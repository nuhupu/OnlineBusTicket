
<file path=[Content_Types].xml><?xml version="1.0" encoding="utf-8"?>
<Types xmlns="http://schemas.openxmlformats.org/package/2006/content-types">
  <Default Extension="png" ContentType="image/png"/>
  <Default Extension="emf" ContentType="image/x-emf"/>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rsidRPr="00882F14" w14:paraId="3A449E50" w14:textId="77777777" w:rsidTr="006E2377">
        <w:trPr>
          <w:trHeight w:val="1623"/>
        </w:trPr>
        <w:tc>
          <w:tcPr>
            <w:tcW w:w="2305" w:type="dxa"/>
            <w:shd w:val="clear" w:color="auto" w:fill="auto"/>
          </w:tcPr>
          <w:p w14:paraId="3925FD13" w14:textId="18756FF9" w:rsidR="005E4300" w:rsidRPr="00882F14" w:rsidRDefault="004441E8" w:rsidP="002073E7">
            <w:pPr>
              <w:jc w:val="left"/>
              <w:rPr>
                <w:rFonts w:eastAsia="Arial"/>
              </w:rPr>
            </w:pPr>
            <w:r w:rsidRPr="00882F14">
              <w:rPr>
                <w:rFonts w:eastAsia="Arial"/>
                <w:noProof/>
              </w:rPr>
              <w:drawing>
                <wp:anchor distT="0" distB="0" distL="114300" distR="114300" simplePos="0" relativeHeight="251652096"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882F14" w:rsidRDefault="005E4300" w:rsidP="002073E7">
            <w:pPr>
              <w:jc w:val="left"/>
              <w:rPr>
                <w:rFonts w:eastAsia="Arial"/>
                <w:b/>
                <w:sz w:val="32"/>
                <w:szCs w:val="32"/>
              </w:rPr>
            </w:pPr>
          </w:p>
          <w:p w14:paraId="73780796" w14:textId="77777777" w:rsidR="005E4300" w:rsidRPr="00882F14" w:rsidRDefault="005E4300" w:rsidP="002073E7">
            <w:pPr>
              <w:jc w:val="left"/>
              <w:rPr>
                <w:rFonts w:eastAsia="Arial"/>
                <w:b/>
                <w:sz w:val="32"/>
                <w:szCs w:val="32"/>
                <w:lang w:val="en-US"/>
              </w:rPr>
            </w:pPr>
            <w:r w:rsidRPr="00882F14">
              <w:rPr>
                <w:rFonts w:eastAsia="Arial"/>
                <w:b/>
                <w:sz w:val="32"/>
                <w:szCs w:val="32"/>
                <w:lang w:val="en-US"/>
              </w:rPr>
              <w:t>FPT ACADEMY INTERNATIONAL</w:t>
            </w:r>
          </w:p>
          <w:p w14:paraId="5EC803BF" w14:textId="77777777" w:rsidR="005E4300" w:rsidRPr="00882F14" w:rsidRDefault="005E4300" w:rsidP="002073E7">
            <w:pPr>
              <w:jc w:val="left"/>
              <w:rPr>
                <w:rFonts w:eastAsia="Arial"/>
                <w:lang w:val="en-US"/>
              </w:rPr>
            </w:pPr>
            <w:r w:rsidRPr="00882F14">
              <w:rPr>
                <w:rFonts w:eastAsia="Arial"/>
                <w:b/>
                <w:sz w:val="36"/>
                <w:szCs w:val="32"/>
              </w:rPr>
              <w:t>FPT – APTECH</w:t>
            </w:r>
            <w:r w:rsidRPr="00882F14">
              <w:rPr>
                <w:rFonts w:eastAsia="Arial"/>
                <w:b/>
                <w:sz w:val="36"/>
                <w:szCs w:val="32"/>
                <w:lang w:val="en-US"/>
              </w:rPr>
              <w:t xml:space="preserve"> COMPUTER EDUCATION</w:t>
            </w:r>
          </w:p>
        </w:tc>
      </w:tr>
    </w:tbl>
    <w:p w14:paraId="757A3A6D" w14:textId="77777777" w:rsidR="00B1762B" w:rsidRPr="00882F14" w:rsidRDefault="00B1762B" w:rsidP="002073E7">
      <w:pPr>
        <w:jc w:val="left"/>
      </w:pPr>
    </w:p>
    <w:p w14:paraId="6D205FDB" w14:textId="77777777" w:rsidR="00B1762B" w:rsidRPr="00882F14" w:rsidRDefault="00B1762B" w:rsidP="002073E7">
      <w:pPr>
        <w:jc w:val="left"/>
        <w:rPr>
          <w:b/>
          <w:sz w:val="26"/>
          <w:szCs w:val="26"/>
        </w:rPr>
      </w:pPr>
      <w:r w:rsidRPr="00882F14">
        <w:rPr>
          <w:b/>
          <w:sz w:val="26"/>
          <w:szCs w:val="26"/>
        </w:rPr>
        <w:t>Centre Name: ACE-HCMC-2-FPT</w:t>
      </w:r>
      <w:r w:rsidR="009C2966" w:rsidRPr="00882F14">
        <w:rPr>
          <w:b/>
          <w:sz w:val="26"/>
          <w:szCs w:val="26"/>
        </w:rPr>
        <w:t>.</w:t>
      </w:r>
    </w:p>
    <w:p w14:paraId="0E0A42EE" w14:textId="77777777" w:rsidR="00B1762B" w:rsidRPr="00882F14" w:rsidRDefault="009C2966" w:rsidP="002073E7">
      <w:pPr>
        <w:jc w:val="left"/>
        <w:rPr>
          <w:b/>
          <w:sz w:val="26"/>
          <w:szCs w:val="26"/>
        </w:rPr>
      </w:pPr>
      <w:r w:rsidRPr="00882F14">
        <w:rPr>
          <w:b/>
          <w:sz w:val="26"/>
          <w:szCs w:val="26"/>
        </w:rPr>
        <w:t xml:space="preserve">Address: </w:t>
      </w:r>
      <w:r w:rsidRPr="00882F14">
        <w:rPr>
          <w:rFonts w:eastAsia="Tahoma"/>
          <w:b/>
          <w:sz w:val="26"/>
          <w:szCs w:val="26"/>
        </w:rPr>
        <w:t xml:space="preserve">590 </w:t>
      </w:r>
      <w:r w:rsidRPr="00882F14">
        <w:rPr>
          <w:rFonts w:eastAsia="Tahoma"/>
          <w:b/>
          <w:sz w:val="26"/>
          <w:szCs w:val="26"/>
          <w:lang w:val="vi-VN"/>
        </w:rPr>
        <w:t>Cach</w:t>
      </w:r>
      <w:r w:rsidRPr="00882F14">
        <w:rPr>
          <w:rFonts w:eastAsia="Tahoma"/>
          <w:b/>
          <w:sz w:val="26"/>
          <w:szCs w:val="26"/>
        </w:rPr>
        <w:t xml:space="preserve"> Mang Thang 8, District 3, Ho Chi Minh City, Viet Nam.</w:t>
      </w:r>
    </w:p>
    <w:p w14:paraId="3AB66D5E" w14:textId="77777777" w:rsidR="00B1762B" w:rsidRPr="00882F14" w:rsidRDefault="00B1762B" w:rsidP="002073E7">
      <w:pPr>
        <w:pStyle w:val="Subtitle"/>
        <w:jc w:val="left"/>
        <w:rPr>
          <w:sz w:val="60"/>
          <w:szCs w:val="60"/>
        </w:rPr>
      </w:pPr>
    </w:p>
    <w:p w14:paraId="038E7EE0" w14:textId="77777777" w:rsidR="00B1762B" w:rsidRPr="00882F14" w:rsidRDefault="00B1762B" w:rsidP="002073E7">
      <w:pPr>
        <w:pStyle w:val="NormalWeb"/>
        <w:rPr>
          <w:b/>
          <w:color w:val="000000"/>
          <w:sz w:val="44"/>
          <w:szCs w:val="44"/>
        </w:rPr>
      </w:pPr>
    </w:p>
    <w:p w14:paraId="7FF34ADB" w14:textId="0226BAC8" w:rsidR="00B1762B" w:rsidRPr="00882F14" w:rsidRDefault="00CC68E5" w:rsidP="00CC68E5">
      <w:pPr>
        <w:pStyle w:val="BodyText"/>
        <w:jc w:val="center"/>
        <w:rPr>
          <w:rFonts w:ascii="Times New Roman" w:hAnsi="Times New Roman"/>
          <w:b/>
          <w:sz w:val="72"/>
          <w:szCs w:val="72"/>
          <w:lang w:eastAsia="ar-SA"/>
        </w:rPr>
      </w:pPr>
      <w:r w:rsidRPr="00882F14">
        <w:rPr>
          <w:rFonts w:ascii="Times New Roman" w:eastAsia="Times New Roman" w:hAnsi="Times New Roman"/>
          <w:b/>
          <w:color w:val="000000"/>
          <w:sz w:val="72"/>
          <w:szCs w:val="72"/>
        </w:rPr>
        <w:t>SRC Travel Agencies</w:t>
      </w:r>
    </w:p>
    <w:p w14:paraId="338BA41A" w14:textId="77777777" w:rsidR="00B1762B" w:rsidRPr="00882F14" w:rsidRDefault="00B1762B" w:rsidP="002073E7">
      <w:pPr>
        <w:pStyle w:val="BodyText"/>
        <w:rPr>
          <w:rFonts w:ascii="Times New Roman" w:hAnsi="Times New Roman"/>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2097"/>
        <w:gridCol w:w="3501"/>
        <w:gridCol w:w="2070"/>
      </w:tblGrid>
      <w:tr w:rsidR="00F86BAA" w:rsidRPr="00882F14" w14:paraId="75506FCF" w14:textId="77777777" w:rsidTr="00642DCD">
        <w:tc>
          <w:tcPr>
            <w:tcW w:w="2097" w:type="dxa"/>
            <w:shd w:val="clear" w:color="auto" w:fill="FFFFFF"/>
          </w:tcPr>
          <w:p w14:paraId="0F234CB2" w14:textId="77777777" w:rsidR="00F86BAA" w:rsidRPr="00882F14" w:rsidRDefault="00F86BAA" w:rsidP="002073E7">
            <w:pPr>
              <w:tabs>
                <w:tab w:val="left" w:pos="4500"/>
              </w:tabs>
              <w:snapToGrid w:val="0"/>
              <w:jc w:val="left"/>
              <w:rPr>
                <w:b/>
                <w:sz w:val="26"/>
              </w:rPr>
            </w:pPr>
            <w:r w:rsidRPr="00882F14">
              <w:rPr>
                <w:b/>
                <w:sz w:val="26"/>
                <w:szCs w:val="26"/>
              </w:rPr>
              <w:t>Supervisor</w:t>
            </w:r>
            <w:r w:rsidRPr="00882F14">
              <w:rPr>
                <w:b/>
                <w:sz w:val="26"/>
              </w:rPr>
              <w:t>:</w:t>
            </w:r>
          </w:p>
        </w:tc>
        <w:tc>
          <w:tcPr>
            <w:tcW w:w="5571" w:type="dxa"/>
            <w:gridSpan w:val="2"/>
            <w:shd w:val="clear" w:color="auto" w:fill="FFFFFF"/>
          </w:tcPr>
          <w:p w14:paraId="5841F492" w14:textId="53A4DAA6" w:rsidR="00F86BAA" w:rsidRPr="00882F14" w:rsidRDefault="00C224E7" w:rsidP="002073E7">
            <w:pPr>
              <w:tabs>
                <w:tab w:val="left" w:pos="4500"/>
              </w:tabs>
              <w:snapToGrid w:val="0"/>
              <w:jc w:val="left"/>
              <w:rPr>
                <w:sz w:val="26"/>
              </w:rPr>
            </w:pPr>
            <w:r w:rsidRPr="00882F14">
              <w:rPr>
                <w:sz w:val="26"/>
              </w:rPr>
              <w:t xml:space="preserve">MR. </w:t>
            </w:r>
            <w:r w:rsidR="000A2A37" w:rsidRPr="00882F14">
              <w:rPr>
                <w:sz w:val="26"/>
              </w:rPr>
              <w:t>HOANG DUC QUANG</w:t>
            </w:r>
          </w:p>
        </w:tc>
      </w:tr>
      <w:tr w:rsidR="00F86BAA" w:rsidRPr="00882F14" w14:paraId="13B0ABD3" w14:textId="77777777" w:rsidTr="00642DCD">
        <w:tc>
          <w:tcPr>
            <w:tcW w:w="2097" w:type="dxa"/>
            <w:shd w:val="clear" w:color="auto" w:fill="FFFFFF"/>
          </w:tcPr>
          <w:p w14:paraId="29DE522F" w14:textId="77777777" w:rsidR="00F86BAA" w:rsidRPr="00882F14" w:rsidRDefault="00F86BAA" w:rsidP="002073E7">
            <w:pPr>
              <w:tabs>
                <w:tab w:val="left" w:pos="4500"/>
              </w:tabs>
              <w:snapToGrid w:val="0"/>
              <w:jc w:val="left"/>
              <w:rPr>
                <w:b/>
                <w:sz w:val="26"/>
              </w:rPr>
            </w:pPr>
            <w:r w:rsidRPr="00882F14">
              <w:rPr>
                <w:b/>
                <w:sz w:val="26"/>
              </w:rPr>
              <w:t>Semester:</w:t>
            </w:r>
          </w:p>
        </w:tc>
        <w:tc>
          <w:tcPr>
            <w:tcW w:w="5571" w:type="dxa"/>
            <w:gridSpan w:val="2"/>
            <w:shd w:val="clear" w:color="auto" w:fill="FFFFFF"/>
          </w:tcPr>
          <w:p w14:paraId="5103A3D3" w14:textId="77777777" w:rsidR="00F86BAA" w:rsidRPr="00882F14" w:rsidRDefault="0095324A" w:rsidP="002073E7">
            <w:pPr>
              <w:tabs>
                <w:tab w:val="left" w:pos="4500"/>
              </w:tabs>
              <w:snapToGrid w:val="0"/>
              <w:jc w:val="left"/>
              <w:rPr>
                <w:sz w:val="26"/>
              </w:rPr>
            </w:pPr>
            <w:r w:rsidRPr="00882F14">
              <w:rPr>
                <w:sz w:val="26"/>
              </w:rPr>
              <w:t>3</w:t>
            </w:r>
          </w:p>
        </w:tc>
      </w:tr>
      <w:tr w:rsidR="00F86BAA" w:rsidRPr="00882F14" w14:paraId="2CF9BF21" w14:textId="77777777" w:rsidTr="00642DCD">
        <w:tc>
          <w:tcPr>
            <w:tcW w:w="2097" w:type="dxa"/>
            <w:shd w:val="clear" w:color="auto" w:fill="FFFFFF"/>
          </w:tcPr>
          <w:p w14:paraId="7BBC6CC7" w14:textId="77777777" w:rsidR="00F86BAA" w:rsidRPr="00882F14" w:rsidRDefault="00F86BAA" w:rsidP="002073E7">
            <w:pPr>
              <w:tabs>
                <w:tab w:val="left" w:pos="4500"/>
              </w:tabs>
              <w:snapToGrid w:val="0"/>
              <w:jc w:val="left"/>
              <w:rPr>
                <w:b/>
                <w:sz w:val="26"/>
              </w:rPr>
            </w:pPr>
            <w:r w:rsidRPr="00882F14">
              <w:rPr>
                <w:b/>
                <w:sz w:val="26"/>
              </w:rPr>
              <w:t>Batch No:</w:t>
            </w:r>
          </w:p>
        </w:tc>
        <w:tc>
          <w:tcPr>
            <w:tcW w:w="5571" w:type="dxa"/>
            <w:gridSpan w:val="2"/>
            <w:shd w:val="clear" w:color="auto" w:fill="FFFFFF"/>
          </w:tcPr>
          <w:p w14:paraId="06A6182A" w14:textId="57A7E914" w:rsidR="00F86BAA" w:rsidRPr="00882F14" w:rsidRDefault="0095324A" w:rsidP="002073E7">
            <w:pPr>
              <w:tabs>
                <w:tab w:val="left" w:pos="4500"/>
              </w:tabs>
              <w:snapToGrid w:val="0"/>
              <w:jc w:val="left"/>
              <w:rPr>
                <w:sz w:val="26"/>
              </w:rPr>
            </w:pPr>
            <w:r w:rsidRPr="00882F14">
              <w:rPr>
                <w:sz w:val="26"/>
              </w:rPr>
              <w:t>T1.1</w:t>
            </w:r>
            <w:r w:rsidR="00642DCD" w:rsidRPr="00882F14">
              <w:rPr>
                <w:sz w:val="26"/>
              </w:rPr>
              <w:t>807.M</w:t>
            </w:r>
            <w:r w:rsidRPr="00882F14">
              <w:rPr>
                <w:sz w:val="26"/>
              </w:rPr>
              <w:t>0</w:t>
            </w:r>
          </w:p>
        </w:tc>
      </w:tr>
      <w:tr w:rsidR="00F86BAA" w:rsidRPr="00882F14" w14:paraId="2C27C3FC" w14:textId="77777777" w:rsidTr="00642DCD">
        <w:tc>
          <w:tcPr>
            <w:tcW w:w="2097" w:type="dxa"/>
            <w:shd w:val="clear" w:color="auto" w:fill="FFFFFF"/>
          </w:tcPr>
          <w:p w14:paraId="04260D7D" w14:textId="77777777" w:rsidR="00F86BAA" w:rsidRPr="00882F14" w:rsidRDefault="00F86BAA" w:rsidP="002073E7">
            <w:pPr>
              <w:tabs>
                <w:tab w:val="left" w:pos="4500"/>
              </w:tabs>
              <w:snapToGrid w:val="0"/>
              <w:jc w:val="left"/>
              <w:rPr>
                <w:b/>
                <w:sz w:val="26"/>
              </w:rPr>
            </w:pPr>
            <w:r w:rsidRPr="00882F14">
              <w:rPr>
                <w:b/>
                <w:sz w:val="26"/>
              </w:rPr>
              <w:t>Group No:</w:t>
            </w:r>
          </w:p>
        </w:tc>
        <w:tc>
          <w:tcPr>
            <w:tcW w:w="5571" w:type="dxa"/>
            <w:gridSpan w:val="2"/>
            <w:shd w:val="clear" w:color="auto" w:fill="FFFFFF"/>
          </w:tcPr>
          <w:p w14:paraId="42E0263D" w14:textId="57766A7C" w:rsidR="00F86BAA" w:rsidRPr="00882F14" w:rsidRDefault="000A2A37" w:rsidP="002073E7">
            <w:pPr>
              <w:tabs>
                <w:tab w:val="left" w:pos="4500"/>
              </w:tabs>
              <w:snapToGrid w:val="0"/>
              <w:jc w:val="left"/>
              <w:rPr>
                <w:sz w:val="26"/>
              </w:rPr>
            </w:pPr>
            <w:r w:rsidRPr="00882F14">
              <w:rPr>
                <w:sz w:val="26"/>
              </w:rPr>
              <w:t>4</w:t>
            </w:r>
          </w:p>
        </w:tc>
      </w:tr>
      <w:tr w:rsidR="00F86BAA" w:rsidRPr="00882F14" w14:paraId="6AABD64A" w14:textId="77777777" w:rsidTr="00642DCD">
        <w:tc>
          <w:tcPr>
            <w:tcW w:w="2097" w:type="dxa"/>
            <w:shd w:val="clear" w:color="auto" w:fill="FFFFFF"/>
          </w:tcPr>
          <w:p w14:paraId="0C965B83" w14:textId="77777777" w:rsidR="00F86BAA" w:rsidRPr="00882F14" w:rsidRDefault="00F86BAA" w:rsidP="002073E7">
            <w:pPr>
              <w:tabs>
                <w:tab w:val="left" w:pos="4500"/>
              </w:tabs>
              <w:snapToGrid w:val="0"/>
              <w:jc w:val="left"/>
              <w:rPr>
                <w:b/>
                <w:sz w:val="26"/>
              </w:rPr>
            </w:pPr>
            <w:r w:rsidRPr="00882F14">
              <w:rPr>
                <w:b/>
                <w:sz w:val="26"/>
              </w:rPr>
              <w:t>Order:</w:t>
            </w:r>
          </w:p>
        </w:tc>
        <w:tc>
          <w:tcPr>
            <w:tcW w:w="3501" w:type="dxa"/>
            <w:shd w:val="clear" w:color="auto" w:fill="FFFFFF"/>
          </w:tcPr>
          <w:p w14:paraId="7F417692" w14:textId="77777777" w:rsidR="00F86BAA" w:rsidRPr="00882F14" w:rsidRDefault="00F86BAA" w:rsidP="002073E7">
            <w:pPr>
              <w:tabs>
                <w:tab w:val="left" w:pos="4500"/>
              </w:tabs>
              <w:snapToGrid w:val="0"/>
              <w:jc w:val="left"/>
              <w:rPr>
                <w:b/>
                <w:sz w:val="26"/>
              </w:rPr>
            </w:pPr>
            <w:r w:rsidRPr="00882F14">
              <w:rPr>
                <w:b/>
                <w:sz w:val="26"/>
              </w:rPr>
              <w:t>Full name</w:t>
            </w:r>
          </w:p>
        </w:tc>
        <w:tc>
          <w:tcPr>
            <w:tcW w:w="2070" w:type="dxa"/>
            <w:shd w:val="clear" w:color="auto" w:fill="FFFFFF"/>
          </w:tcPr>
          <w:p w14:paraId="0D6EB1E8" w14:textId="77777777" w:rsidR="00F86BAA" w:rsidRPr="00882F14" w:rsidRDefault="00F86BAA" w:rsidP="002073E7">
            <w:pPr>
              <w:tabs>
                <w:tab w:val="left" w:pos="4500"/>
              </w:tabs>
              <w:snapToGrid w:val="0"/>
              <w:jc w:val="left"/>
              <w:rPr>
                <w:b/>
                <w:sz w:val="26"/>
              </w:rPr>
            </w:pPr>
            <w:r w:rsidRPr="00882F14">
              <w:rPr>
                <w:b/>
                <w:sz w:val="26"/>
              </w:rPr>
              <w:t>Roll No.</w:t>
            </w:r>
          </w:p>
        </w:tc>
      </w:tr>
      <w:tr w:rsidR="00F86BAA" w:rsidRPr="00882F14" w14:paraId="0AFEDB6E" w14:textId="77777777" w:rsidTr="00642DCD">
        <w:tc>
          <w:tcPr>
            <w:tcW w:w="2097" w:type="dxa"/>
            <w:shd w:val="clear" w:color="auto" w:fill="FFFFFF"/>
          </w:tcPr>
          <w:p w14:paraId="5D48B9E2" w14:textId="77777777" w:rsidR="00F86BAA" w:rsidRPr="00882F14" w:rsidRDefault="00F86BAA" w:rsidP="002073E7">
            <w:pPr>
              <w:tabs>
                <w:tab w:val="left" w:pos="4500"/>
              </w:tabs>
              <w:snapToGrid w:val="0"/>
              <w:jc w:val="left"/>
              <w:rPr>
                <w:sz w:val="26"/>
              </w:rPr>
            </w:pPr>
            <w:r w:rsidRPr="00882F14">
              <w:rPr>
                <w:sz w:val="26"/>
              </w:rPr>
              <w:t>1.</w:t>
            </w:r>
          </w:p>
        </w:tc>
        <w:tc>
          <w:tcPr>
            <w:tcW w:w="3501" w:type="dxa"/>
            <w:shd w:val="clear" w:color="auto" w:fill="FFFFFF"/>
          </w:tcPr>
          <w:p w14:paraId="4A100D9C" w14:textId="3B493BA8" w:rsidR="00F86BAA" w:rsidRPr="00882F14" w:rsidRDefault="00642DCD" w:rsidP="002073E7">
            <w:pPr>
              <w:tabs>
                <w:tab w:val="left" w:pos="4500"/>
              </w:tabs>
              <w:snapToGrid w:val="0"/>
              <w:jc w:val="left"/>
              <w:rPr>
                <w:sz w:val="24"/>
                <w:szCs w:val="24"/>
              </w:rPr>
            </w:pPr>
            <w:r w:rsidRPr="00882F14">
              <w:rPr>
                <w:sz w:val="24"/>
                <w:szCs w:val="24"/>
              </w:rPr>
              <w:t>NGUYEN HUU PHUC</w:t>
            </w:r>
          </w:p>
        </w:tc>
        <w:tc>
          <w:tcPr>
            <w:tcW w:w="2070" w:type="dxa"/>
            <w:shd w:val="clear" w:color="auto" w:fill="FFFFFF"/>
          </w:tcPr>
          <w:p w14:paraId="64E6F2D6" w14:textId="39BD9BE7" w:rsidR="00F86BAA" w:rsidRPr="00882F14" w:rsidRDefault="0095324A" w:rsidP="002073E7">
            <w:pPr>
              <w:tabs>
                <w:tab w:val="left" w:pos="4500"/>
              </w:tabs>
              <w:snapToGrid w:val="0"/>
              <w:jc w:val="left"/>
              <w:rPr>
                <w:sz w:val="24"/>
                <w:szCs w:val="24"/>
              </w:rPr>
            </w:pPr>
            <w:r w:rsidRPr="00882F14">
              <w:rPr>
                <w:sz w:val="24"/>
                <w:szCs w:val="24"/>
              </w:rPr>
              <w:t>Student</w:t>
            </w:r>
            <w:r w:rsidR="00642DCD" w:rsidRPr="00882F14">
              <w:rPr>
                <w:sz w:val="24"/>
                <w:szCs w:val="24"/>
              </w:rPr>
              <w:t>1114449</w:t>
            </w:r>
          </w:p>
        </w:tc>
      </w:tr>
      <w:tr w:rsidR="00F86BAA" w:rsidRPr="00882F14" w14:paraId="1C741F12" w14:textId="77777777" w:rsidTr="00642DCD">
        <w:tc>
          <w:tcPr>
            <w:tcW w:w="2097" w:type="dxa"/>
            <w:shd w:val="clear" w:color="auto" w:fill="FFFFFF"/>
          </w:tcPr>
          <w:p w14:paraId="6E34BCB6" w14:textId="77777777" w:rsidR="00F86BAA" w:rsidRPr="00882F14" w:rsidRDefault="00F86BAA" w:rsidP="002073E7">
            <w:pPr>
              <w:tabs>
                <w:tab w:val="left" w:pos="4500"/>
              </w:tabs>
              <w:snapToGrid w:val="0"/>
              <w:jc w:val="left"/>
              <w:rPr>
                <w:sz w:val="26"/>
              </w:rPr>
            </w:pPr>
            <w:r w:rsidRPr="00882F14">
              <w:rPr>
                <w:sz w:val="26"/>
              </w:rPr>
              <w:t>2.</w:t>
            </w:r>
          </w:p>
        </w:tc>
        <w:tc>
          <w:tcPr>
            <w:tcW w:w="3501" w:type="dxa"/>
            <w:shd w:val="clear" w:color="auto" w:fill="FFFFFF"/>
          </w:tcPr>
          <w:p w14:paraId="78388355" w14:textId="2FE8B5FB" w:rsidR="00F86BAA" w:rsidRPr="00882F14" w:rsidRDefault="00642DCD" w:rsidP="002073E7">
            <w:pPr>
              <w:tabs>
                <w:tab w:val="left" w:pos="4500"/>
              </w:tabs>
              <w:snapToGrid w:val="0"/>
              <w:jc w:val="left"/>
              <w:rPr>
                <w:sz w:val="24"/>
                <w:szCs w:val="24"/>
              </w:rPr>
            </w:pPr>
            <w:r w:rsidRPr="00882F14">
              <w:rPr>
                <w:sz w:val="24"/>
                <w:szCs w:val="24"/>
              </w:rPr>
              <w:t>HA HOANG BAO NGUYEN</w:t>
            </w:r>
          </w:p>
        </w:tc>
        <w:tc>
          <w:tcPr>
            <w:tcW w:w="2070" w:type="dxa"/>
            <w:shd w:val="clear" w:color="auto" w:fill="FFFFFF"/>
          </w:tcPr>
          <w:p w14:paraId="2B133F67" w14:textId="7A96F238" w:rsidR="00F86BAA" w:rsidRPr="00882F14" w:rsidRDefault="0095324A" w:rsidP="002073E7">
            <w:pPr>
              <w:tabs>
                <w:tab w:val="left" w:pos="4500"/>
              </w:tabs>
              <w:snapToGrid w:val="0"/>
              <w:jc w:val="left"/>
              <w:rPr>
                <w:sz w:val="24"/>
                <w:szCs w:val="24"/>
              </w:rPr>
            </w:pPr>
            <w:r w:rsidRPr="00882F14">
              <w:rPr>
                <w:sz w:val="24"/>
                <w:szCs w:val="24"/>
              </w:rPr>
              <w:t>Student1</w:t>
            </w:r>
            <w:r w:rsidR="00642DCD" w:rsidRPr="00882F14">
              <w:rPr>
                <w:sz w:val="24"/>
                <w:szCs w:val="24"/>
              </w:rPr>
              <w:t>121927</w:t>
            </w:r>
          </w:p>
        </w:tc>
      </w:tr>
      <w:tr w:rsidR="00F86BAA" w:rsidRPr="00882F14" w14:paraId="63A6EDA3" w14:textId="77777777" w:rsidTr="00642DCD">
        <w:tc>
          <w:tcPr>
            <w:tcW w:w="2097" w:type="dxa"/>
            <w:shd w:val="clear" w:color="auto" w:fill="FFFFFF"/>
          </w:tcPr>
          <w:p w14:paraId="2DD8C869" w14:textId="77777777" w:rsidR="00F86BAA" w:rsidRPr="00882F14" w:rsidRDefault="00F86BAA" w:rsidP="002073E7">
            <w:pPr>
              <w:tabs>
                <w:tab w:val="left" w:pos="4500"/>
              </w:tabs>
              <w:snapToGrid w:val="0"/>
              <w:jc w:val="left"/>
              <w:rPr>
                <w:sz w:val="26"/>
              </w:rPr>
            </w:pPr>
            <w:r w:rsidRPr="00882F14">
              <w:rPr>
                <w:sz w:val="26"/>
              </w:rPr>
              <w:t>3.</w:t>
            </w:r>
          </w:p>
        </w:tc>
        <w:tc>
          <w:tcPr>
            <w:tcW w:w="3501" w:type="dxa"/>
            <w:shd w:val="clear" w:color="auto" w:fill="FFFFFF"/>
          </w:tcPr>
          <w:p w14:paraId="708D39EF" w14:textId="6FAEF7FF" w:rsidR="00F86BAA" w:rsidRPr="00882F14" w:rsidRDefault="00642DCD" w:rsidP="002073E7">
            <w:pPr>
              <w:tabs>
                <w:tab w:val="left" w:pos="4500"/>
              </w:tabs>
              <w:snapToGrid w:val="0"/>
              <w:jc w:val="left"/>
              <w:rPr>
                <w:sz w:val="24"/>
                <w:szCs w:val="24"/>
              </w:rPr>
            </w:pPr>
            <w:r w:rsidRPr="00882F14">
              <w:rPr>
                <w:sz w:val="24"/>
                <w:szCs w:val="24"/>
              </w:rPr>
              <w:t>NGUYEN BACH TUNG</w:t>
            </w:r>
          </w:p>
        </w:tc>
        <w:tc>
          <w:tcPr>
            <w:tcW w:w="2070" w:type="dxa"/>
            <w:shd w:val="clear" w:color="auto" w:fill="FFFFFF"/>
          </w:tcPr>
          <w:p w14:paraId="74F48533" w14:textId="3B223B17" w:rsidR="00F86BAA" w:rsidRPr="00882F14" w:rsidRDefault="0095324A" w:rsidP="002073E7">
            <w:pPr>
              <w:tabs>
                <w:tab w:val="left" w:pos="4500"/>
              </w:tabs>
              <w:snapToGrid w:val="0"/>
              <w:jc w:val="left"/>
              <w:rPr>
                <w:sz w:val="24"/>
                <w:szCs w:val="24"/>
              </w:rPr>
            </w:pPr>
            <w:r w:rsidRPr="00882F14">
              <w:rPr>
                <w:sz w:val="24"/>
                <w:szCs w:val="24"/>
              </w:rPr>
              <w:t>Student</w:t>
            </w:r>
            <w:r w:rsidR="00642DCD" w:rsidRPr="00882F14">
              <w:rPr>
                <w:sz w:val="24"/>
                <w:szCs w:val="24"/>
              </w:rPr>
              <w:t>1122724</w:t>
            </w:r>
          </w:p>
        </w:tc>
      </w:tr>
      <w:tr w:rsidR="00F86BAA" w:rsidRPr="00882F14" w14:paraId="7CD29DB7" w14:textId="77777777" w:rsidTr="00642DCD">
        <w:tc>
          <w:tcPr>
            <w:tcW w:w="2097" w:type="dxa"/>
            <w:shd w:val="clear" w:color="auto" w:fill="FFFFFF"/>
          </w:tcPr>
          <w:p w14:paraId="15F766A7" w14:textId="77777777" w:rsidR="00F86BAA" w:rsidRPr="00882F14" w:rsidRDefault="00F86BAA" w:rsidP="002073E7">
            <w:pPr>
              <w:tabs>
                <w:tab w:val="left" w:pos="4500"/>
              </w:tabs>
              <w:snapToGrid w:val="0"/>
              <w:jc w:val="left"/>
              <w:rPr>
                <w:sz w:val="26"/>
              </w:rPr>
            </w:pPr>
            <w:r w:rsidRPr="00882F14">
              <w:rPr>
                <w:sz w:val="26"/>
              </w:rPr>
              <w:t>4.</w:t>
            </w:r>
          </w:p>
        </w:tc>
        <w:tc>
          <w:tcPr>
            <w:tcW w:w="3501" w:type="dxa"/>
            <w:shd w:val="clear" w:color="auto" w:fill="FFFFFF"/>
          </w:tcPr>
          <w:p w14:paraId="4F29BF60" w14:textId="7A697BA9" w:rsidR="00F86BAA" w:rsidRPr="00882F14" w:rsidRDefault="00642DCD" w:rsidP="002073E7">
            <w:pPr>
              <w:tabs>
                <w:tab w:val="left" w:pos="4500"/>
              </w:tabs>
              <w:snapToGrid w:val="0"/>
              <w:jc w:val="left"/>
              <w:rPr>
                <w:sz w:val="24"/>
                <w:szCs w:val="24"/>
              </w:rPr>
            </w:pPr>
            <w:r w:rsidRPr="00882F14">
              <w:rPr>
                <w:sz w:val="24"/>
                <w:szCs w:val="24"/>
              </w:rPr>
              <w:t>TRAN DUC TRUONG GIANG</w:t>
            </w:r>
          </w:p>
        </w:tc>
        <w:tc>
          <w:tcPr>
            <w:tcW w:w="2070" w:type="dxa"/>
            <w:shd w:val="clear" w:color="auto" w:fill="FFFFFF"/>
          </w:tcPr>
          <w:p w14:paraId="0F9FB43F" w14:textId="5BCAFB2D" w:rsidR="00F86BAA" w:rsidRPr="00882F14" w:rsidRDefault="0095324A" w:rsidP="002073E7">
            <w:pPr>
              <w:tabs>
                <w:tab w:val="left" w:pos="4500"/>
              </w:tabs>
              <w:snapToGrid w:val="0"/>
              <w:jc w:val="left"/>
              <w:rPr>
                <w:sz w:val="24"/>
                <w:szCs w:val="24"/>
              </w:rPr>
            </w:pPr>
            <w:r w:rsidRPr="00882F14">
              <w:rPr>
                <w:sz w:val="24"/>
                <w:szCs w:val="24"/>
              </w:rPr>
              <w:t>Student1</w:t>
            </w:r>
            <w:r w:rsidR="00642DCD" w:rsidRPr="00882F14">
              <w:rPr>
                <w:sz w:val="24"/>
                <w:szCs w:val="24"/>
              </w:rPr>
              <w:t>114461</w:t>
            </w:r>
          </w:p>
        </w:tc>
      </w:tr>
    </w:tbl>
    <w:p w14:paraId="36F9649A" w14:textId="77777777" w:rsidR="00B1762B" w:rsidRPr="00882F14" w:rsidRDefault="00B1762B" w:rsidP="002073E7">
      <w:pPr>
        <w:pStyle w:val="Subtitle"/>
        <w:jc w:val="left"/>
      </w:pPr>
    </w:p>
    <w:p w14:paraId="189529CF" w14:textId="77777777" w:rsidR="00B1762B" w:rsidRPr="00882F14" w:rsidRDefault="00B1762B" w:rsidP="002073E7">
      <w:pPr>
        <w:tabs>
          <w:tab w:val="left" w:pos="5040"/>
          <w:tab w:val="left" w:pos="6660"/>
        </w:tabs>
        <w:jc w:val="left"/>
      </w:pPr>
      <w:r w:rsidRPr="00882F14">
        <w:tab/>
      </w:r>
    </w:p>
    <w:p w14:paraId="2D71B714" w14:textId="77777777" w:rsidR="00B1762B" w:rsidRPr="00882F14" w:rsidRDefault="00B1762B" w:rsidP="002073E7">
      <w:pPr>
        <w:tabs>
          <w:tab w:val="left" w:pos="5040"/>
          <w:tab w:val="left" w:pos="6660"/>
        </w:tabs>
        <w:jc w:val="left"/>
      </w:pPr>
    </w:p>
    <w:p w14:paraId="7E893BAD" w14:textId="77777777" w:rsidR="00B1762B" w:rsidRPr="00882F14" w:rsidRDefault="00B1762B" w:rsidP="002073E7">
      <w:pPr>
        <w:tabs>
          <w:tab w:val="left" w:pos="5040"/>
          <w:tab w:val="left" w:pos="6660"/>
        </w:tabs>
        <w:jc w:val="left"/>
      </w:pPr>
    </w:p>
    <w:p w14:paraId="71C34BA3" w14:textId="77777777" w:rsidR="00B1762B" w:rsidRPr="00882F14" w:rsidRDefault="00B1762B" w:rsidP="002073E7">
      <w:pPr>
        <w:tabs>
          <w:tab w:val="left" w:pos="5040"/>
          <w:tab w:val="left" w:pos="6660"/>
        </w:tabs>
        <w:jc w:val="left"/>
      </w:pPr>
    </w:p>
    <w:p w14:paraId="6C39ACB7" w14:textId="77777777" w:rsidR="00B1762B" w:rsidRPr="00882F14" w:rsidRDefault="00B1762B" w:rsidP="002073E7">
      <w:pPr>
        <w:jc w:val="left"/>
        <w:rPr>
          <w:sz w:val="32"/>
          <w:szCs w:val="32"/>
        </w:rPr>
      </w:pPr>
    </w:p>
    <w:p w14:paraId="7BA3D619" w14:textId="77777777" w:rsidR="00B1762B" w:rsidRPr="00882F14" w:rsidRDefault="00B1762B" w:rsidP="002073E7">
      <w:pPr>
        <w:jc w:val="left"/>
        <w:rPr>
          <w:sz w:val="32"/>
          <w:szCs w:val="32"/>
        </w:rPr>
      </w:pPr>
    </w:p>
    <w:p w14:paraId="57597365" w14:textId="77777777" w:rsidR="00B1762B" w:rsidRPr="00882F14" w:rsidRDefault="00B1762B" w:rsidP="002073E7">
      <w:pPr>
        <w:jc w:val="left"/>
        <w:rPr>
          <w:sz w:val="32"/>
          <w:szCs w:val="32"/>
        </w:rPr>
      </w:pPr>
    </w:p>
    <w:p w14:paraId="1DACBC57" w14:textId="77777777" w:rsidR="00B1762B" w:rsidRPr="00882F14" w:rsidRDefault="00B1762B" w:rsidP="002073E7">
      <w:pPr>
        <w:jc w:val="left"/>
        <w:rPr>
          <w:sz w:val="32"/>
          <w:szCs w:val="32"/>
        </w:rPr>
      </w:pPr>
    </w:p>
    <w:p w14:paraId="06C2167F" w14:textId="77777777" w:rsidR="00B1762B" w:rsidRPr="00882F14" w:rsidRDefault="00B1762B" w:rsidP="002073E7">
      <w:pPr>
        <w:jc w:val="left"/>
        <w:rPr>
          <w:sz w:val="32"/>
          <w:szCs w:val="32"/>
        </w:rPr>
      </w:pPr>
    </w:p>
    <w:p w14:paraId="5EE5C526" w14:textId="77777777" w:rsidR="00B1762B" w:rsidRPr="00882F14" w:rsidRDefault="00B1762B" w:rsidP="002073E7">
      <w:pPr>
        <w:jc w:val="left"/>
        <w:rPr>
          <w:sz w:val="32"/>
          <w:szCs w:val="32"/>
        </w:rPr>
      </w:pPr>
    </w:p>
    <w:p w14:paraId="2FC939CB" w14:textId="77777777" w:rsidR="00B1762B" w:rsidRPr="00882F14" w:rsidRDefault="00B1762B" w:rsidP="002073E7">
      <w:pPr>
        <w:jc w:val="left"/>
        <w:rPr>
          <w:sz w:val="32"/>
          <w:szCs w:val="32"/>
        </w:rPr>
      </w:pPr>
    </w:p>
    <w:p w14:paraId="55BAE54E" w14:textId="77777777" w:rsidR="00F91321" w:rsidRPr="00882F14" w:rsidRDefault="00F91321" w:rsidP="002073E7">
      <w:pPr>
        <w:jc w:val="left"/>
        <w:rPr>
          <w:sz w:val="32"/>
          <w:szCs w:val="32"/>
        </w:rPr>
      </w:pPr>
    </w:p>
    <w:p w14:paraId="7DFBC2E4" w14:textId="6ACD0710" w:rsidR="001456FA" w:rsidRPr="00882F14" w:rsidRDefault="0095324A" w:rsidP="002073E7">
      <w:pPr>
        <w:spacing w:line="240" w:lineRule="auto"/>
        <w:jc w:val="left"/>
        <w:rPr>
          <w:sz w:val="32"/>
          <w:szCs w:val="32"/>
        </w:rPr>
      </w:pPr>
      <w:r w:rsidRPr="00882F14">
        <w:rPr>
          <w:sz w:val="32"/>
          <w:szCs w:val="32"/>
        </w:rPr>
        <w:t>October</w:t>
      </w:r>
      <w:r w:rsidR="00B1762B" w:rsidRPr="00882F14">
        <w:rPr>
          <w:sz w:val="32"/>
          <w:szCs w:val="32"/>
        </w:rPr>
        <w:t xml:space="preserve"> </w:t>
      </w:r>
      <w:r w:rsidRPr="00882F14">
        <w:rPr>
          <w:sz w:val="32"/>
          <w:szCs w:val="32"/>
        </w:rPr>
        <w:t>201</w:t>
      </w:r>
      <w:r w:rsidR="006E261E" w:rsidRPr="00882F14">
        <w:rPr>
          <w:sz w:val="32"/>
          <w:szCs w:val="32"/>
        </w:rPr>
        <w:t>9</w:t>
      </w:r>
    </w:p>
    <w:p w14:paraId="79F19478" w14:textId="67059F2D" w:rsidR="006814F4" w:rsidRPr="00882F14" w:rsidRDefault="00106D03" w:rsidP="002073E7">
      <w:pPr>
        <w:spacing w:line="240" w:lineRule="auto"/>
        <w:jc w:val="left"/>
        <w:rPr>
          <w:b/>
          <w:sz w:val="40"/>
          <w:szCs w:val="40"/>
        </w:rPr>
      </w:pPr>
      <w:r w:rsidRPr="00882F14">
        <w:br w:type="page"/>
      </w:r>
      <w:r w:rsidR="004441E8" w:rsidRPr="00882F14">
        <w:rPr>
          <w:noProof/>
        </w:rPr>
        <w:lastRenderedPageBreak/>
        <mc:AlternateContent>
          <mc:Choice Requires="wpg">
            <w:drawing>
              <wp:anchor distT="0" distB="0" distL="114300" distR="114300" simplePos="0" relativeHeight="251651072"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F87692" w:rsidRPr="00106D03" w:rsidRDefault="00F87692"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390B6CFD" w:rsidR="00F87692" w:rsidRPr="007C00DE" w:rsidRDefault="00F87692" w:rsidP="00106D03">
                              <w:pPr>
                                <w:rPr>
                                  <w:b/>
                                  <w:lang w:val="en-US"/>
                                </w:rPr>
                              </w:pPr>
                              <w:r>
                                <w:rPr>
                                  <w:lang w:val="en-US"/>
                                </w:rPr>
                                <w:tab/>
                              </w:r>
                              <w:r>
                                <w:rPr>
                                  <w:lang w:val="en-US"/>
                                </w:rPr>
                                <w:tab/>
                                <w:t>Ms</w:t>
                              </w:r>
                              <w:r w:rsidRPr="007C00DE">
                                <w:rPr>
                                  <w:lang w:val="en-US"/>
                                </w:rPr>
                                <w:t xml:space="preserve">. </w:t>
                              </w:r>
                              <w:r>
                                <w:rPr>
                                  <w:lang w:val="en-US"/>
                                </w:rPr>
                                <w:t>Ha Hoang Bao Nguyen</w:t>
                              </w:r>
                            </w:p>
                            <w:p w14:paraId="6DA4C290" w14:textId="6DD4C1D6" w:rsidR="00F87692" w:rsidRPr="007C00DE" w:rsidRDefault="00F87692" w:rsidP="00106D03">
                              <w:pPr>
                                <w:rPr>
                                  <w:b/>
                                  <w:lang w:val="en-US"/>
                                </w:rPr>
                              </w:pPr>
                              <w:r>
                                <w:rPr>
                                  <w:lang w:val="en-US"/>
                                </w:rPr>
                                <w:tab/>
                              </w:r>
                              <w:r>
                                <w:rPr>
                                  <w:lang w:val="en-US"/>
                                </w:rPr>
                                <w:tab/>
                              </w:r>
                              <w:r w:rsidRPr="007C00DE">
                                <w:rPr>
                                  <w:lang w:val="en-US"/>
                                </w:rPr>
                                <w:t>Mr.</w:t>
                              </w:r>
                              <w:r>
                                <w:rPr>
                                  <w:lang w:val="en-US"/>
                                </w:rPr>
                                <w:t xml:space="preserve"> Nguyen Huu Phuc </w:t>
                              </w:r>
                            </w:p>
                            <w:p w14:paraId="64C8F988" w14:textId="6EED37D0" w:rsidR="00F87692" w:rsidRPr="007C00DE" w:rsidRDefault="00F87692" w:rsidP="00106D03">
                              <w:pPr>
                                <w:rPr>
                                  <w:b/>
                                  <w:lang w:val="en-US"/>
                                </w:rPr>
                              </w:pPr>
                              <w:r>
                                <w:rPr>
                                  <w:lang w:val="en-US"/>
                                </w:rPr>
                                <w:tab/>
                              </w:r>
                              <w:r>
                                <w:rPr>
                                  <w:lang w:val="en-US"/>
                                </w:rPr>
                                <w:tab/>
                              </w:r>
                              <w:r w:rsidRPr="007C00DE">
                                <w:rPr>
                                  <w:lang w:val="en-US"/>
                                </w:rPr>
                                <w:t>Mr.</w:t>
                              </w:r>
                              <w:r>
                                <w:rPr>
                                  <w:lang w:val="en-US"/>
                                </w:rPr>
                                <w:t xml:space="preserve"> Nguyen Bach Tung</w:t>
                              </w:r>
                            </w:p>
                            <w:p w14:paraId="0D19D3EA" w14:textId="50AE1CAB" w:rsidR="00F87692" w:rsidRPr="007C00DE" w:rsidRDefault="00F87692" w:rsidP="00106D03">
                              <w:pPr>
                                <w:rPr>
                                  <w:b/>
                                  <w:lang w:val="en-US"/>
                                </w:rPr>
                              </w:pPr>
                              <w:r>
                                <w:rPr>
                                  <w:lang w:val="en-US"/>
                                </w:rPr>
                                <w:tab/>
                              </w:r>
                              <w:r>
                                <w:rPr>
                                  <w:lang w:val="en-US"/>
                                </w:rPr>
                                <w:tab/>
                              </w:r>
                              <w:r w:rsidRPr="007C00DE">
                                <w:rPr>
                                  <w:lang w:val="en-US"/>
                                </w:rPr>
                                <w:t>Mr.</w:t>
                              </w:r>
                              <w:r>
                                <w:rPr>
                                  <w:lang w:val="en-US"/>
                                </w:rPr>
                                <w:t xml:space="preserve"> Tran Duc Truong Giang</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F87692" w:rsidRDefault="00F87692" w:rsidP="00106D03">
                              <w:pPr>
                                <w:rPr>
                                  <w:rFonts w:ascii="Courier New" w:hAnsi="Courier New" w:cs="Courier New"/>
                                  <w:color w:val="000000"/>
                                  <w:sz w:val="34"/>
                                  <w:szCs w:val="34"/>
                                </w:rPr>
                              </w:pPr>
                            </w:p>
                            <w:p w14:paraId="0331055A" w14:textId="77777777" w:rsidR="00F87692" w:rsidRPr="00864C00" w:rsidRDefault="00F87692"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F87692" w:rsidRPr="00864C00" w:rsidRDefault="00F87692"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F87692" w:rsidRPr="00864C00" w:rsidRDefault="00F87692"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F87692" w:rsidRPr="00864C00" w:rsidRDefault="00F87692"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F87692" w:rsidRPr="00864C00" w:rsidRDefault="00F87692"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F87692" w:rsidRPr="00864C00" w:rsidRDefault="00F87692"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F87692" w:rsidRDefault="00F87692" w:rsidP="00106D03">
                              <w:r w:rsidRPr="00106D03">
                                <w:rPr>
                                  <w:noProof/>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margin-left:0;margin-top:1.5pt;width:498.4pt;height:537.05pt;z-index:251651072"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F87692" w:rsidRPr="00106D03" w:rsidRDefault="00F87692"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390B6CFD" w:rsidR="00F87692" w:rsidRPr="007C00DE" w:rsidRDefault="00F87692" w:rsidP="00106D03">
                        <w:pPr>
                          <w:rPr>
                            <w:b/>
                            <w:lang w:val="en-US"/>
                          </w:rPr>
                        </w:pPr>
                        <w:r>
                          <w:rPr>
                            <w:lang w:val="en-US"/>
                          </w:rPr>
                          <w:tab/>
                        </w:r>
                        <w:r>
                          <w:rPr>
                            <w:lang w:val="en-US"/>
                          </w:rPr>
                          <w:tab/>
                          <w:t>Ms</w:t>
                        </w:r>
                        <w:r w:rsidRPr="007C00DE">
                          <w:rPr>
                            <w:lang w:val="en-US"/>
                          </w:rPr>
                          <w:t xml:space="preserve">. </w:t>
                        </w:r>
                        <w:r>
                          <w:rPr>
                            <w:lang w:val="en-US"/>
                          </w:rPr>
                          <w:t>Ha Hoang Bao Nguyen</w:t>
                        </w:r>
                      </w:p>
                      <w:p w14:paraId="6DA4C290" w14:textId="6DD4C1D6" w:rsidR="00F87692" w:rsidRPr="007C00DE" w:rsidRDefault="00F87692" w:rsidP="00106D03">
                        <w:pPr>
                          <w:rPr>
                            <w:b/>
                            <w:lang w:val="en-US"/>
                          </w:rPr>
                        </w:pPr>
                        <w:r>
                          <w:rPr>
                            <w:lang w:val="en-US"/>
                          </w:rPr>
                          <w:tab/>
                        </w:r>
                        <w:r>
                          <w:rPr>
                            <w:lang w:val="en-US"/>
                          </w:rPr>
                          <w:tab/>
                        </w:r>
                        <w:r w:rsidRPr="007C00DE">
                          <w:rPr>
                            <w:lang w:val="en-US"/>
                          </w:rPr>
                          <w:t>Mr.</w:t>
                        </w:r>
                        <w:r>
                          <w:rPr>
                            <w:lang w:val="en-US"/>
                          </w:rPr>
                          <w:t xml:space="preserve"> Nguyen Huu Phuc </w:t>
                        </w:r>
                      </w:p>
                      <w:p w14:paraId="64C8F988" w14:textId="6EED37D0" w:rsidR="00F87692" w:rsidRPr="007C00DE" w:rsidRDefault="00F87692" w:rsidP="00106D03">
                        <w:pPr>
                          <w:rPr>
                            <w:b/>
                            <w:lang w:val="en-US"/>
                          </w:rPr>
                        </w:pPr>
                        <w:r>
                          <w:rPr>
                            <w:lang w:val="en-US"/>
                          </w:rPr>
                          <w:tab/>
                        </w:r>
                        <w:r>
                          <w:rPr>
                            <w:lang w:val="en-US"/>
                          </w:rPr>
                          <w:tab/>
                        </w:r>
                        <w:r w:rsidRPr="007C00DE">
                          <w:rPr>
                            <w:lang w:val="en-US"/>
                          </w:rPr>
                          <w:t>Mr.</w:t>
                        </w:r>
                        <w:r>
                          <w:rPr>
                            <w:lang w:val="en-US"/>
                          </w:rPr>
                          <w:t xml:space="preserve"> Nguyen Bach Tung</w:t>
                        </w:r>
                      </w:p>
                      <w:p w14:paraId="0D19D3EA" w14:textId="50AE1CAB" w:rsidR="00F87692" w:rsidRPr="007C00DE" w:rsidRDefault="00F87692" w:rsidP="00106D03">
                        <w:pPr>
                          <w:rPr>
                            <w:b/>
                            <w:lang w:val="en-US"/>
                          </w:rPr>
                        </w:pPr>
                        <w:r>
                          <w:rPr>
                            <w:lang w:val="en-US"/>
                          </w:rPr>
                          <w:tab/>
                        </w:r>
                        <w:r>
                          <w:rPr>
                            <w:lang w:val="en-US"/>
                          </w:rPr>
                          <w:tab/>
                        </w:r>
                        <w:r w:rsidRPr="007C00DE">
                          <w:rPr>
                            <w:lang w:val="en-US"/>
                          </w:rPr>
                          <w:t>Mr.</w:t>
                        </w:r>
                        <w:r>
                          <w:rPr>
                            <w:lang w:val="en-US"/>
                          </w:rPr>
                          <w:t xml:space="preserve"> Tran Duc Truong Giang</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F87692" w:rsidRDefault="00F87692" w:rsidP="00106D03">
                        <w:pPr>
                          <w:rPr>
                            <w:rFonts w:ascii="Courier New" w:hAnsi="Courier New" w:cs="Courier New"/>
                            <w:color w:val="000000"/>
                            <w:sz w:val="34"/>
                            <w:szCs w:val="34"/>
                          </w:rPr>
                        </w:pPr>
                      </w:p>
                      <w:p w14:paraId="0331055A" w14:textId="77777777" w:rsidR="00F87692" w:rsidRPr="00864C00" w:rsidRDefault="00F87692"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F87692" w:rsidRPr="00864C00" w:rsidRDefault="00F87692"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F87692" w:rsidRPr="00864C00" w:rsidRDefault="00F87692"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F87692" w:rsidRPr="00864C00" w:rsidRDefault="00F87692"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F87692" w:rsidRPr="00864C00" w:rsidRDefault="00F87692"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F87692" w:rsidRPr="00864C00" w:rsidRDefault="00F87692"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F87692" w:rsidRDefault="00F87692" w:rsidP="00106D03">
                        <w:r w:rsidRPr="00106D03">
                          <w:rPr>
                            <w:noProof/>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rsidRPr="00882F14">
        <w:br w:type="page"/>
      </w:r>
      <w:r w:rsidR="006814F4" w:rsidRPr="00882F14">
        <w:rPr>
          <w:b/>
          <w:sz w:val="40"/>
          <w:szCs w:val="40"/>
        </w:rPr>
        <w:lastRenderedPageBreak/>
        <w:t>Table of Contents:</w:t>
      </w:r>
    </w:p>
    <w:p w14:paraId="3DCDD5E1" w14:textId="1AC37EAE" w:rsidR="006814F4" w:rsidRPr="00882F14" w:rsidRDefault="006814F4" w:rsidP="002073E7">
      <w:pPr>
        <w:tabs>
          <w:tab w:val="left" w:leader="dot" w:pos="9630"/>
        </w:tabs>
        <w:spacing w:line="240" w:lineRule="auto"/>
        <w:jc w:val="left"/>
        <w:rPr>
          <w:b/>
          <w:sz w:val="24"/>
          <w:szCs w:val="24"/>
        </w:rPr>
      </w:pPr>
      <w:r w:rsidRPr="00882F14">
        <w:rPr>
          <w:b/>
          <w:sz w:val="28"/>
          <w:szCs w:val="28"/>
        </w:rPr>
        <w:t>R</w:t>
      </w:r>
      <w:r w:rsidR="0006397C" w:rsidRPr="00882F14">
        <w:rPr>
          <w:b/>
          <w:sz w:val="28"/>
          <w:szCs w:val="28"/>
        </w:rPr>
        <w:t>EVIEW</w:t>
      </w:r>
      <w:r w:rsidRPr="00882F14">
        <w:rPr>
          <w:b/>
          <w:sz w:val="28"/>
          <w:szCs w:val="28"/>
        </w:rPr>
        <w:t xml:space="preserve"> </w:t>
      </w:r>
      <w:r w:rsidR="0006397C" w:rsidRPr="00882F14">
        <w:rPr>
          <w:b/>
          <w:sz w:val="28"/>
          <w:szCs w:val="28"/>
        </w:rPr>
        <w:t>I</w:t>
      </w:r>
      <w:r w:rsidRPr="00882F14">
        <w:rPr>
          <w:b/>
          <w:sz w:val="24"/>
          <w:szCs w:val="24"/>
        </w:rPr>
        <w:tab/>
      </w:r>
      <w:r w:rsidR="00DE467F" w:rsidRPr="00882F14">
        <w:rPr>
          <w:b/>
          <w:sz w:val="24"/>
          <w:szCs w:val="24"/>
        </w:rPr>
        <w:t>4</w:t>
      </w:r>
    </w:p>
    <w:p w14:paraId="26A52C50" w14:textId="12955414" w:rsidR="006814F4" w:rsidRPr="00882F14" w:rsidRDefault="006814F4" w:rsidP="002073E7">
      <w:pPr>
        <w:tabs>
          <w:tab w:val="left" w:leader="dot" w:pos="9630"/>
        </w:tabs>
        <w:spacing w:line="240" w:lineRule="auto"/>
        <w:jc w:val="left"/>
        <w:rPr>
          <w:b/>
          <w:sz w:val="24"/>
          <w:szCs w:val="24"/>
        </w:rPr>
      </w:pPr>
      <w:r w:rsidRPr="00882F14">
        <w:rPr>
          <w:b/>
          <w:sz w:val="24"/>
          <w:szCs w:val="24"/>
        </w:rPr>
        <w:t>Acknowledgment</w:t>
      </w:r>
      <w:r w:rsidRPr="00882F14">
        <w:rPr>
          <w:b/>
          <w:sz w:val="24"/>
          <w:szCs w:val="24"/>
        </w:rPr>
        <w:tab/>
      </w:r>
      <w:r w:rsidR="00DE467F" w:rsidRPr="00882F14">
        <w:rPr>
          <w:b/>
          <w:sz w:val="24"/>
          <w:szCs w:val="24"/>
        </w:rPr>
        <w:t>5</w:t>
      </w:r>
    </w:p>
    <w:p w14:paraId="2C453E45" w14:textId="489CD0E6" w:rsidR="006814F4" w:rsidRPr="00882F14" w:rsidRDefault="006814F4" w:rsidP="002073E7">
      <w:pPr>
        <w:tabs>
          <w:tab w:val="left" w:leader="dot" w:pos="9630"/>
        </w:tabs>
        <w:spacing w:line="240" w:lineRule="auto"/>
        <w:jc w:val="left"/>
        <w:rPr>
          <w:b/>
          <w:sz w:val="24"/>
          <w:szCs w:val="24"/>
        </w:rPr>
      </w:pPr>
      <w:r w:rsidRPr="00882F14">
        <w:rPr>
          <w:b/>
          <w:sz w:val="24"/>
          <w:szCs w:val="24"/>
        </w:rPr>
        <w:t>Problem Definition</w:t>
      </w:r>
      <w:r w:rsidRPr="00882F14">
        <w:rPr>
          <w:b/>
          <w:sz w:val="24"/>
          <w:szCs w:val="24"/>
        </w:rPr>
        <w:tab/>
      </w:r>
      <w:r w:rsidR="00DE467F" w:rsidRPr="00882F14">
        <w:rPr>
          <w:b/>
          <w:sz w:val="24"/>
          <w:szCs w:val="24"/>
        </w:rPr>
        <w:t>6</w:t>
      </w:r>
    </w:p>
    <w:p w14:paraId="7E5F4F8D" w14:textId="26EE7DA1" w:rsidR="006814F4" w:rsidRPr="00882F14" w:rsidRDefault="006814F4" w:rsidP="001E31AB">
      <w:pPr>
        <w:pStyle w:val="ListParagraph"/>
        <w:numPr>
          <w:ilvl w:val="0"/>
          <w:numId w:val="16"/>
        </w:numPr>
        <w:tabs>
          <w:tab w:val="left" w:leader="dot" w:pos="9630"/>
        </w:tabs>
        <w:spacing w:line="240" w:lineRule="auto"/>
        <w:jc w:val="left"/>
        <w:rPr>
          <w:rFonts w:ascii="Times New Roman" w:hAnsi="Times New Roman" w:cs="Times New Roman"/>
        </w:rPr>
      </w:pPr>
      <w:r w:rsidRPr="00882F14">
        <w:rPr>
          <w:rFonts w:ascii="Times New Roman" w:hAnsi="Times New Roman" w:cs="Times New Roman"/>
        </w:rPr>
        <w:t>Introduction</w:t>
      </w:r>
      <w:r w:rsidRPr="00882F14">
        <w:rPr>
          <w:rFonts w:ascii="Times New Roman" w:hAnsi="Times New Roman" w:cs="Times New Roman"/>
        </w:rPr>
        <w:tab/>
      </w:r>
      <w:r w:rsidR="00BE2C07" w:rsidRPr="00882F14">
        <w:rPr>
          <w:rFonts w:ascii="Times New Roman" w:hAnsi="Times New Roman" w:cs="Times New Roman"/>
        </w:rPr>
        <w:t>6</w:t>
      </w:r>
    </w:p>
    <w:p w14:paraId="43254E24" w14:textId="5730ED19" w:rsidR="006814F4" w:rsidRPr="00882F14" w:rsidRDefault="006814F4" w:rsidP="001E31AB">
      <w:pPr>
        <w:pStyle w:val="ListParagraph"/>
        <w:numPr>
          <w:ilvl w:val="0"/>
          <w:numId w:val="16"/>
        </w:numPr>
        <w:tabs>
          <w:tab w:val="left" w:leader="dot" w:pos="9630"/>
        </w:tabs>
        <w:spacing w:line="240" w:lineRule="auto"/>
        <w:jc w:val="left"/>
        <w:rPr>
          <w:rFonts w:ascii="Times New Roman" w:hAnsi="Times New Roman" w:cs="Times New Roman"/>
        </w:rPr>
      </w:pPr>
      <w:r w:rsidRPr="00882F14">
        <w:rPr>
          <w:rFonts w:ascii="Times New Roman" w:hAnsi="Times New Roman" w:cs="Times New Roman"/>
        </w:rPr>
        <w:t>Project Requirement</w:t>
      </w:r>
      <w:r w:rsidRPr="00882F14">
        <w:rPr>
          <w:rFonts w:ascii="Times New Roman" w:hAnsi="Times New Roman" w:cs="Times New Roman"/>
        </w:rPr>
        <w:tab/>
      </w:r>
      <w:r w:rsidR="00BE2C07" w:rsidRPr="00882F14">
        <w:rPr>
          <w:rFonts w:ascii="Times New Roman" w:hAnsi="Times New Roman" w:cs="Times New Roman"/>
        </w:rPr>
        <w:t>6</w:t>
      </w:r>
    </w:p>
    <w:p w14:paraId="7A718E35" w14:textId="4EDF9442" w:rsidR="006814F4" w:rsidRPr="00882F14" w:rsidRDefault="006814F4" w:rsidP="001E31AB">
      <w:pPr>
        <w:pStyle w:val="ListParagraph"/>
        <w:numPr>
          <w:ilvl w:val="0"/>
          <w:numId w:val="16"/>
        </w:numPr>
        <w:tabs>
          <w:tab w:val="left" w:leader="dot" w:pos="9630"/>
        </w:tabs>
        <w:spacing w:line="240" w:lineRule="auto"/>
        <w:jc w:val="left"/>
        <w:rPr>
          <w:rFonts w:ascii="Times New Roman" w:hAnsi="Times New Roman" w:cs="Times New Roman"/>
        </w:rPr>
      </w:pPr>
      <w:r w:rsidRPr="00882F14">
        <w:rPr>
          <w:rFonts w:ascii="Times New Roman" w:hAnsi="Times New Roman" w:cs="Times New Roman"/>
        </w:rPr>
        <w:t>Project Designing</w:t>
      </w:r>
      <w:r w:rsidRPr="00882F14">
        <w:rPr>
          <w:rFonts w:ascii="Times New Roman" w:hAnsi="Times New Roman" w:cs="Times New Roman"/>
        </w:rPr>
        <w:tab/>
      </w:r>
      <w:r w:rsidR="00BE2C07" w:rsidRPr="00882F14">
        <w:rPr>
          <w:rFonts w:ascii="Times New Roman" w:hAnsi="Times New Roman" w:cs="Times New Roman"/>
        </w:rPr>
        <w:t>6</w:t>
      </w:r>
    </w:p>
    <w:p w14:paraId="1924ECCC" w14:textId="749D514D" w:rsidR="006814F4" w:rsidRPr="00882F14" w:rsidRDefault="006814F4" w:rsidP="001E31AB">
      <w:pPr>
        <w:pStyle w:val="ListParagraph"/>
        <w:numPr>
          <w:ilvl w:val="0"/>
          <w:numId w:val="16"/>
        </w:numPr>
        <w:tabs>
          <w:tab w:val="left" w:leader="dot" w:pos="9630"/>
        </w:tabs>
        <w:spacing w:line="240" w:lineRule="auto"/>
        <w:jc w:val="left"/>
        <w:rPr>
          <w:rFonts w:ascii="Times New Roman" w:hAnsi="Times New Roman" w:cs="Times New Roman"/>
        </w:rPr>
      </w:pPr>
      <w:r w:rsidRPr="00882F14">
        <w:rPr>
          <w:rFonts w:ascii="Times New Roman" w:hAnsi="Times New Roman" w:cs="Times New Roman"/>
        </w:rPr>
        <w:t>Functional Logic</w:t>
      </w:r>
      <w:r w:rsidRPr="00882F14">
        <w:rPr>
          <w:rFonts w:ascii="Times New Roman" w:hAnsi="Times New Roman" w:cs="Times New Roman"/>
        </w:rPr>
        <w:tab/>
      </w:r>
      <w:r w:rsidR="00E73089" w:rsidRPr="00882F14">
        <w:rPr>
          <w:rFonts w:ascii="Times New Roman" w:hAnsi="Times New Roman" w:cs="Times New Roman"/>
        </w:rPr>
        <w:t>7</w:t>
      </w:r>
    </w:p>
    <w:p w14:paraId="0544650B" w14:textId="39799DCC" w:rsidR="006814F4" w:rsidRPr="00882F14" w:rsidRDefault="006814F4" w:rsidP="002073E7">
      <w:pPr>
        <w:tabs>
          <w:tab w:val="left" w:leader="dot" w:pos="9630"/>
        </w:tabs>
        <w:spacing w:line="240" w:lineRule="auto"/>
        <w:jc w:val="left"/>
        <w:rPr>
          <w:b/>
        </w:rPr>
      </w:pPr>
      <w:r w:rsidRPr="00882F14">
        <w:rPr>
          <w:b/>
          <w:sz w:val="24"/>
          <w:szCs w:val="24"/>
        </w:rPr>
        <w:t>Task sheet review 1</w:t>
      </w:r>
      <w:r w:rsidRPr="00882F14">
        <w:rPr>
          <w:b/>
        </w:rPr>
        <w:tab/>
      </w:r>
      <w:r w:rsidR="00BB79F9" w:rsidRPr="00882F14">
        <w:rPr>
          <w:b/>
        </w:rPr>
        <w:t>8</w:t>
      </w:r>
    </w:p>
    <w:p w14:paraId="5A616FA9" w14:textId="4C850888" w:rsidR="006814F4" w:rsidRPr="00882F14" w:rsidRDefault="006814F4" w:rsidP="002073E7">
      <w:pPr>
        <w:tabs>
          <w:tab w:val="left" w:pos="9630"/>
        </w:tabs>
        <w:spacing w:line="240" w:lineRule="auto"/>
        <w:jc w:val="left"/>
        <w:rPr>
          <w:sz w:val="24"/>
          <w:szCs w:val="24"/>
        </w:rPr>
      </w:pPr>
      <w:r w:rsidRPr="00882F14">
        <w:rPr>
          <w:sz w:val="24"/>
          <w:szCs w:val="24"/>
        </w:rPr>
        <w:tab/>
      </w:r>
      <w:r w:rsidRPr="00882F14">
        <w:rPr>
          <w:sz w:val="24"/>
          <w:szCs w:val="24"/>
        </w:rPr>
        <w:tab/>
      </w:r>
    </w:p>
    <w:p w14:paraId="27D806EC" w14:textId="6BF45B56" w:rsidR="006814F4" w:rsidRPr="00882F14" w:rsidRDefault="006814F4" w:rsidP="002073E7">
      <w:pPr>
        <w:spacing w:line="240" w:lineRule="auto"/>
        <w:jc w:val="left"/>
      </w:pPr>
      <w:r w:rsidRPr="00882F14">
        <w:rPr>
          <w:sz w:val="144"/>
          <w:szCs w:val="144"/>
        </w:rPr>
        <w:br w:type="page"/>
      </w:r>
    </w:p>
    <w:p w14:paraId="144F823D" w14:textId="77777777" w:rsidR="008907CA" w:rsidRPr="00882F14" w:rsidRDefault="008907CA" w:rsidP="002073E7">
      <w:pPr>
        <w:spacing w:line="240" w:lineRule="auto"/>
        <w:ind w:left="720"/>
        <w:jc w:val="left"/>
        <w:rPr>
          <w:sz w:val="144"/>
          <w:szCs w:val="144"/>
        </w:rPr>
      </w:pPr>
    </w:p>
    <w:p w14:paraId="258E4116" w14:textId="77777777" w:rsidR="008907CA" w:rsidRPr="00882F14" w:rsidRDefault="008907CA" w:rsidP="002073E7">
      <w:pPr>
        <w:spacing w:line="240" w:lineRule="auto"/>
        <w:ind w:left="720"/>
        <w:jc w:val="left"/>
        <w:rPr>
          <w:b/>
          <w:sz w:val="144"/>
          <w:szCs w:val="144"/>
        </w:rPr>
      </w:pPr>
    </w:p>
    <w:p w14:paraId="5D63A90E" w14:textId="77777777" w:rsidR="008907CA" w:rsidRPr="00882F14" w:rsidRDefault="00A35299" w:rsidP="00882F14">
      <w:pPr>
        <w:pStyle w:val="Subtitle"/>
        <w:rPr>
          <w:sz w:val="144"/>
          <w:szCs w:val="144"/>
        </w:rPr>
      </w:pPr>
      <w:r w:rsidRPr="00882F14">
        <w:rPr>
          <w:sz w:val="144"/>
          <w:szCs w:val="144"/>
        </w:rPr>
        <w:t>R</w:t>
      </w:r>
      <w:r w:rsidR="008907CA" w:rsidRPr="00882F14">
        <w:rPr>
          <w:sz w:val="144"/>
          <w:szCs w:val="144"/>
        </w:rPr>
        <w:t>EVIEW I</w:t>
      </w:r>
    </w:p>
    <w:p w14:paraId="5359638A" w14:textId="77777777" w:rsidR="00B52E5D" w:rsidRPr="00882F14" w:rsidRDefault="00B52E5D" w:rsidP="002073E7">
      <w:pPr>
        <w:spacing w:line="240" w:lineRule="auto"/>
        <w:ind w:left="720"/>
        <w:jc w:val="left"/>
        <w:rPr>
          <w:rStyle w:val="Emphasis"/>
          <w:b/>
          <w:sz w:val="40"/>
          <w:szCs w:val="40"/>
        </w:rPr>
      </w:pPr>
      <w:r w:rsidRPr="00882F14">
        <w:br w:type="page"/>
      </w:r>
      <w:r w:rsidRPr="00882F14">
        <w:rPr>
          <w:rStyle w:val="Emphasis"/>
          <w:b/>
          <w:sz w:val="40"/>
          <w:szCs w:val="40"/>
        </w:rPr>
        <w:lastRenderedPageBreak/>
        <w:t>Acknowledgment</w:t>
      </w:r>
    </w:p>
    <w:p w14:paraId="274C7CBA" w14:textId="77777777" w:rsidR="00B52E5D" w:rsidRPr="00882F14" w:rsidRDefault="00B52E5D" w:rsidP="002073E7">
      <w:pPr>
        <w:spacing w:line="240" w:lineRule="auto"/>
        <w:jc w:val="left"/>
        <w:rPr>
          <w:sz w:val="40"/>
          <w:szCs w:val="40"/>
        </w:rPr>
      </w:pPr>
    </w:p>
    <w:p w14:paraId="3C59AC02" w14:textId="77777777" w:rsidR="00B52E5D" w:rsidRPr="00882F14" w:rsidRDefault="00B52E5D" w:rsidP="002073E7">
      <w:pPr>
        <w:ind w:firstLine="360"/>
        <w:jc w:val="left"/>
        <w:rPr>
          <w:sz w:val="24"/>
          <w:szCs w:val="24"/>
        </w:rPr>
      </w:pPr>
      <w:r w:rsidRPr="00882F14">
        <w:rPr>
          <w:sz w:val="24"/>
          <w:szCs w:val="24"/>
        </w:rPr>
        <w:t>We would like to acknowledge all those who have given support and help us make the project a success.</w:t>
      </w:r>
    </w:p>
    <w:p w14:paraId="5728AAA8" w14:textId="77777777" w:rsidR="00B52E5D" w:rsidRPr="00882F14" w:rsidRDefault="00B52E5D" w:rsidP="002073E7">
      <w:pPr>
        <w:ind w:firstLine="360"/>
        <w:jc w:val="left"/>
        <w:rPr>
          <w:sz w:val="24"/>
          <w:szCs w:val="24"/>
        </w:rPr>
      </w:pPr>
      <w:r w:rsidRPr="00882F14">
        <w:rPr>
          <w:sz w:val="24"/>
          <w:szCs w:val="24"/>
        </w:rPr>
        <w:t>We wish to express our deep gratitude to all teachers who have been devoting their lives to teach us how to stand-alone and walk ahead.</w:t>
      </w:r>
    </w:p>
    <w:p w14:paraId="4E27D861" w14:textId="77777777" w:rsidR="00B52E5D" w:rsidRPr="00882F14" w:rsidRDefault="00B52E5D" w:rsidP="002073E7">
      <w:pPr>
        <w:jc w:val="left"/>
        <w:rPr>
          <w:sz w:val="24"/>
          <w:szCs w:val="24"/>
        </w:rPr>
      </w:pPr>
      <w:r w:rsidRPr="00882F14">
        <w:rPr>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882F14">
        <w:rPr>
          <w:b/>
          <w:noProof/>
          <w:color w:val="000000"/>
          <w:sz w:val="24"/>
          <w:szCs w:val="24"/>
        </w:rPr>
        <w:t xml:space="preserve"> </w:t>
      </w:r>
    </w:p>
    <w:p w14:paraId="69A4E9E9" w14:textId="77777777" w:rsidR="00B52E5D" w:rsidRPr="00882F14" w:rsidRDefault="00B52E5D" w:rsidP="002073E7">
      <w:pPr>
        <w:jc w:val="left"/>
        <w:rPr>
          <w:sz w:val="24"/>
          <w:szCs w:val="24"/>
        </w:rPr>
      </w:pPr>
      <w:r w:rsidRPr="00882F14">
        <w:rPr>
          <w:sz w:val="24"/>
          <w:szCs w:val="24"/>
        </w:rPr>
        <w:t>We are much thankful to the entire staff and chairpersons at the Head Office of Aptech Worldwide, Aptech – Vietnam, and FPT – Aptech Center who have been organizing and looking after our studying course.</w:t>
      </w:r>
    </w:p>
    <w:p w14:paraId="76AE8654" w14:textId="5C37CB9B" w:rsidR="00B52E5D" w:rsidRPr="00882F14" w:rsidRDefault="00B52E5D" w:rsidP="002073E7">
      <w:pPr>
        <w:ind w:firstLine="567"/>
        <w:jc w:val="left"/>
        <w:rPr>
          <w:sz w:val="24"/>
          <w:szCs w:val="24"/>
        </w:rPr>
      </w:pPr>
      <w:r w:rsidRPr="00882F14">
        <w:rPr>
          <w:sz w:val="24"/>
          <w:szCs w:val="24"/>
        </w:rPr>
        <w:t xml:space="preserve">There are no words to show our appreciation for teachers of FPT Aptech Centre who have been organizing and looking after us during our studying course to finish this project. Our special thanks Mr </w:t>
      </w:r>
      <w:r w:rsidR="00F21057" w:rsidRPr="00882F14">
        <w:rPr>
          <w:sz w:val="24"/>
          <w:szCs w:val="24"/>
        </w:rPr>
        <w:t>???</w:t>
      </w:r>
      <w:r w:rsidRPr="00882F14">
        <w:rPr>
          <w:sz w:val="24"/>
          <w:szCs w:val="24"/>
        </w:rPr>
        <w:t xml:space="preserve"> who works day by day to teach and guide us,</w:t>
      </w:r>
      <w:r w:rsidR="005F36AC" w:rsidRPr="00882F14">
        <w:rPr>
          <w:sz w:val="24"/>
          <w:szCs w:val="24"/>
        </w:rPr>
        <w:t xml:space="preserve"> </w:t>
      </w:r>
      <w:r w:rsidRPr="00882F14">
        <w:rPr>
          <w:sz w:val="24"/>
          <w:szCs w:val="24"/>
        </w:rPr>
        <w:t>e-Project Team at the Head Office who instruct and help us.</w:t>
      </w:r>
    </w:p>
    <w:p w14:paraId="400F2B37" w14:textId="6EA82163" w:rsidR="00B52E5D" w:rsidRPr="00882F14" w:rsidRDefault="00B52E5D" w:rsidP="002073E7">
      <w:pPr>
        <w:jc w:val="left"/>
        <w:rPr>
          <w:sz w:val="24"/>
          <w:szCs w:val="24"/>
        </w:rPr>
      </w:pPr>
      <w:r w:rsidRPr="00882F14">
        <w:rPr>
          <w:sz w:val="24"/>
          <w:szCs w:val="24"/>
        </w:rPr>
        <w:t>Finally, we would like to offer many thanks to all our schoolfellows for their valuable suggestions.</w:t>
      </w:r>
    </w:p>
    <w:p w14:paraId="20F9A8F6" w14:textId="77777777" w:rsidR="00B52E5D" w:rsidRPr="00882F14" w:rsidRDefault="00B52E5D" w:rsidP="002073E7">
      <w:pPr>
        <w:ind w:firstLine="567"/>
        <w:jc w:val="left"/>
        <w:rPr>
          <w:sz w:val="24"/>
          <w:szCs w:val="24"/>
        </w:rPr>
      </w:pPr>
      <w:r w:rsidRPr="00882F14">
        <w:rPr>
          <w:sz w:val="24"/>
          <w:szCs w:val="24"/>
        </w:rPr>
        <w:t>We would like to thank sincerely!</w:t>
      </w:r>
    </w:p>
    <w:p w14:paraId="24D39FE3" w14:textId="77777777" w:rsidR="00B52E5D" w:rsidRPr="00882F14" w:rsidRDefault="00B52E5D" w:rsidP="002073E7">
      <w:pPr>
        <w:ind w:left="360"/>
        <w:jc w:val="left"/>
        <w:rPr>
          <w:rStyle w:val="Emphasis"/>
          <w:b/>
          <w:sz w:val="40"/>
          <w:szCs w:val="40"/>
        </w:rPr>
      </w:pPr>
      <w:r w:rsidRPr="00882F14">
        <w:rPr>
          <w:sz w:val="24"/>
          <w:szCs w:val="24"/>
        </w:rPr>
        <w:br w:type="page"/>
      </w:r>
      <w:r w:rsidRPr="00882F14">
        <w:rPr>
          <w:rStyle w:val="Emphasis"/>
          <w:b/>
          <w:sz w:val="40"/>
          <w:szCs w:val="40"/>
        </w:rPr>
        <w:lastRenderedPageBreak/>
        <w:t>Problem Definition</w:t>
      </w:r>
    </w:p>
    <w:p w14:paraId="65A99BFB" w14:textId="77777777" w:rsidR="008907CA" w:rsidRPr="00882F14" w:rsidRDefault="008907CA" w:rsidP="002073E7">
      <w:pPr>
        <w:ind w:left="360"/>
        <w:jc w:val="left"/>
        <w:rPr>
          <w:b/>
          <w:sz w:val="40"/>
          <w:szCs w:val="40"/>
        </w:rPr>
      </w:pPr>
    </w:p>
    <w:p w14:paraId="36D1E831" w14:textId="77777777" w:rsidR="00B52E5D" w:rsidRPr="00882F14" w:rsidRDefault="00B52E5D" w:rsidP="00882F14">
      <w:pPr>
        <w:pStyle w:val="Heading1"/>
        <w:jc w:val="left"/>
      </w:pPr>
      <w:r w:rsidRPr="00882F14">
        <w:t>Introduc</w:t>
      </w:r>
      <w:r w:rsidR="00CE7A41" w:rsidRPr="00882F14">
        <w:t>t</w:t>
      </w:r>
      <w:r w:rsidRPr="00882F14">
        <w:t>ion</w:t>
      </w:r>
    </w:p>
    <w:p w14:paraId="23EAA49C" w14:textId="77777777" w:rsidR="00F21057" w:rsidRPr="00882F14" w:rsidRDefault="00F21057" w:rsidP="002073E7">
      <w:pPr>
        <w:ind w:firstLine="360"/>
        <w:jc w:val="left"/>
        <w:rPr>
          <w:sz w:val="24"/>
          <w:szCs w:val="24"/>
        </w:rPr>
      </w:pPr>
      <w:r w:rsidRPr="00882F14">
        <w:rPr>
          <w:sz w:val="24"/>
          <w:szCs w:val="24"/>
        </w:rPr>
        <w:t>SRC Travel Agencies is a domestic privatized transportation company that runs the</w:t>
      </w:r>
    </w:p>
    <w:p w14:paraId="7BB9CCB6" w14:textId="77777777" w:rsidR="00F21057" w:rsidRPr="00882F14" w:rsidRDefault="00F21057" w:rsidP="002073E7">
      <w:pPr>
        <w:jc w:val="left"/>
        <w:rPr>
          <w:sz w:val="24"/>
          <w:szCs w:val="24"/>
        </w:rPr>
      </w:pPr>
      <w:r w:rsidRPr="00882F14">
        <w:rPr>
          <w:sz w:val="24"/>
          <w:szCs w:val="24"/>
        </w:rPr>
        <w:t>vehicles all over the country. They have several branches at different locations of the</w:t>
      </w:r>
    </w:p>
    <w:p w14:paraId="21EF4C5E" w14:textId="77777777" w:rsidR="00F21057" w:rsidRPr="00882F14" w:rsidRDefault="00F21057" w:rsidP="002073E7">
      <w:pPr>
        <w:jc w:val="left"/>
        <w:rPr>
          <w:sz w:val="24"/>
          <w:szCs w:val="24"/>
        </w:rPr>
      </w:pPr>
      <w:r w:rsidRPr="00882F14">
        <w:rPr>
          <w:sz w:val="24"/>
          <w:szCs w:val="24"/>
        </w:rPr>
        <w:t>country, so that they can provide the transportation facilities between the places. They</w:t>
      </w:r>
    </w:p>
    <w:p w14:paraId="74517B80" w14:textId="77777777" w:rsidR="00F21057" w:rsidRPr="00882F14" w:rsidRDefault="00F21057" w:rsidP="002073E7">
      <w:pPr>
        <w:jc w:val="left"/>
        <w:rPr>
          <w:sz w:val="24"/>
          <w:szCs w:val="24"/>
        </w:rPr>
      </w:pPr>
      <w:r w:rsidRPr="00882F14">
        <w:rPr>
          <w:sz w:val="24"/>
          <w:szCs w:val="24"/>
        </w:rPr>
        <w:t>want an online application to be developed, where the details of the bookings done and</w:t>
      </w:r>
    </w:p>
    <w:p w14:paraId="74FBD708" w14:textId="77777777" w:rsidR="00F21057" w:rsidRPr="00882F14" w:rsidRDefault="00F21057" w:rsidP="002073E7">
      <w:pPr>
        <w:jc w:val="left"/>
        <w:rPr>
          <w:sz w:val="24"/>
          <w:szCs w:val="24"/>
        </w:rPr>
      </w:pPr>
      <w:r w:rsidRPr="00882F14">
        <w:rPr>
          <w:sz w:val="24"/>
          <w:szCs w:val="24"/>
        </w:rPr>
        <w:t>the customer will be updated from time to time and one can track the details of the</w:t>
      </w:r>
    </w:p>
    <w:p w14:paraId="09A213BB" w14:textId="7C753FB8" w:rsidR="008907CA" w:rsidRPr="00882F14" w:rsidRDefault="00F21057" w:rsidP="002073E7">
      <w:pPr>
        <w:jc w:val="left"/>
        <w:rPr>
          <w:sz w:val="24"/>
          <w:szCs w:val="24"/>
        </w:rPr>
      </w:pPr>
      <w:r w:rsidRPr="00882F14">
        <w:rPr>
          <w:sz w:val="24"/>
          <w:szCs w:val="24"/>
        </w:rPr>
        <w:t>available seats immediately.</w:t>
      </w:r>
    </w:p>
    <w:p w14:paraId="29DBA62E" w14:textId="16E9DEEE" w:rsidR="00904003" w:rsidRPr="00882F14" w:rsidRDefault="00DF2228" w:rsidP="00882F14">
      <w:pPr>
        <w:pStyle w:val="Heading1"/>
        <w:jc w:val="left"/>
        <w:rPr>
          <w:sz w:val="24"/>
          <w:szCs w:val="24"/>
        </w:rPr>
      </w:pPr>
      <w:r w:rsidRPr="00882F14">
        <w:t>Customer</w:t>
      </w:r>
      <w:r w:rsidR="00904003" w:rsidRPr="00882F14">
        <w:t xml:space="preserve"> Requirement</w:t>
      </w:r>
      <w:r w:rsidRPr="00882F14">
        <w:t xml:space="preserve"> Specification</w:t>
      </w:r>
    </w:p>
    <w:p w14:paraId="4C55093E" w14:textId="2345EC5E" w:rsidR="000D1794" w:rsidRPr="00882F14" w:rsidRDefault="002073E7" w:rsidP="002073E7">
      <w:pPr>
        <w:ind w:firstLine="360"/>
        <w:jc w:val="left"/>
        <w:rPr>
          <w:color w:val="FF0000"/>
          <w:sz w:val="23"/>
          <w:szCs w:val="23"/>
        </w:rPr>
      </w:pPr>
      <w:r w:rsidRPr="00882F14">
        <w:rPr>
          <w:sz w:val="24"/>
          <w:szCs w:val="24"/>
        </w:rPr>
        <w:t>SRC Travel Agencies</w:t>
      </w:r>
      <w:r w:rsidR="006834A5" w:rsidRPr="00882F14">
        <w:rPr>
          <w:sz w:val="24"/>
          <w:szCs w:val="24"/>
        </w:rPr>
        <w:t xml:space="preserve"> </w:t>
      </w:r>
      <w:r w:rsidR="000D1794" w:rsidRPr="00882F14">
        <w:rPr>
          <w:sz w:val="24"/>
          <w:szCs w:val="24"/>
        </w:rPr>
        <w:t xml:space="preserve">’s </w:t>
      </w:r>
      <w:r w:rsidR="007D14EB" w:rsidRPr="00882F14">
        <w:rPr>
          <w:sz w:val="24"/>
          <w:szCs w:val="24"/>
        </w:rPr>
        <w:t>online service application</w:t>
      </w:r>
      <w:r w:rsidRPr="00882F14">
        <w:rPr>
          <w:sz w:val="24"/>
          <w:szCs w:val="24"/>
        </w:rPr>
        <w:t xml:space="preserve"> provides</w:t>
      </w:r>
      <w:r w:rsidR="000D1794" w:rsidRPr="00882F14">
        <w:rPr>
          <w:sz w:val="24"/>
          <w:szCs w:val="24"/>
        </w:rPr>
        <w:t xml:space="preserve"> details of the bookings done and the customer will be updated from time to time and one can track the details of the available seats immediately</w:t>
      </w:r>
      <w:r w:rsidR="007D14EB" w:rsidRPr="00882F14">
        <w:rPr>
          <w:sz w:val="24"/>
          <w:szCs w:val="24"/>
        </w:rPr>
        <w:t xml:space="preserve"> online</w:t>
      </w:r>
      <w:r w:rsidR="000D1794" w:rsidRPr="00882F14">
        <w:rPr>
          <w:sz w:val="24"/>
          <w:szCs w:val="24"/>
        </w:rPr>
        <w:t xml:space="preserve"> for their customer. For their employees</w:t>
      </w:r>
      <w:r w:rsidR="00394F2A" w:rsidRPr="00882F14">
        <w:rPr>
          <w:sz w:val="24"/>
          <w:szCs w:val="24"/>
        </w:rPr>
        <w:t xml:space="preserve"> or administrator</w:t>
      </w:r>
      <w:r w:rsidR="000D1794" w:rsidRPr="00882F14">
        <w:rPr>
          <w:sz w:val="24"/>
          <w:szCs w:val="24"/>
        </w:rPr>
        <w:t xml:space="preserve">, the </w:t>
      </w:r>
      <w:r w:rsidR="007D14EB" w:rsidRPr="00882F14">
        <w:rPr>
          <w:sz w:val="24"/>
          <w:szCs w:val="24"/>
        </w:rPr>
        <w:t>application</w:t>
      </w:r>
      <w:r w:rsidR="000D1794" w:rsidRPr="00882F14">
        <w:rPr>
          <w:sz w:val="24"/>
          <w:szCs w:val="24"/>
        </w:rPr>
        <w:t xml:space="preserve"> will help to maintain the information like </w:t>
      </w:r>
      <w:r w:rsidR="007D14EB" w:rsidRPr="00882F14">
        <w:rPr>
          <w:sz w:val="24"/>
          <w:szCs w:val="24"/>
        </w:rPr>
        <w:t xml:space="preserve">bus details, employees details, customer details, ticket details, </w:t>
      </w:r>
      <w:r w:rsidR="006834A5" w:rsidRPr="00882F14">
        <w:rPr>
          <w:sz w:val="24"/>
          <w:szCs w:val="24"/>
        </w:rPr>
        <w:t>counter details</w:t>
      </w:r>
      <w:r w:rsidR="007D14EB" w:rsidRPr="00882F14">
        <w:rPr>
          <w:sz w:val="24"/>
          <w:szCs w:val="24"/>
        </w:rPr>
        <w:t>,</w:t>
      </w:r>
      <w:r w:rsidR="006834A5" w:rsidRPr="00882F14">
        <w:rPr>
          <w:sz w:val="24"/>
          <w:szCs w:val="24"/>
        </w:rPr>
        <w:t xml:space="preserve"> </w:t>
      </w:r>
      <w:r w:rsidR="007D14EB" w:rsidRPr="00882F14">
        <w:rPr>
          <w:sz w:val="24"/>
          <w:szCs w:val="24"/>
        </w:rPr>
        <w:t>etc,</w:t>
      </w:r>
      <w:r w:rsidR="0081178B" w:rsidRPr="00882F14">
        <w:rPr>
          <w:sz w:val="24"/>
          <w:szCs w:val="24"/>
        </w:rPr>
        <w:t>.</w:t>
      </w:r>
      <w:r w:rsidR="00376D3C" w:rsidRPr="00882F14">
        <w:rPr>
          <w:sz w:val="24"/>
          <w:szCs w:val="24"/>
        </w:rPr>
        <w:t>.</w:t>
      </w:r>
      <w:r w:rsidR="007D14EB" w:rsidRPr="00882F14">
        <w:rPr>
          <w:sz w:val="24"/>
          <w:szCs w:val="24"/>
        </w:rPr>
        <w:t>.</w:t>
      </w:r>
    </w:p>
    <w:p w14:paraId="501273DC" w14:textId="77777777" w:rsidR="009C5697" w:rsidRPr="00882F14" w:rsidRDefault="009C5697" w:rsidP="002073E7">
      <w:pPr>
        <w:jc w:val="left"/>
        <w:rPr>
          <w:sz w:val="24"/>
          <w:szCs w:val="24"/>
        </w:rPr>
      </w:pPr>
    </w:p>
    <w:p w14:paraId="75890287" w14:textId="31B03C72" w:rsidR="006B540C" w:rsidRPr="00882F14" w:rsidRDefault="008907CA" w:rsidP="00882F14">
      <w:pPr>
        <w:pStyle w:val="Heading2forappendices"/>
      </w:pPr>
      <w:r w:rsidRPr="00882F14">
        <w:t xml:space="preserve">Functional </w:t>
      </w:r>
      <w:r w:rsidR="003E2131" w:rsidRPr="00882F14">
        <w:t>Requirement Specification</w:t>
      </w:r>
    </w:p>
    <w:p w14:paraId="510BB57C" w14:textId="5557979B" w:rsidR="006B540C" w:rsidRPr="00882F14" w:rsidRDefault="006B540C" w:rsidP="006B540C">
      <w:pPr>
        <w:pStyle w:val="ListParagraph"/>
        <w:numPr>
          <w:ilvl w:val="1"/>
          <w:numId w:val="5"/>
        </w:numPr>
        <w:jc w:val="left"/>
        <w:rPr>
          <w:rFonts w:ascii="Times New Roman" w:hAnsi="Times New Roman" w:cs="Times New Roman"/>
          <w:sz w:val="30"/>
          <w:szCs w:val="30"/>
        </w:rPr>
      </w:pPr>
      <w:r w:rsidRPr="00882F14">
        <w:rPr>
          <w:rFonts w:ascii="Times New Roman" w:hAnsi="Times New Roman" w:cs="Times New Roman"/>
          <w:sz w:val="30"/>
          <w:szCs w:val="30"/>
        </w:rPr>
        <w:t>Administrator</w:t>
      </w:r>
    </w:p>
    <w:p w14:paraId="1C5FF6CB" w14:textId="6FFA0A55" w:rsidR="006B540C" w:rsidRPr="00882F14" w:rsidRDefault="006B540C" w:rsidP="001E31AB">
      <w:pPr>
        <w:pStyle w:val="ListParagraph"/>
        <w:numPr>
          <w:ilvl w:val="0"/>
          <w:numId w:val="18"/>
        </w:numPr>
        <w:jc w:val="left"/>
        <w:rPr>
          <w:rFonts w:ascii="Times New Roman" w:hAnsi="Times New Roman" w:cs="Times New Roman"/>
          <w:sz w:val="30"/>
          <w:szCs w:val="30"/>
        </w:rPr>
      </w:pPr>
      <w:r w:rsidRPr="00882F14">
        <w:rPr>
          <w:rFonts w:ascii="Times New Roman" w:hAnsi="Times New Roman" w:cs="Times New Roman"/>
          <w:b w:val="0"/>
          <w:sz w:val="30"/>
          <w:szCs w:val="30"/>
        </w:rPr>
        <w:t>Login with username and password</w:t>
      </w:r>
    </w:p>
    <w:p w14:paraId="332BBE8E" w14:textId="514B0920" w:rsidR="00346111" w:rsidRPr="00882F14" w:rsidRDefault="00346111" w:rsidP="001E31AB">
      <w:pPr>
        <w:pStyle w:val="ListParagraph"/>
        <w:numPr>
          <w:ilvl w:val="0"/>
          <w:numId w:val="18"/>
        </w:numPr>
        <w:jc w:val="left"/>
        <w:rPr>
          <w:rFonts w:ascii="Times New Roman" w:hAnsi="Times New Roman" w:cs="Times New Roman"/>
          <w:sz w:val="30"/>
          <w:szCs w:val="30"/>
        </w:rPr>
      </w:pPr>
      <w:r w:rsidRPr="00882F14">
        <w:rPr>
          <w:rFonts w:ascii="Times New Roman" w:hAnsi="Times New Roman" w:cs="Times New Roman"/>
          <w:b w:val="0"/>
          <w:sz w:val="30"/>
          <w:szCs w:val="30"/>
        </w:rPr>
        <w:t>Manage employee details</w:t>
      </w:r>
    </w:p>
    <w:p w14:paraId="7C9C1A90" w14:textId="3AB761D4" w:rsidR="002F5496" w:rsidRPr="00882F14" w:rsidRDefault="002F5496" w:rsidP="001E31AB">
      <w:pPr>
        <w:pStyle w:val="ListParagraph"/>
        <w:numPr>
          <w:ilvl w:val="1"/>
          <w:numId w:val="18"/>
        </w:numPr>
        <w:jc w:val="left"/>
        <w:rPr>
          <w:rFonts w:ascii="Times New Roman" w:hAnsi="Times New Roman" w:cs="Times New Roman"/>
          <w:sz w:val="30"/>
          <w:szCs w:val="30"/>
        </w:rPr>
      </w:pPr>
      <w:r w:rsidRPr="00882F14">
        <w:rPr>
          <w:rFonts w:ascii="Times New Roman" w:hAnsi="Times New Roman" w:cs="Times New Roman"/>
          <w:b w:val="0"/>
          <w:sz w:val="30"/>
          <w:szCs w:val="30"/>
        </w:rPr>
        <w:t>Add new employee</w:t>
      </w:r>
    </w:p>
    <w:p w14:paraId="2830D26A" w14:textId="759D8430" w:rsidR="002F5496" w:rsidRPr="00882F14" w:rsidRDefault="002F5496" w:rsidP="001E31AB">
      <w:pPr>
        <w:pStyle w:val="ListParagraph"/>
        <w:numPr>
          <w:ilvl w:val="1"/>
          <w:numId w:val="18"/>
        </w:numPr>
        <w:jc w:val="left"/>
        <w:rPr>
          <w:rFonts w:ascii="Times New Roman" w:hAnsi="Times New Roman" w:cs="Times New Roman"/>
          <w:sz w:val="30"/>
          <w:szCs w:val="30"/>
        </w:rPr>
      </w:pPr>
      <w:r w:rsidRPr="00882F14">
        <w:rPr>
          <w:rFonts w:ascii="Times New Roman" w:hAnsi="Times New Roman" w:cs="Times New Roman"/>
          <w:b w:val="0"/>
          <w:sz w:val="30"/>
          <w:szCs w:val="30"/>
        </w:rPr>
        <w:t>Update employee</w:t>
      </w:r>
    </w:p>
    <w:p w14:paraId="36E50DF7" w14:textId="7C88D1B1" w:rsidR="002F5496" w:rsidRPr="00882F14" w:rsidRDefault="002F5496" w:rsidP="001E31AB">
      <w:pPr>
        <w:pStyle w:val="ListParagraph"/>
        <w:numPr>
          <w:ilvl w:val="1"/>
          <w:numId w:val="18"/>
        </w:numPr>
        <w:jc w:val="left"/>
        <w:rPr>
          <w:rFonts w:ascii="Times New Roman" w:hAnsi="Times New Roman" w:cs="Times New Roman"/>
          <w:sz w:val="30"/>
          <w:szCs w:val="30"/>
        </w:rPr>
      </w:pPr>
      <w:r w:rsidRPr="00882F14">
        <w:rPr>
          <w:rFonts w:ascii="Times New Roman" w:hAnsi="Times New Roman" w:cs="Times New Roman"/>
          <w:b w:val="0"/>
          <w:sz w:val="30"/>
          <w:szCs w:val="30"/>
        </w:rPr>
        <w:t>Change status of employee</w:t>
      </w:r>
      <w:r w:rsidR="00F67FC9" w:rsidRPr="00882F14">
        <w:rPr>
          <w:rFonts w:ascii="Times New Roman" w:hAnsi="Times New Roman" w:cs="Times New Roman"/>
          <w:b w:val="0"/>
          <w:sz w:val="30"/>
          <w:szCs w:val="30"/>
        </w:rPr>
        <w:tab/>
      </w:r>
    </w:p>
    <w:p w14:paraId="27E16D10" w14:textId="1DDFE0C8" w:rsidR="009E2710" w:rsidRPr="00882F14" w:rsidRDefault="009E2710" w:rsidP="001E31AB">
      <w:pPr>
        <w:pStyle w:val="ListParagraph"/>
        <w:numPr>
          <w:ilvl w:val="1"/>
          <w:numId w:val="18"/>
        </w:numPr>
        <w:jc w:val="left"/>
        <w:rPr>
          <w:rFonts w:ascii="Times New Roman" w:hAnsi="Times New Roman" w:cs="Times New Roman"/>
          <w:sz w:val="30"/>
          <w:szCs w:val="30"/>
        </w:rPr>
      </w:pPr>
      <w:r w:rsidRPr="00882F14">
        <w:rPr>
          <w:rFonts w:ascii="Times New Roman" w:hAnsi="Times New Roman" w:cs="Times New Roman"/>
          <w:b w:val="0"/>
          <w:sz w:val="30"/>
          <w:szCs w:val="30"/>
        </w:rPr>
        <w:t>Search</w:t>
      </w:r>
    </w:p>
    <w:p w14:paraId="2DE3AA8A" w14:textId="64908FBB" w:rsidR="006B540C" w:rsidRPr="00882F14" w:rsidRDefault="00273C13" w:rsidP="001E31AB">
      <w:pPr>
        <w:pStyle w:val="ListParagraph"/>
        <w:numPr>
          <w:ilvl w:val="0"/>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 xml:space="preserve">Manage bus details </w:t>
      </w:r>
    </w:p>
    <w:p w14:paraId="18E6E62F" w14:textId="5AD54BA2" w:rsidR="002F5496" w:rsidRPr="00882F14" w:rsidRDefault="002F5496"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Add new bus</w:t>
      </w:r>
    </w:p>
    <w:p w14:paraId="43C37D70" w14:textId="6780555D" w:rsidR="002F5496" w:rsidRPr="00882F14" w:rsidRDefault="002F5496"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lastRenderedPageBreak/>
        <w:t xml:space="preserve">Update </w:t>
      </w:r>
    </w:p>
    <w:p w14:paraId="4157AEF8" w14:textId="75DDACED" w:rsidR="009E2710" w:rsidRPr="00882F14" w:rsidRDefault="009E2710"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Search</w:t>
      </w:r>
    </w:p>
    <w:p w14:paraId="058CF4D2" w14:textId="0BA2D2E9" w:rsidR="00273C13" w:rsidRPr="00882F14" w:rsidRDefault="00273C13" w:rsidP="001E31AB">
      <w:pPr>
        <w:pStyle w:val="ListParagraph"/>
        <w:numPr>
          <w:ilvl w:val="0"/>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Manage booking details</w:t>
      </w:r>
      <w:r w:rsidR="00615DDD" w:rsidRPr="00882F14">
        <w:rPr>
          <w:rFonts w:ascii="Times New Roman" w:hAnsi="Times New Roman" w:cs="Times New Roman"/>
          <w:b w:val="0"/>
          <w:sz w:val="30"/>
          <w:szCs w:val="30"/>
        </w:rPr>
        <w:t xml:space="preserve"> </w:t>
      </w:r>
    </w:p>
    <w:p w14:paraId="0081F370" w14:textId="7CD9FB2B" w:rsidR="002F5496" w:rsidRPr="00882F14" w:rsidRDefault="002F5496"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Add new booking</w:t>
      </w:r>
    </w:p>
    <w:p w14:paraId="5185A252" w14:textId="486992EB" w:rsidR="002F5496" w:rsidRPr="00882F14" w:rsidRDefault="002F5496"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Update booking</w:t>
      </w:r>
    </w:p>
    <w:p w14:paraId="15361B83" w14:textId="0C730C83" w:rsidR="002F5496" w:rsidRPr="00882F14" w:rsidRDefault="002F5496"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Change status booking</w:t>
      </w:r>
    </w:p>
    <w:p w14:paraId="34B3B14B" w14:textId="380C4767" w:rsidR="009E2710" w:rsidRPr="00882F14" w:rsidRDefault="009E2710"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Search</w:t>
      </w:r>
    </w:p>
    <w:p w14:paraId="6FA24C3F" w14:textId="2A870030" w:rsidR="005E04CB" w:rsidRPr="00882F14" w:rsidRDefault="005E04CB" w:rsidP="001E31AB">
      <w:pPr>
        <w:pStyle w:val="ListParagraph"/>
        <w:numPr>
          <w:ilvl w:val="0"/>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Calculate the charges depend on bus type, customer’s age, distance</w:t>
      </w:r>
    </w:p>
    <w:p w14:paraId="290ECDBB" w14:textId="51C31925" w:rsidR="0053568E" w:rsidRPr="00882F14" w:rsidRDefault="0053568E" w:rsidP="001E31AB">
      <w:pPr>
        <w:pStyle w:val="ListParagraph"/>
        <w:numPr>
          <w:ilvl w:val="0"/>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Manage customer details</w:t>
      </w:r>
      <w:r w:rsidR="00BD6340" w:rsidRPr="00882F14">
        <w:rPr>
          <w:rFonts w:ascii="Times New Roman" w:hAnsi="Times New Roman" w:cs="Times New Roman"/>
          <w:b w:val="0"/>
          <w:sz w:val="30"/>
          <w:szCs w:val="30"/>
        </w:rPr>
        <w:t xml:space="preserve"> </w:t>
      </w:r>
    </w:p>
    <w:p w14:paraId="16F8C72E" w14:textId="277E8223" w:rsidR="002F5496" w:rsidRPr="00882F14" w:rsidRDefault="002F5496"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Add new customer</w:t>
      </w:r>
    </w:p>
    <w:p w14:paraId="3B534F42" w14:textId="67A3A9B4" w:rsidR="002F5496" w:rsidRPr="00882F14" w:rsidRDefault="002F5496"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Update customer</w:t>
      </w:r>
    </w:p>
    <w:p w14:paraId="0CB24891" w14:textId="35828038" w:rsidR="009E2710" w:rsidRPr="00882F14" w:rsidRDefault="009E2710"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Search</w:t>
      </w:r>
    </w:p>
    <w:p w14:paraId="27FEF4D4" w14:textId="46620370" w:rsidR="00531926" w:rsidRPr="00882F14" w:rsidRDefault="00531926" w:rsidP="00531926">
      <w:pPr>
        <w:pStyle w:val="ListParagraph"/>
        <w:numPr>
          <w:ilvl w:val="0"/>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 xml:space="preserve">Manage route details </w:t>
      </w:r>
    </w:p>
    <w:p w14:paraId="3F76A2A0" w14:textId="1FEFA58A" w:rsidR="00C97781" w:rsidRPr="00882F14" w:rsidRDefault="00C97781" w:rsidP="00C97781">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Add</w:t>
      </w:r>
      <w:r w:rsidR="00531926" w:rsidRPr="00882F14">
        <w:rPr>
          <w:rFonts w:ascii="Times New Roman" w:hAnsi="Times New Roman" w:cs="Times New Roman"/>
          <w:b w:val="0"/>
          <w:sz w:val="30"/>
          <w:szCs w:val="30"/>
        </w:rPr>
        <w:t xml:space="preserve"> route</w:t>
      </w:r>
      <w:r w:rsidRPr="00882F14">
        <w:rPr>
          <w:rFonts w:ascii="Times New Roman" w:hAnsi="Times New Roman" w:cs="Times New Roman"/>
          <w:b w:val="0"/>
          <w:sz w:val="30"/>
          <w:szCs w:val="30"/>
        </w:rPr>
        <w:t xml:space="preserve"> </w:t>
      </w:r>
    </w:p>
    <w:p w14:paraId="52EECF82" w14:textId="5EF785AE" w:rsidR="00531926" w:rsidRPr="00882F14" w:rsidRDefault="00C97781" w:rsidP="00C97781">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Update route</w:t>
      </w:r>
    </w:p>
    <w:p w14:paraId="567F0E37" w14:textId="08E33417" w:rsidR="00A02458" w:rsidRPr="00882F14" w:rsidRDefault="00A02458" w:rsidP="00A02458">
      <w:pPr>
        <w:pStyle w:val="ListParagraph"/>
        <w:numPr>
          <w:ilvl w:val="0"/>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 xml:space="preserve">Manage </w:t>
      </w:r>
      <w:r w:rsidR="007B6A5B" w:rsidRPr="00882F14">
        <w:rPr>
          <w:rFonts w:ascii="Times New Roman" w:hAnsi="Times New Roman" w:cs="Times New Roman"/>
          <w:b w:val="0"/>
          <w:sz w:val="30"/>
          <w:szCs w:val="30"/>
        </w:rPr>
        <w:t>block time</w:t>
      </w:r>
      <w:r w:rsidRPr="00882F14">
        <w:rPr>
          <w:rFonts w:ascii="Times New Roman" w:hAnsi="Times New Roman" w:cs="Times New Roman"/>
          <w:b w:val="0"/>
          <w:sz w:val="30"/>
          <w:szCs w:val="30"/>
        </w:rPr>
        <w:t xml:space="preserve"> details </w:t>
      </w:r>
    </w:p>
    <w:p w14:paraId="0F520B2F" w14:textId="0B03F8C5" w:rsidR="00C97781" w:rsidRPr="00882F14" w:rsidRDefault="00C97781" w:rsidP="00C97781">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Add block time</w:t>
      </w:r>
    </w:p>
    <w:p w14:paraId="326B4581" w14:textId="3A682099" w:rsidR="00C97781" w:rsidRPr="00882F14" w:rsidRDefault="00C97781" w:rsidP="00C97781">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Update block time</w:t>
      </w:r>
    </w:p>
    <w:p w14:paraId="6A7DB424" w14:textId="1A850504" w:rsidR="00531926" w:rsidRPr="00882F14" w:rsidRDefault="007B6A5B" w:rsidP="00531926">
      <w:pPr>
        <w:pStyle w:val="ListParagraph"/>
        <w:numPr>
          <w:ilvl w:val="0"/>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 xml:space="preserve">Manage group block time details </w:t>
      </w:r>
    </w:p>
    <w:p w14:paraId="7C1E25A5" w14:textId="0BEF5C71" w:rsidR="00C97781" w:rsidRPr="00882F14" w:rsidRDefault="00C97781" w:rsidP="00C97781">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Add group block time</w:t>
      </w:r>
    </w:p>
    <w:p w14:paraId="78BA2321" w14:textId="25D9626F" w:rsidR="00C97781" w:rsidRPr="00882F14" w:rsidRDefault="00C97781" w:rsidP="00C97781">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Update group block time</w:t>
      </w:r>
    </w:p>
    <w:p w14:paraId="77F2B872" w14:textId="343F3321" w:rsidR="006B540C" w:rsidRPr="00882F14" w:rsidRDefault="006B540C" w:rsidP="006B540C">
      <w:pPr>
        <w:pStyle w:val="ListParagraph"/>
        <w:numPr>
          <w:ilvl w:val="1"/>
          <w:numId w:val="5"/>
        </w:numPr>
        <w:jc w:val="left"/>
        <w:rPr>
          <w:rFonts w:ascii="Times New Roman" w:hAnsi="Times New Roman" w:cs="Times New Roman"/>
          <w:sz w:val="30"/>
          <w:szCs w:val="30"/>
        </w:rPr>
      </w:pPr>
      <w:r w:rsidRPr="00882F14">
        <w:rPr>
          <w:rFonts w:ascii="Times New Roman" w:hAnsi="Times New Roman" w:cs="Times New Roman"/>
          <w:sz w:val="30"/>
          <w:szCs w:val="30"/>
        </w:rPr>
        <w:t>Employee</w:t>
      </w:r>
    </w:p>
    <w:p w14:paraId="2D135896" w14:textId="77777777" w:rsidR="006B540C" w:rsidRPr="00882F14" w:rsidRDefault="006B540C" w:rsidP="001E31AB">
      <w:pPr>
        <w:pStyle w:val="ListParagraph"/>
        <w:numPr>
          <w:ilvl w:val="0"/>
          <w:numId w:val="18"/>
        </w:numPr>
        <w:jc w:val="left"/>
        <w:rPr>
          <w:rFonts w:ascii="Times New Roman" w:hAnsi="Times New Roman" w:cs="Times New Roman"/>
          <w:sz w:val="30"/>
          <w:szCs w:val="30"/>
        </w:rPr>
      </w:pPr>
      <w:r w:rsidRPr="00882F14">
        <w:rPr>
          <w:rFonts w:ascii="Times New Roman" w:hAnsi="Times New Roman" w:cs="Times New Roman"/>
          <w:b w:val="0"/>
          <w:sz w:val="30"/>
          <w:szCs w:val="30"/>
        </w:rPr>
        <w:t>Login with username and password</w:t>
      </w:r>
    </w:p>
    <w:p w14:paraId="0032DB58" w14:textId="77777777" w:rsidR="002F5496" w:rsidRPr="00882F14" w:rsidRDefault="00276867" w:rsidP="001E31AB">
      <w:pPr>
        <w:pStyle w:val="ListParagraph"/>
        <w:numPr>
          <w:ilvl w:val="0"/>
          <w:numId w:val="18"/>
        </w:numPr>
        <w:jc w:val="left"/>
        <w:rPr>
          <w:rFonts w:ascii="Times New Roman" w:hAnsi="Times New Roman" w:cs="Times New Roman"/>
          <w:sz w:val="30"/>
          <w:szCs w:val="30"/>
        </w:rPr>
      </w:pPr>
      <w:r w:rsidRPr="00882F14">
        <w:rPr>
          <w:rFonts w:ascii="Times New Roman" w:hAnsi="Times New Roman" w:cs="Times New Roman"/>
          <w:b w:val="0"/>
          <w:sz w:val="30"/>
          <w:szCs w:val="30"/>
        </w:rPr>
        <w:t>Change password</w:t>
      </w:r>
    </w:p>
    <w:p w14:paraId="589093B0" w14:textId="11B07383" w:rsidR="0053568E" w:rsidRPr="00882F14" w:rsidRDefault="002F5496" w:rsidP="001E31AB">
      <w:pPr>
        <w:pStyle w:val="ListParagraph"/>
        <w:numPr>
          <w:ilvl w:val="0"/>
          <w:numId w:val="18"/>
        </w:numPr>
        <w:jc w:val="left"/>
        <w:rPr>
          <w:rFonts w:ascii="Times New Roman" w:hAnsi="Times New Roman" w:cs="Times New Roman"/>
          <w:sz w:val="30"/>
          <w:szCs w:val="30"/>
        </w:rPr>
      </w:pPr>
      <w:r w:rsidRPr="00882F14">
        <w:rPr>
          <w:rFonts w:ascii="Times New Roman" w:hAnsi="Times New Roman" w:cs="Times New Roman"/>
          <w:b w:val="0"/>
          <w:sz w:val="30"/>
          <w:szCs w:val="30"/>
        </w:rPr>
        <w:t>E</w:t>
      </w:r>
      <w:r w:rsidR="00371CA5" w:rsidRPr="00882F14">
        <w:rPr>
          <w:rFonts w:ascii="Times New Roman" w:hAnsi="Times New Roman" w:cs="Times New Roman"/>
          <w:b w:val="0"/>
          <w:sz w:val="30"/>
          <w:szCs w:val="30"/>
        </w:rPr>
        <w:t xml:space="preserve">dit </w:t>
      </w:r>
      <w:r w:rsidRPr="00882F14">
        <w:rPr>
          <w:rFonts w:ascii="Times New Roman" w:hAnsi="Times New Roman" w:cs="Times New Roman"/>
          <w:b w:val="0"/>
          <w:sz w:val="30"/>
          <w:szCs w:val="30"/>
        </w:rPr>
        <w:t>their</w:t>
      </w:r>
      <w:r w:rsidR="00371CA5" w:rsidRPr="00882F14">
        <w:rPr>
          <w:rFonts w:ascii="Times New Roman" w:hAnsi="Times New Roman" w:cs="Times New Roman"/>
          <w:b w:val="0"/>
          <w:sz w:val="30"/>
          <w:szCs w:val="30"/>
        </w:rPr>
        <w:t xml:space="preserve"> information</w:t>
      </w:r>
    </w:p>
    <w:p w14:paraId="420AA0A7" w14:textId="649FA19C" w:rsidR="00615DDD" w:rsidRPr="00882F14" w:rsidRDefault="00615DDD" w:rsidP="001E31AB">
      <w:pPr>
        <w:pStyle w:val="ListParagraph"/>
        <w:numPr>
          <w:ilvl w:val="0"/>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lang w:val="en-US"/>
        </w:rPr>
        <w:t>Search option by date time, starting place, destination place</w:t>
      </w:r>
    </w:p>
    <w:p w14:paraId="40D8F55D" w14:textId="435078C0" w:rsidR="00B47649" w:rsidRPr="00882F14" w:rsidRDefault="00B47649" w:rsidP="001E31AB">
      <w:pPr>
        <w:pStyle w:val="ListParagraph"/>
        <w:numPr>
          <w:ilvl w:val="0"/>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 xml:space="preserve">Manage booking details </w:t>
      </w:r>
    </w:p>
    <w:p w14:paraId="01E3B0F3" w14:textId="77777777" w:rsidR="00C33964" w:rsidRPr="00882F14" w:rsidRDefault="00C33964"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Add new booking</w:t>
      </w:r>
    </w:p>
    <w:p w14:paraId="170804FD" w14:textId="77777777" w:rsidR="00C33964" w:rsidRPr="00882F14" w:rsidRDefault="00C33964"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Update booking</w:t>
      </w:r>
    </w:p>
    <w:p w14:paraId="29B425EC" w14:textId="4AA996BF" w:rsidR="00C33964" w:rsidRPr="00882F14" w:rsidRDefault="00C33964"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Change status booking</w:t>
      </w:r>
    </w:p>
    <w:p w14:paraId="6708EB16" w14:textId="41029EE3" w:rsidR="009E2710" w:rsidRPr="00882F14" w:rsidRDefault="009E2710" w:rsidP="001E31AB">
      <w:pPr>
        <w:pStyle w:val="ListParagraph"/>
        <w:numPr>
          <w:ilvl w:val="1"/>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rPr>
        <w:t>Search</w:t>
      </w:r>
    </w:p>
    <w:p w14:paraId="5A37035B" w14:textId="23EC49E2" w:rsidR="00BA42A4" w:rsidRPr="00882F14" w:rsidRDefault="00BA42A4" w:rsidP="001E31AB">
      <w:pPr>
        <w:pStyle w:val="ListParagraph"/>
        <w:numPr>
          <w:ilvl w:val="0"/>
          <w:numId w:val="18"/>
        </w:numPr>
        <w:jc w:val="left"/>
        <w:rPr>
          <w:rFonts w:ascii="Times New Roman" w:hAnsi="Times New Roman" w:cs="Times New Roman"/>
          <w:b w:val="0"/>
          <w:sz w:val="30"/>
          <w:szCs w:val="30"/>
        </w:rPr>
      </w:pPr>
      <w:r w:rsidRPr="00882F14">
        <w:rPr>
          <w:rFonts w:ascii="Times New Roman" w:hAnsi="Times New Roman" w:cs="Times New Roman"/>
          <w:b w:val="0"/>
          <w:sz w:val="30"/>
          <w:szCs w:val="30"/>
          <w:lang w:val="en-US"/>
        </w:rPr>
        <w:t>Print ticket</w:t>
      </w:r>
    </w:p>
    <w:p w14:paraId="406A80E2" w14:textId="2337A352" w:rsidR="006B540C" w:rsidRPr="00882F14" w:rsidRDefault="006B540C" w:rsidP="006B540C">
      <w:pPr>
        <w:pStyle w:val="ListParagraph"/>
        <w:numPr>
          <w:ilvl w:val="1"/>
          <w:numId w:val="5"/>
        </w:numPr>
        <w:jc w:val="left"/>
        <w:rPr>
          <w:rFonts w:ascii="Times New Roman" w:hAnsi="Times New Roman" w:cs="Times New Roman"/>
          <w:sz w:val="30"/>
          <w:szCs w:val="30"/>
        </w:rPr>
      </w:pPr>
      <w:r w:rsidRPr="00882F14">
        <w:rPr>
          <w:rFonts w:ascii="Times New Roman" w:hAnsi="Times New Roman" w:cs="Times New Roman"/>
          <w:sz w:val="30"/>
          <w:szCs w:val="30"/>
        </w:rPr>
        <w:t>Customer</w:t>
      </w:r>
    </w:p>
    <w:p w14:paraId="6214FE6E" w14:textId="5DDB50A6" w:rsidR="006B540C" w:rsidRPr="00882F14" w:rsidRDefault="006B540C" w:rsidP="001E31AB">
      <w:pPr>
        <w:pStyle w:val="ListParagraph"/>
        <w:numPr>
          <w:ilvl w:val="0"/>
          <w:numId w:val="17"/>
        </w:numPr>
        <w:jc w:val="left"/>
        <w:rPr>
          <w:rFonts w:ascii="Times New Roman" w:hAnsi="Times New Roman" w:cs="Times New Roman"/>
          <w:b w:val="0"/>
          <w:sz w:val="30"/>
          <w:szCs w:val="30"/>
        </w:rPr>
      </w:pPr>
      <w:r w:rsidRPr="00882F14">
        <w:rPr>
          <w:rFonts w:ascii="Times New Roman" w:hAnsi="Times New Roman" w:cs="Times New Roman"/>
          <w:b w:val="0"/>
          <w:sz w:val="30"/>
          <w:szCs w:val="30"/>
        </w:rPr>
        <w:t>Login with username and password</w:t>
      </w:r>
    </w:p>
    <w:p w14:paraId="4D45806F" w14:textId="77777777" w:rsidR="0063574A" w:rsidRPr="00882F14" w:rsidRDefault="00371CA5" w:rsidP="001E31AB">
      <w:pPr>
        <w:pStyle w:val="ListParagraph"/>
        <w:numPr>
          <w:ilvl w:val="0"/>
          <w:numId w:val="17"/>
        </w:numPr>
        <w:jc w:val="left"/>
        <w:rPr>
          <w:rFonts w:ascii="Times New Roman" w:hAnsi="Times New Roman" w:cs="Times New Roman"/>
          <w:sz w:val="30"/>
          <w:szCs w:val="30"/>
        </w:rPr>
      </w:pPr>
      <w:r w:rsidRPr="00882F14">
        <w:rPr>
          <w:rFonts w:ascii="Times New Roman" w:hAnsi="Times New Roman" w:cs="Times New Roman"/>
          <w:b w:val="0"/>
          <w:sz w:val="30"/>
          <w:szCs w:val="30"/>
        </w:rPr>
        <w:t>Change password</w:t>
      </w:r>
    </w:p>
    <w:p w14:paraId="41B1E904" w14:textId="17AAFC4D" w:rsidR="00371CA5" w:rsidRPr="00882F14" w:rsidRDefault="0063574A" w:rsidP="001E31AB">
      <w:pPr>
        <w:pStyle w:val="ListParagraph"/>
        <w:numPr>
          <w:ilvl w:val="0"/>
          <w:numId w:val="17"/>
        </w:numPr>
        <w:jc w:val="left"/>
        <w:rPr>
          <w:rFonts w:ascii="Times New Roman" w:hAnsi="Times New Roman" w:cs="Times New Roman"/>
          <w:sz w:val="30"/>
          <w:szCs w:val="30"/>
        </w:rPr>
      </w:pPr>
      <w:r w:rsidRPr="00882F14">
        <w:rPr>
          <w:rFonts w:ascii="Times New Roman" w:hAnsi="Times New Roman" w:cs="Times New Roman"/>
          <w:b w:val="0"/>
          <w:sz w:val="30"/>
          <w:szCs w:val="30"/>
        </w:rPr>
        <w:lastRenderedPageBreak/>
        <w:t>E</w:t>
      </w:r>
      <w:r w:rsidR="00371CA5" w:rsidRPr="00882F14">
        <w:rPr>
          <w:rFonts w:ascii="Times New Roman" w:hAnsi="Times New Roman" w:cs="Times New Roman"/>
          <w:b w:val="0"/>
          <w:sz w:val="30"/>
          <w:szCs w:val="30"/>
        </w:rPr>
        <w:t xml:space="preserve">dit </w:t>
      </w:r>
      <w:r w:rsidRPr="00882F14">
        <w:rPr>
          <w:rFonts w:ascii="Times New Roman" w:hAnsi="Times New Roman" w:cs="Times New Roman"/>
          <w:b w:val="0"/>
          <w:sz w:val="30"/>
          <w:szCs w:val="30"/>
        </w:rPr>
        <w:t>their</w:t>
      </w:r>
      <w:r w:rsidR="00371CA5" w:rsidRPr="00882F14">
        <w:rPr>
          <w:rFonts w:ascii="Times New Roman" w:hAnsi="Times New Roman" w:cs="Times New Roman"/>
          <w:b w:val="0"/>
          <w:sz w:val="30"/>
          <w:szCs w:val="30"/>
        </w:rPr>
        <w:t xml:space="preserve"> information</w:t>
      </w:r>
    </w:p>
    <w:p w14:paraId="01D0A489" w14:textId="5523743E" w:rsidR="0053568E" w:rsidRPr="00882F14" w:rsidRDefault="0053568E" w:rsidP="001E31AB">
      <w:pPr>
        <w:pStyle w:val="ListParagraph"/>
        <w:numPr>
          <w:ilvl w:val="0"/>
          <w:numId w:val="17"/>
        </w:numPr>
        <w:jc w:val="left"/>
        <w:rPr>
          <w:rFonts w:ascii="Times New Roman" w:hAnsi="Times New Roman" w:cs="Times New Roman"/>
          <w:b w:val="0"/>
          <w:sz w:val="30"/>
          <w:szCs w:val="30"/>
        </w:rPr>
      </w:pPr>
      <w:r w:rsidRPr="00882F14">
        <w:rPr>
          <w:rFonts w:ascii="Times New Roman" w:hAnsi="Times New Roman" w:cs="Times New Roman"/>
          <w:b w:val="0"/>
          <w:sz w:val="30"/>
          <w:szCs w:val="30"/>
        </w:rPr>
        <w:t>Track details of available seats from time to time</w:t>
      </w:r>
    </w:p>
    <w:p w14:paraId="0F92807D" w14:textId="77777777" w:rsidR="0053568E" w:rsidRPr="00882F14" w:rsidRDefault="0053568E" w:rsidP="001E31AB">
      <w:pPr>
        <w:pStyle w:val="ListParagraph"/>
        <w:numPr>
          <w:ilvl w:val="0"/>
          <w:numId w:val="17"/>
        </w:numPr>
        <w:jc w:val="left"/>
        <w:rPr>
          <w:rFonts w:ascii="Times New Roman" w:hAnsi="Times New Roman" w:cs="Times New Roman"/>
          <w:b w:val="0"/>
          <w:sz w:val="30"/>
          <w:szCs w:val="30"/>
        </w:rPr>
      </w:pPr>
      <w:r w:rsidRPr="00882F14">
        <w:rPr>
          <w:rFonts w:ascii="Times New Roman" w:hAnsi="Times New Roman" w:cs="Times New Roman"/>
          <w:b w:val="0"/>
          <w:sz w:val="30"/>
          <w:szCs w:val="30"/>
        </w:rPr>
        <w:t>Register customer account</w:t>
      </w:r>
    </w:p>
    <w:p w14:paraId="6C520762" w14:textId="0043783F" w:rsidR="0053568E" w:rsidRPr="00882F14" w:rsidRDefault="0053568E" w:rsidP="001E31AB">
      <w:pPr>
        <w:pStyle w:val="ListParagraph"/>
        <w:numPr>
          <w:ilvl w:val="0"/>
          <w:numId w:val="17"/>
        </w:numPr>
        <w:jc w:val="left"/>
        <w:rPr>
          <w:rFonts w:ascii="Times New Roman" w:hAnsi="Times New Roman" w:cs="Times New Roman"/>
          <w:b w:val="0"/>
          <w:sz w:val="30"/>
          <w:szCs w:val="30"/>
        </w:rPr>
      </w:pPr>
      <w:r w:rsidRPr="00882F14">
        <w:rPr>
          <w:rFonts w:ascii="Times New Roman" w:hAnsi="Times New Roman" w:cs="Times New Roman"/>
          <w:b w:val="0"/>
          <w:sz w:val="30"/>
          <w:szCs w:val="30"/>
          <w:lang w:val="en-US"/>
        </w:rPr>
        <w:t>Search option by date time, starting place, destination place</w:t>
      </w:r>
    </w:p>
    <w:p w14:paraId="0D9C1FF1" w14:textId="34B1D059" w:rsidR="00BD6340" w:rsidRPr="00882F14" w:rsidRDefault="00C55DB3" w:rsidP="001E31AB">
      <w:pPr>
        <w:pStyle w:val="ListParagraph"/>
        <w:numPr>
          <w:ilvl w:val="0"/>
          <w:numId w:val="17"/>
        </w:numPr>
        <w:jc w:val="left"/>
        <w:rPr>
          <w:rFonts w:ascii="Times New Roman" w:hAnsi="Times New Roman" w:cs="Times New Roman"/>
          <w:b w:val="0"/>
          <w:sz w:val="30"/>
          <w:szCs w:val="30"/>
        </w:rPr>
      </w:pPr>
      <w:r w:rsidRPr="00882F14">
        <w:rPr>
          <w:rFonts w:ascii="Times New Roman" w:hAnsi="Times New Roman" w:cs="Times New Roman"/>
          <w:b w:val="0"/>
          <w:sz w:val="30"/>
          <w:szCs w:val="30"/>
        </w:rPr>
        <w:t>Make a booking</w:t>
      </w:r>
    </w:p>
    <w:p w14:paraId="1C2E1489" w14:textId="18B2179C" w:rsidR="00BD6340" w:rsidRPr="00882F14" w:rsidRDefault="00BD6340" w:rsidP="002F5496">
      <w:pPr>
        <w:pStyle w:val="ListParagraph"/>
        <w:ind w:left="922"/>
        <w:jc w:val="left"/>
        <w:rPr>
          <w:rFonts w:ascii="Times New Roman" w:hAnsi="Times New Roman" w:cs="Times New Roman"/>
          <w:b w:val="0"/>
          <w:sz w:val="32"/>
          <w:szCs w:val="32"/>
        </w:rPr>
      </w:pPr>
    </w:p>
    <w:p w14:paraId="59B32BB5" w14:textId="49BEF31B" w:rsidR="005817C9" w:rsidRPr="00224355" w:rsidRDefault="005817C9" w:rsidP="00D23C73">
      <w:pPr>
        <w:spacing w:line="240" w:lineRule="auto"/>
        <w:jc w:val="left"/>
        <w:rPr>
          <w:rStyle w:val="Emphasis"/>
          <w:b/>
          <w:sz w:val="40"/>
          <w:szCs w:val="40"/>
        </w:rPr>
      </w:pPr>
      <w:r w:rsidRPr="00882F14">
        <w:rPr>
          <w:sz w:val="32"/>
          <w:szCs w:val="32"/>
          <w:lang w:val="en-US"/>
        </w:rPr>
        <w:br w:type="page"/>
      </w:r>
      <w:r w:rsidRPr="00224355">
        <w:rPr>
          <w:rStyle w:val="Emphasis"/>
          <w:b/>
          <w:sz w:val="40"/>
          <w:szCs w:val="40"/>
        </w:rPr>
        <w:lastRenderedPageBreak/>
        <w:t>Hardware / Software Requirements</w:t>
      </w:r>
    </w:p>
    <w:p w14:paraId="335256A3" w14:textId="34CBFE9C" w:rsidR="005817C9" w:rsidRPr="00224355" w:rsidRDefault="005817C9" w:rsidP="00224355">
      <w:pPr>
        <w:pStyle w:val="Heading2forappendices"/>
        <w:numPr>
          <w:ilvl w:val="0"/>
          <w:numId w:val="32"/>
        </w:numPr>
        <w:rPr>
          <w:lang w:val="en-US" w:eastAsia="en-US"/>
        </w:rPr>
      </w:pPr>
      <w:r w:rsidRPr="00224355">
        <w:rPr>
          <w:lang w:val="en-US" w:eastAsia="en-US"/>
        </w:rPr>
        <w:t>Server Requirement</w:t>
      </w:r>
    </w:p>
    <w:p w14:paraId="78D28C05" w14:textId="77777777" w:rsidR="005817C9" w:rsidRPr="00882F14" w:rsidRDefault="005817C9" w:rsidP="001E31AB">
      <w:pPr>
        <w:numPr>
          <w:ilvl w:val="0"/>
          <w:numId w:val="8"/>
        </w:numPr>
        <w:jc w:val="left"/>
        <w:rPr>
          <w:sz w:val="28"/>
          <w:szCs w:val="28"/>
          <w:lang w:val="en-US" w:eastAsia="en-US"/>
        </w:rPr>
      </w:pPr>
      <w:r w:rsidRPr="00882F14">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882F14"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882F14" w:rsidRDefault="005817C9" w:rsidP="002073E7">
            <w:pPr>
              <w:jc w:val="left"/>
              <w:rPr>
                <w:b/>
                <w:bCs/>
              </w:rPr>
            </w:pPr>
            <w:r w:rsidRPr="00882F14">
              <w:rPr>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882F14" w:rsidRDefault="005817C9" w:rsidP="002073E7">
            <w:pPr>
              <w:jc w:val="left"/>
              <w:rPr>
                <w:b/>
                <w:bCs/>
              </w:rPr>
            </w:pPr>
            <w:r w:rsidRPr="00882F14">
              <w:rPr>
                <w:b/>
                <w:bCs/>
              </w:rPr>
              <w:t>Requirement</w:t>
            </w:r>
          </w:p>
        </w:tc>
      </w:tr>
      <w:tr w:rsidR="005817C9" w:rsidRPr="00882F14"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882F14" w:rsidRDefault="005817C9" w:rsidP="002073E7">
            <w:pPr>
              <w:jc w:val="left"/>
              <w:rPr>
                <w:b/>
                <w:bCs/>
              </w:rPr>
            </w:pPr>
            <w:r w:rsidRPr="00882F14">
              <w:rPr>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882F14" w:rsidRDefault="005817C9" w:rsidP="002073E7">
            <w:pPr>
              <w:jc w:val="left"/>
              <w:rPr>
                <w:rFonts w:eastAsia="Calibri"/>
              </w:rPr>
            </w:pPr>
            <w:r w:rsidRPr="00882F14">
              <w:rPr>
                <w:rFonts w:eastAsia="Calibri"/>
              </w:rPr>
              <w:t>Processor type:</w:t>
            </w:r>
          </w:p>
          <w:p w14:paraId="09EE0C5A" w14:textId="77777777" w:rsidR="005817C9" w:rsidRPr="00882F14" w:rsidRDefault="005817C9" w:rsidP="002073E7">
            <w:pPr>
              <w:jc w:val="left"/>
              <w:rPr>
                <w:rFonts w:eastAsia="Calibri"/>
              </w:rPr>
            </w:pPr>
            <w:r w:rsidRPr="00882F14">
              <w:rPr>
                <w:rFonts w:eastAsia="Calibri"/>
              </w:rPr>
              <w:t>Pentium IV-compatible processor or faster</w:t>
            </w:r>
          </w:p>
          <w:p w14:paraId="0C5C7E50" w14:textId="77777777" w:rsidR="005817C9" w:rsidRPr="00882F14" w:rsidRDefault="005817C9" w:rsidP="002073E7">
            <w:pPr>
              <w:jc w:val="left"/>
              <w:rPr>
                <w:rFonts w:eastAsia="Calibri"/>
              </w:rPr>
            </w:pPr>
            <w:r w:rsidRPr="00882F14">
              <w:rPr>
                <w:rFonts w:eastAsia="Calibri"/>
              </w:rPr>
              <w:t>Processor speed:</w:t>
            </w:r>
          </w:p>
          <w:p w14:paraId="53667D95" w14:textId="77777777" w:rsidR="005817C9" w:rsidRPr="00882F14" w:rsidRDefault="005817C9" w:rsidP="002073E7">
            <w:pPr>
              <w:jc w:val="left"/>
              <w:rPr>
                <w:rFonts w:eastAsia="Calibri"/>
              </w:rPr>
            </w:pPr>
            <w:r w:rsidRPr="00882F14">
              <w:rPr>
                <w:rFonts w:eastAsia="Calibri"/>
              </w:rPr>
              <w:t>Recommended: 2.0 GHz or faster</w:t>
            </w:r>
          </w:p>
        </w:tc>
      </w:tr>
      <w:tr w:rsidR="005817C9" w:rsidRPr="00882F14"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882F14" w:rsidRDefault="005817C9" w:rsidP="002073E7">
            <w:pPr>
              <w:jc w:val="left"/>
              <w:rPr>
                <w:b/>
                <w:bCs/>
              </w:rPr>
            </w:pPr>
            <w:r w:rsidRPr="00882F14">
              <w:rPr>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882F14" w:rsidRDefault="00593EBE" w:rsidP="002073E7">
            <w:pPr>
              <w:jc w:val="left"/>
              <w:rPr>
                <w:rFonts w:eastAsia="Calibri"/>
              </w:rPr>
            </w:pPr>
            <w:r w:rsidRPr="00882F14">
              <w:rPr>
                <w:rFonts w:eastAsia="Calibri"/>
              </w:rPr>
              <w:t>Microsoft Windows Server 2012</w:t>
            </w:r>
            <w:r w:rsidR="005817C9" w:rsidRPr="00882F14">
              <w:rPr>
                <w:rFonts w:eastAsia="Calibri"/>
              </w:rPr>
              <w:t xml:space="preserve"> with IIS</w:t>
            </w:r>
          </w:p>
        </w:tc>
      </w:tr>
      <w:tr w:rsidR="005817C9" w:rsidRPr="00882F14"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882F14" w:rsidRDefault="005817C9" w:rsidP="002073E7">
            <w:pPr>
              <w:jc w:val="left"/>
              <w:rPr>
                <w:b/>
                <w:bCs/>
              </w:rPr>
            </w:pPr>
            <w:r w:rsidRPr="00882F14">
              <w:rPr>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882F14" w:rsidRDefault="005817C9" w:rsidP="002073E7">
            <w:pPr>
              <w:jc w:val="left"/>
              <w:rPr>
                <w:rFonts w:eastAsia="Calibri"/>
              </w:rPr>
            </w:pPr>
            <w:r w:rsidRPr="00882F14">
              <w:rPr>
                <w:rFonts w:eastAsia="Calibri"/>
              </w:rPr>
              <w:t>RAM:</w:t>
            </w:r>
          </w:p>
          <w:p w14:paraId="3EADFB80" w14:textId="77777777" w:rsidR="005817C9" w:rsidRPr="00882F14" w:rsidRDefault="005817C9" w:rsidP="002073E7">
            <w:pPr>
              <w:jc w:val="left"/>
              <w:rPr>
                <w:rFonts w:eastAsia="Calibri"/>
              </w:rPr>
            </w:pPr>
            <w:r w:rsidRPr="00882F14">
              <w:rPr>
                <w:rFonts w:eastAsia="Calibri"/>
              </w:rPr>
              <w:t>Minimum: 512 MB</w:t>
            </w:r>
          </w:p>
          <w:p w14:paraId="33962236" w14:textId="77777777" w:rsidR="005817C9" w:rsidRPr="00882F14" w:rsidRDefault="005817C9" w:rsidP="002073E7">
            <w:pPr>
              <w:jc w:val="left"/>
              <w:rPr>
                <w:rFonts w:eastAsia="Calibri"/>
              </w:rPr>
            </w:pPr>
            <w:r w:rsidRPr="00882F14">
              <w:rPr>
                <w:rFonts w:eastAsia="Calibri"/>
              </w:rPr>
              <w:t>Recommended: 2 GB or more</w:t>
            </w:r>
          </w:p>
          <w:p w14:paraId="21AB3AC0" w14:textId="77777777" w:rsidR="005817C9" w:rsidRPr="00882F14" w:rsidRDefault="005817C9" w:rsidP="002073E7">
            <w:pPr>
              <w:jc w:val="left"/>
              <w:rPr>
                <w:rFonts w:eastAsia="Calibri"/>
              </w:rPr>
            </w:pPr>
          </w:p>
        </w:tc>
      </w:tr>
      <w:tr w:rsidR="005817C9" w:rsidRPr="00882F14"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882F14" w:rsidRDefault="005817C9" w:rsidP="002073E7">
            <w:pPr>
              <w:jc w:val="left"/>
              <w:rPr>
                <w:b/>
                <w:bCs/>
              </w:rPr>
            </w:pPr>
            <w:r w:rsidRPr="00882F14">
              <w:rPr>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882F14" w:rsidRDefault="005817C9" w:rsidP="002073E7">
            <w:pPr>
              <w:jc w:val="left"/>
              <w:rPr>
                <w:rFonts w:eastAsia="Calibri"/>
              </w:rPr>
            </w:pPr>
            <w:r w:rsidRPr="00882F14">
              <w:rPr>
                <w:rFonts w:eastAsia="Calibri"/>
              </w:rPr>
              <w:t>Free space:</w:t>
            </w:r>
          </w:p>
          <w:p w14:paraId="638D60EE" w14:textId="77777777" w:rsidR="005817C9" w:rsidRPr="00882F14" w:rsidRDefault="005817C9" w:rsidP="002073E7">
            <w:pPr>
              <w:jc w:val="left"/>
              <w:rPr>
                <w:rFonts w:eastAsia="Calibri"/>
              </w:rPr>
            </w:pPr>
            <w:r w:rsidRPr="00882F14">
              <w:rPr>
                <w:rFonts w:eastAsia="Calibri"/>
              </w:rPr>
              <w:t>Minimum: 200 MB</w:t>
            </w:r>
          </w:p>
          <w:p w14:paraId="41CC742F" w14:textId="77777777" w:rsidR="005817C9" w:rsidRPr="00882F14" w:rsidRDefault="005817C9" w:rsidP="002073E7">
            <w:pPr>
              <w:jc w:val="left"/>
              <w:rPr>
                <w:rFonts w:eastAsia="Calibri"/>
              </w:rPr>
            </w:pPr>
            <w:r w:rsidRPr="00882F14">
              <w:rPr>
                <w:rFonts w:eastAsia="Calibri"/>
              </w:rPr>
              <w:t>Recommended: 50 GB or more</w:t>
            </w:r>
          </w:p>
          <w:p w14:paraId="5B92143A" w14:textId="77777777" w:rsidR="005817C9" w:rsidRPr="00882F14" w:rsidRDefault="005817C9" w:rsidP="002073E7">
            <w:pPr>
              <w:jc w:val="left"/>
              <w:rPr>
                <w:rFonts w:eastAsia="Calibri"/>
              </w:rPr>
            </w:pPr>
            <w:r w:rsidRPr="00882F14">
              <w:rPr>
                <w:rFonts w:eastAsia="Calibri"/>
              </w:rPr>
              <w:t>Maximum: Operating system maximum</w:t>
            </w:r>
          </w:p>
        </w:tc>
      </w:tr>
    </w:tbl>
    <w:p w14:paraId="5030C417" w14:textId="77777777" w:rsidR="005817C9" w:rsidRPr="00882F14" w:rsidRDefault="005817C9" w:rsidP="002073E7">
      <w:pPr>
        <w:jc w:val="left"/>
        <w:rPr>
          <w:sz w:val="28"/>
          <w:szCs w:val="28"/>
          <w:lang w:val="en-US" w:eastAsia="en-US"/>
        </w:rPr>
      </w:pPr>
    </w:p>
    <w:p w14:paraId="79DF86C9" w14:textId="77777777" w:rsidR="005817C9" w:rsidRPr="00882F14" w:rsidRDefault="005817C9" w:rsidP="001E31AB">
      <w:pPr>
        <w:numPr>
          <w:ilvl w:val="0"/>
          <w:numId w:val="9"/>
        </w:numPr>
        <w:jc w:val="left"/>
        <w:rPr>
          <w:sz w:val="28"/>
          <w:szCs w:val="28"/>
          <w:lang w:val="en-US" w:eastAsia="en-US"/>
        </w:rPr>
      </w:pPr>
      <w:r w:rsidRPr="00882F14">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882F14"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882F14" w:rsidRDefault="005817C9" w:rsidP="002073E7">
            <w:pPr>
              <w:jc w:val="left"/>
              <w:rPr>
                <w:b/>
                <w:bCs/>
              </w:rPr>
            </w:pPr>
            <w:r w:rsidRPr="00882F14">
              <w:rPr>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882F14" w:rsidRDefault="005817C9" w:rsidP="002073E7">
            <w:pPr>
              <w:jc w:val="left"/>
              <w:rPr>
                <w:b/>
                <w:bCs/>
              </w:rPr>
            </w:pPr>
            <w:r w:rsidRPr="00882F14">
              <w:rPr>
                <w:b/>
                <w:bCs/>
              </w:rPr>
              <w:t>Requirement</w:t>
            </w:r>
          </w:p>
        </w:tc>
      </w:tr>
      <w:tr w:rsidR="005817C9" w:rsidRPr="00882F14"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882F14" w:rsidRDefault="005817C9" w:rsidP="002073E7">
            <w:pPr>
              <w:jc w:val="left"/>
              <w:rPr>
                <w:b/>
                <w:bCs/>
              </w:rPr>
            </w:pPr>
            <w:r w:rsidRPr="00882F14">
              <w:rPr>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882F14" w:rsidRDefault="005817C9" w:rsidP="002073E7">
            <w:pPr>
              <w:jc w:val="left"/>
              <w:rPr>
                <w:rFonts w:eastAsia="Calibri"/>
              </w:rPr>
            </w:pPr>
            <w:r w:rsidRPr="00882F14">
              <w:rPr>
                <w:rFonts w:eastAsia="Calibri"/>
              </w:rPr>
              <w:t>Version 4.</w:t>
            </w:r>
            <w:r w:rsidR="0066108B" w:rsidRPr="00882F14">
              <w:rPr>
                <w:rFonts w:eastAsia="Calibri"/>
              </w:rPr>
              <w:t>6</w:t>
            </w:r>
            <w:r w:rsidR="00A4174E" w:rsidRPr="00882F14">
              <w:rPr>
                <w:rFonts w:eastAsia="Calibri"/>
              </w:rPr>
              <w:t xml:space="preserve"> or higher</w:t>
            </w:r>
          </w:p>
        </w:tc>
      </w:tr>
      <w:tr w:rsidR="005817C9" w:rsidRPr="00882F14"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882F14" w:rsidRDefault="005817C9" w:rsidP="002073E7">
            <w:pPr>
              <w:jc w:val="left"/>
              <w:rPr>
                <w:b/>
                <w:bCs/>
              </w:rPr>
            </w:pPr>
            <w:r w:rsidRPr="00882F14">
              <w:rPr>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882F14" w:rsidRDefault="005817C9" w:rsidP="002073E7">
            <w:pPr>
              <w:jc w:val="left"/>
              <w:rPr>
                <w:rFonts w:eastAsia="Calibri"/>
              </w:rPr>
            </w:pPr>
            <w:r w:rsidRPr="00882F14">
              <w:rPr>
                <w:rFonts w:eastAsia="Calibri"/>
              </w:rPr>
              <w:t>Microsoft SQL Server 20</w:t>
            </w:r>
            <w:r w:rsidR="00593EBE" w:rsidRPr="00882F14">
              <w:rPr>
                <w:rFonts w:eastAsia="Calibri"/>
              </w:rPr>
              <w:t>17</w:t>
            </w:r>
          </w:p>
        </w:tc>
      </w:tr>
    </w:tbl>
    <w:p w14:paraId="5515D3C1" w14:textId="77777777" w:rsidR="005817C9" w:rsidRPr="00882F14" w:rsidRDefault="005817C9" w:rsidP="002073E7">
      <w:pPr>
        <w:jc w:val="left"/>
        <w:rPr>
          <w:sz w:val="28"/>
          <w:szCs w:val="28"/>
          <w:lang w:val="en-US" w:eastAsia="en-US"/>
        </w:rPr>
      </w:pPr>
    </w:p>
    <w:p w14:paraId="0773DC90" w14:textId="19C5D1C6" w:rsidR="005817C9" w:rsidRPr="00882F14" w:rsidRDefault="005817C9" w:rsidP="00224355">
      <w:pPr>
        <w:pStyle w:val="Heading2forappendices"/>
        <w:rPr>
          <w:lang w:val="en-US" w:eastAsia="en-US"/>
        </w:rPr>
      </w:pPr>
      <w:r w:rsidRPr="00882F14">
        <w:rPr>
          <w:lang w:val="en-US" w:eastAsia="en-US"/>
        </w:rPr>
        <w:br w:type="page"/>
      </w:r>
      <w:r w:rsidRPr="00882F14">
        <w:rPr>
          <w:lang w:val="en-US" w:eastAsia="en-US"/>
        </w:rPr>
        <w:lastRenderedPageBreak/>
        <w:t>Client Requirement</w:t>
      </w:r>
    </w:p>
    <w:p w14:paraId="02E131EB" w14:textId="77777777" w:rsidR="005817C9" w:rsidRPr="00882F14" w:rsidRDefault="005817C9" w:rsidP="001E31AB">
      <w:pPr>
        <w:numPr>
          <w:ilvl w:val="0"/>
          <w:numId w:val="10"/>
        </w:numPr>
        <w:jc w:val="left"/>
        <w:rPr>
          <w:sz w:val="28"/>
          <w:szCs w:val="28"/>
          <w:lang w:val="en-US" w:eastAsia="en-US"/>
        </w:rPr>
      </w:pPr>
      <w:r w:rsidRPr="00882F14">
        <w:rPr>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882F14"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882F14" w:rsidRDefault="005817C9" w:rsidP="002073E7">
            <w:pPr>
              <w:jc w:val="left"/>
              <w:rPr>
                <w:b/>
                <w:bCs/>
              </w:rPr>
            </w:pPr>
            <w:r w:rsidRPr="00882F14">
              <w:rPr>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882F14" w:rsidRDefault="005817C9" w:rsidP="002073E7">
            <w:pPr>
              <w:jc w:val="left"/>
              <w:rPr>
                <w:b/>
                <w:bCs/>
              </w:rPr>
            </w:pPr>
            <w:r w:rsidRPr="00882F14">
              <w:rPr>
                <w:b/>
                <w:bCs/>
              </w:rPr>
              <w:t>Requirement</w:t>
            </w:r>
          </w:p>
        </w:tc>
      </w:tr>
      <w:tr w:rsidR="005817C9" w:rsidRPr="00882F14"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882F14" w:rsidRDefault="005817C9" w:rsidP="002073E7">
            <w:pPr>
              <w:jc w:val="left"/>
              <w:rPr>
                <w:b/>
                <w:bCs/>
              </w:rPr>
            </w:pPr>
            <w:r w:rsidRPr="00882F14">
              <w:rPr>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882F14" w:rsidRDefault="005817C9" w:rsidP="002073E7">
            <w:pPr>
              <w:jc w:val="left"/>
              <w:rPr>
                <w:rFonts w:eastAsia="Calibri"/>
              </w:rPr>
            </w:pPr>
            <w:r w:rsidRPr="00882F14">
              <w:rPr>
                <w:rFonts w:eastAsia="Calibri"/>
              </w:rPr>
              <w:t>Processor type:</w:t>
            </w:r>
          </w:p>
          <w:p w14:paraId="3D54A15C" w14:textId="77777777" w:rsidR="005817C9" w:rsidRPr="00882F14" w:rsidRDefault="005817C9" w:rsidP="002073E7">
            <w:pPr>
              <w:jc w:val="left"/>
              <w:rPr>
                <w:rFonts w:eastAsia="Calibri"/>
              </w:rPr>
            </w:pPr>
            <w:r w:rsidRPr="00882F14">
              <w:rPr>
                <w:rFonts w:eastAsia="Calibri"/>
              </w:rPr>
              <w:t>Pentium III-compatible processor or faster</w:t>
            </w:r>
          </w:p>
          <w:p w14:paraId="72BF262D" w14:textId="77777777" w:rsidR="005817C9" w:rsidRPr="00882F14" w:rsidRDefault="005817C9" w:rsidP="002073E7">
            <w:pPr>
              <w:jc w:val="left"/>
              <w:rPr>
                <w:rFonts w:eastAsia="Calibri"/>
              </w:rPr>
            </w:pPr>
            <w:r w:rsidRPr="00882F14">
              <w:rPr>
                <w:rFonts w:eastAsia="Calibri"/>
              </w:rPr>
              <w:t>Processor speed:</w:t>
            </w:r>
          </w:p>
          <w:p w14:paraId="2A2891CC" w14:textId="77777777" w:rsidR="005817C9" w:rsidRPr="00882F14" w:rsidRDefault="005817C9" w:rsidP="002073E7">
            <w:pPr>
              <w:jc w:val="left"/>
              <w:rPr>
                <w:rFonts w:eastAsia="Calibri"/>
              </w:rPr>
            </w:pPr>
            <w:r w:rsidRPr="00882F14">
              <w:rPr>
                <w:rFonts w:eastAsia="Calibri"/>
              </w:rPr>
              <w:t>Recommended: 1.0 GHz or faster</w:t>
            </w:r>
          </w:p>
        </w:tc>
      </w:tr>
      <w:tr w:rsidR="005817C9" w:rsidRPr="00882F14"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882F14" w:rsidRDefault="005817C9" w:rsidP="002073E7">
            <w:pPr>
              <w:jc w:val="left"/>
              <w:rPr>
                <w:b/>
                <w:bCs/>
              </w:rPr>
            </w:pPr>
            <w:r w:rsidRPr="00882F14">
              <w:rPr>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882F14" w:rsidRDefault="005817C9" w:rsidP="002073E7">
            <w:pPr>
              <w:jc w:val="left"/>
              <w:rPr>
                <w:rFonts w:eastAsia="Calibri"/>
              </w:rPr>
            </w:pPr>
            <w:r w:rsidRPr="00882F14">
              <w:rPr>
                <w:rFonts w:eastAsia="Calibri"/>
              </w:rPr>
              <w:t>All OS</w:t>
            </w:r>
            <w:r w:rsidR="0003791F" w:rsidRPr="00882F14">
              <w:rPr>
                <w:rFonts w:eastAsia="Calibri"/>
              </w:rPr>
              <w:t xml:space="preserve"> </w:t>
            </w:r>
            <w:r w:rsidRPr="00882F14">
              <w:rPr>
                <w:rFonts w:eastAsia="Calibri"/>
              </w:rPr>
              <w:t>(Window,</w:t>
            </w:r>
            <w:r w:rsidR="0003791F" w:rsidRPr="00882F14">
              <w:rPr>
                <w:rFonts w:eastAsia="Calibri"/>
              </w:rPr>
              <w:t xml:space="preserve"> </w:t>
            </w:r>
            <w:r w:rsidRPr="00882F14">
              <w:rPr>
                <w:rFonts w:eastAsia="Calibri"/>
              </w:rPr>
              <w:t>Linux,</w:t>
            </w:r>
            <w:r w:rsidR="0003791F" w:rsidRPr="00882F14">
              <w:rPr>
                <w:rFonts w:eastAsia="Calibri"/>
              </w:rPr>
              <w:t xml:space="preserve"> </w:t>
            </w:r>
            <w:r w:rsidRPr="00882F14">
              <w:rPr>
                <w:rFonts w:eastAsia="Calibri"/>
              </w:rPr>
              <w:t>Android,</w:t>
            </w:r>
            <w:r w:rsidR="0003791F" w:rsidRPr="00882F14">
              <w:rPr>
                <w:rFonts w:eastAsia="Calibri"/>
              </w:rPr>
              <w:t xml:space="preserve"> </w:t>
            </w:r>
            <w:r w:rsidRPr="00882F14">
              <w:rPr>
                <w:rFonts w:eastAsia="Calibri"/>
              </w:rPr>
              <w:t>Mac OS …)</w:t>
            </w:r>
          </w:p>
        </w:tc>
      </w:tr>
      <w:tr w:rsidR="005817C9" w:rsidRPr="00882F14"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882F14" w:rsidRDefault="005817C9" w:rsidP="002073E7">
            <w:pPr>
              <w:jc w:val="left"/>
              <w:rPr>
                <w:b/>
                <w:bCs/>
              </w:rPr>
            </w:pPr>
            <w:r w:rsidRPr="00882F14">
              <w:rPr>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882F14" w:rsidRDefault="005817C9" w:rsidP="002073E7">
            <w:pPr>
              <w:jc w:val="left"/>
              <w:rPr>
                <w:rFonts w:eastAsia="Calibri"/>
              </w:rPr>
            </w:pPr>
            <w:r w:rsidRPr="00882F14">
              <w:rPr>
                <w:rFonts w:eastAsia="Calibri"/>
              </w:rPr>
              <w:t>RAM:</w:t>
            </w:r>
          </w:p>
          <w:p w14:paraId="2F8140BF" w14:textId="77777777" w:rsidR="005817C9" w:rsidRPr="00882F14" w:rsidRDefault="005817C9" w:rsidP="002073E7">
            <w:pPr>
              <w:jc w:val="left"/>
              <w:rPr>
                <w:rFonts w:eastAsia="Calibri"/>
              </w:rPr>
            </w:pPr>
            <w:r w:rsidRPr="00882F14">
              <w:rPr>
                <w:rFonts w:eastAsia="Calibri"/>
              </w:rPr>
              <w:t>Minimum: 512 MB</w:t>
            </w:r>
          </w:p>
          <w:p w14:paraId="0C9DA3E0" w14:textId="77777777" w:rsidR="005817C9" w:rsidRPr="00882F14" w:rsidRDefault="005817C9" w:rsidP="002073E7">
            <w:pPr>
              <w:jc w:val="left"/>
              <w:rPr>
                <w:rFonts w:eastAsia="Calibri"/>
              </w:rPr>
            </w:pPr>
            <w:r w:rsidRPr="00882F14">
              <w:rPr>
                <w:rFonts w:eastAsia="Calibri"/>
              </w:rPr>
              <w:t>Recommended: 1 GB or more</w:t>
            </w:r>
          </w:p>
          <w:p w14:paraId="16A47C9A" w14:textId="77777777" w:rsidR="005817C9" w:rsidRPr="00882F14" w:rsidRDefault="005817C9" w:rsidP="002073E7">
            <w:pPr>
              <w:jc w:val="left"/>
              <w:rPr>
                <w:rFonts w:eastAsia="Calibri"/>
              </w:rPr>
            </w:pPr>
            <w:r w:rsidRPr="00882F14">
              <w:rPr>
                <w:rFonts w:eastAsia="Calibri"/>
              </w:rPr>
              <w:t>Maximum: Operating system maximum</w:t>
            </w:r>
          </w:p>
        </w:tc>
      </w:tr>
      <w:tr w:rsidR="005817C9" w:rsidRPr="00882F14" w14:paraId="6595C214"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04CFDFF3" w14:textId="77777777" w:rsidR="005817C9" w:rsidRPr="00882F14" w:rsidRDefault="005817C9" w:rsidP="002073E7">
            <w:pPr>
              <w:jc w:val="left"/>
              <w:rPr>
                <w:b/>
                <w:bCs/>
              </w:rPr>
            </w:pPr>
            <w:r w:rsidRPr="00882F14">
              <w:rPr>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35CF18E3" w14:textId="77777777" w:rsidR="005817C9" w:rsidRPr="00882F14" w:rsidRDefault="005817C9" w:rsidP="002073E7">
            <w:pPr>
              <w:jc w:val="left"/>
              <w:rPr>
                <w:rFonts w:eastAsia="Calibri"/>
              </w:rPr>
            </w:pPr>
            <w:r w:rsidRPr="00882F14">
              <w:rPr>
                <w:rFonts w:eastAsia="Calibri"/>
              </w:rPr>
              <w:t>Free space:</w:t>
            </w:r>
          </w:p>
          <w:p w14:paraId="64FA8B5D" w14:textId="77777777" w:rsidR="005817C9" w:rsidRPr="00882F14" w:rsidRDefault="005817C9" w:rsidP="002073E7">
            <w:pPr>
              <w:jc w:val="left"/>
              <w:rPr>
                <w:rFonts w:eastAsia="Calibri"/>
              </w:rPr>
            </w:pPr>
            <w:r w:rsidRPr="00882F14">
              <w:rPr>
                <w:rFonts w:eastAsia="Calibri"/>
              </w:rPr>
              <w:t>Minimum: 10 MB</w:t>
            </w:r>
          </w:p>
          <w:p w14:paraId="7AC152E3" w14:textId="77777777" w:rsidR="005817C9" w:rsidRPr="00882F14" w:rsidRDefault="005817C9" w:rsidP="002073E7">
            <w:pPr>
              <w:jc w:val="left"/>
              <w:rPr>
                <w:rFonts w:eastAsia="Calibri"/>
              </w:rPr>
            </w:pPr>
          </w:p>
        </w:tc>
      </w:tr>
    </w:tbl>
    <w:p w14:paraId="3D435D98" w14:textId="77777777" w:rsidR="005817C9" w:rsidRPr="00882F14" w:rsidRDefault="005817C9" w:rsidP="002073E7">
      <w:pPr>
        <w:jc w:val="left"/>
        <w:rPr>
          <w:sz w:val="28"/>
          <w:szCs w:val="28"/>
          <w:lang w:val="en-US" w:eastAsia="en-US"/>
        </w:rPr>
      </w:pPr>
    </w:p>
    <w:p w14:paraId="5C6A7260" w14:textId="77777777" w:rsidR="005817C9" w:rsidRPr="00882F14" w:rsidRDefault="005817C9" w:rsidP="001E31AB">
      <w:pPr>
        <w:numPr>
          <w:ilvl w:val="0"/>
          <w:numId w:val="11"/>
        </w:numPr>
        <w:jc w:val="left"/>
        <w:rPr>
          <w:sz w:val="28"/>
          <w:szCs w:val="28"/>
          <w:lang w:val="en-US" w:eastAsia="en-US"/>
        </w:rPr>
      </w:pPr>
      <w:r w:rsidRPr="00882F14">
        <w:rPr>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882F14"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882F14" w:rsidRDefault="005817C9" w:rsidP="002073E7">
            <w:pPr>
              <w:jc w:val="left"/>
              <w:rPr>
                <w:b/>
                <w:bCs/>
              </w:rPr>
            </w:pPr>
            <w:r w:rsidRPr="00882F14">
              <w:rPr>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882F14" w:rsidRDefault="005817C9" w:rsidP="002073E7">
            <w:pPr>
              <w:jc w:val="left"/>
              <w:rPr>
                <w:b/>
                <w:bCs/>
              </w:rPr>
            </w:pPr>
            <w:r w:rsidRPr="00882F14">
              <w:rPr>
                <w:b/>
                <w:bCs/>
              </w:rPr>
              <w:t>Requirement</w:t>
            </w:r>
          </w:p>
        </w:tc>
      </w:tr>
      <w:tr w:rsidR="005817C9" w:rsidRPr="00882F14"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882F14" w:rsidRDefault="005817C9" w:rsidP="002073E7">
            <w:pPr>
              <w:jc w:val="left"/>
              <w:rPr>
                <w:b/>
                <w:bCs/>
              </w:rPr>
            </w:pPr>
            <w:r w:rsidRPr="00882F14">
              <w:rPr>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60634BDA" w:rsidR="005817C9" w:rsidRPr="00882F14" w:rsidRDefault="00593EBE" w:rsidP="002073E7">
            <w:pPr>
              <w:jc w:val="left"/>
              <w:rPr>
                <w:rFonts w:eastAsia="Calibri"/>
              </w:rPr>
            </w:pPr>
            <w:r w:rsidRPr="00882F14">
              <w:rPr>
                <w:rFonts w:eastAsia="Calibri"/>
              </w:rPr>
              <w:t>Chrome, Opera</w:t>
            </w:r>
            <w:r w:rsidR="007055E5" w:rsidRPr="00882F14">
              <w:rPr>
                <w:rFonts w:eastAsia="Calibri"/>
              </w:rPr>
              <w:t xml:space="preserve"> (up to date)</w:t>
            </w:r>
          </w:p>
        </w:tc>
      </w:tr>
    </w:tbl>
    <w:p w14:paraId="3FB45BF9" w14:textId="77777777" w:rsidR="00B52E5D" w:rsidRPr="00882F14" w:rsidRDefault="00B52E5D" w:rsidP="002073E7">
      <w:pPr>
        <w:jc w:val="left"/>
        <w:rPr>
          <w:sz w:val="32"/>
          <w:szCs w:val="32"/>
          <w:lang w:val="en-US" w:eastAsia="en-US"/>
        </w:rPr>
      </w:pPr>
    </w:p>
    <w:p w14:paraId="05392D50" w14:textId="77777777" w:rsidR="00284651" w:rsidRPr="00882F14" w:rsidRDefault="00284651" w:rsidP="002073E7">
      <w:pPr>
        <w:jc w:val="left"/>
        <w:rPr>
          <w:sz w:val="32"/>
          <w:szCs w:val="32"/>
          <w:lang w:val="en-US" w:eastAsia="en-US"/>
        </w:rPr>
      </w:pPr>
      <w:r w:rsidRPr="00882F14">
        <w:rPr>
          <w:sz w:val="32"/>
          <w:szCs w:val="32"/>
          <w:lang w:val="en-US" w:eastAsia="en-US"/>
        </w:rPr>
        <w:br w:type="page"/>
      </w:r>
    </w:p>
    <w:p w14:paraId="7D8BFEF8" w14:textId="77777777" w:rsidR="00284651" w:rsidRPr="00882F14" w:rsidRDefault="00284651" w:rsidP="002073E7">
      <w:pPr>
        <w:jc w:val="left"/>
        <w:rPr>
          <w:b/>
          <w:sz w:val="40"/>
          <w:szCs w:val="40"/>
          <w:lang w:val="en-US" w:eastAsia="en-US"/>
        </w:rPr>
      </w:pPr>
    </w:p>
    <w:p w14:paraId="7EC17709" w14:textId="77777777" w:rsidR="00284651" w:rsidRPr="00882F14" w:rsidRDefault="00284651" w:rsidP="002073E7">
      <w:pPr>
        <w:jc w:val="left"/>
        <w:rPr>
          <w:b/>
          <w:sz w:val="40"/>
          <w:szCs w:val="40"/>
          <w:lang w:val="en-US" w:eastAsia="en-US"/>
        </w:rPr>
      </w:pPr>
    </w:p>
    <w:p w14:paraId="5F0099B7" w14:textId="77777777" w:rsidR="005817C9" w:rsidRPr="00882F14" w:rsidRDefault="00284651" w:rsidP="00224355">
      <w:pPr>
        <w:pStyle w:val="Heading1"/>
        <w:jc w:val="left"/>
        <w:rPr>
          <w:lang w:val="en-US" w:eastAsia="en-US"/>
        </w:rPr>
      </w:pPr>
      <w:r w:rsidRPr="00882F14">
        <w:rPr>
          <w:lang w:val="en-US" w:eastAsia="en-US"/>
        </w:rPr>
        <w:t>Task Sheet Review 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810"/>
        <w:gridCol w:w="900"/>
        <w:gridCol w:w="2430"/>
        <w:gridCol w:w="1375"/>
      </w:tblGrid>
      <w:tr w:rsidR="00284651" w:rsidRPr="00882F14" w14:paraId="6A73A5C7" w14:textId="77777777" w:rsidTr="0085770B">
        <w:tc>
          <w:tcPr>
            <w:tcW w:w="1375" w:type="dxa"/>
            <w:shd w:val="clear" w:color="auto" w:fill="F2F2F2"/>
          </w:tcPr>
          <w:p w14:paraId="3515EEA7" w14:textId="77777777" w:rsidR="00284651" w:rsidRPr="00882F14" w:rsidRDefault="00284651" w:rsidP="002073E7">
            <w:pPr>
              <w:spacing w:line="240" w:lineRule="auto"/>
              <w:jc w:val="left"/>
              <w:rPr>
                <w:rFonts w:eastAsia="Arial"/>
              </w:rPr>
            </w:pPr>
            <w:r w:rsidRPr="00882F14">
              <w:rPr>
                <w:rFonts w:eastAsia="Arial"/>
              </w:rPr>
              <w:t>Project Ref. No: 4</w:t>
            </w:r>
          </w:p>
        </w:tc>
        <w:tc>
          <w:tcPr>
            <w:tcW w:w="2700" w:type="dxa"/>
            <w:shd w:val="clear" w:color="auto" w:fill="F2F2F2"/>
          </w:tcPr>
          <w:p w14:paraId="25714919" w14:textId="77777777" w:rsidR="00284651" w:rsidRPr="00882F14" w:rsidRDefault="00284651" w:rsidP="002073E7">
            <w:pPr>
              <w:spacing w:line="240" w:lineRule="auto"/>
              <w:jc w:val="left"/>
              <w:rPr>
                <w:rFonts w:eastAsia="Arial"/>
              </w:rPr>
            </w:pPr>
            <w:r w:rsidRPr="00882F14">
              <w:rPr>
                <w:rFonts w:eastAsia="Arial"/>
              </w:rPr>
              <w:t>Project Title:</w:t>
            </w:r>
          </w:p>
          <w:p w14:paraId="060E020D" w14:textId="77777777" w:rsidR="00284651" w:rsidRPr="00882F14" w:rsidRDefault="00284651" w:rsidP="002073E7">
            <w:pPr>
              <w:spacing w:line="240" w:lineRule="auto"/>
              <w:jc w:val="left"/>
              <w:rPr>
                <w:rFonts w:eastAsia="Arial"/>
              </w:rPr>
            </w:pPr>
            <w:r w:rsidRPr="00882F14">
              <w:rPr>
                <w:rFonts w:eastAsia="Arial"/>
                <w:sz w:val="20"/>
                <w:szCs w:val="20"/>
              </w:rPr>
              <w:t>Railway Reservation Manage System</w:t>
            </w:r>
          </w:p>
        </w:tc>
        <w:tc>
          <w:tcPr>
            <w:tcW w:w="5515" w:type="dxa"/>
            <w:gridSpan w:val="4"/>
            <w:shd w:val="clear" w:color="auto" w:fill="F2F2F2"/>
          </w:tcPr>
          <w:p w14:paraId="62716883" w14:textId="77777777" w:rsidR="00284651" w:rsidRPr="00882F14" w:rsidRDefault="00284651" w:rsidP="002073E7">
            <w:pPr>
              <w:spacing w:line="240" w:lineRule="auto"/>
              <w:jc w:val="left"/>
              <w:rPr>
                <w:rFonts w:eastAsia="Arial"/>
              </w:rPr>
            </w:pPr>
          </w:p>
          <w:p w14:paraId="33C367D8" w14:textId="77777777" w:rsidR="00284651" w:rsidRPr="00882F14" w:rsidRDefault="00284651" w:rsidP="002073E7">
            <w:pPr>
              <w:spacing w:line="240" w:lineRule="auto"/>
              <w:jc w:val="left"/>
              <w:rPr>
                <w:rFonts w:eastAsia="Arial"/>
              </w:rPr>
            </w:pPr>
            <w:r w:rsidRPr="00882F14">
              <w:rPr>
                <w:rFonts w:eastAsia="Arial"/>
              </w:rPr>
              <w:t>Date of Preparation of Activity Plan</w:t>
            </w:r>
          </w:p>
        </w:tc>
      </w:tr>
      <w:tr w:rsidR="00284651" w:rsidRPr="00882F14" w14:paraId="35CDF10C" w14:textId="77777777" w:rsidTr="0085770B">
        <w:tc>
          <w:tcPr>
            <w:tcW w:w="1375" w:type="dxa"/>
            <w:shd w:val="clear" w:color="auto" w:fill="F2F2F2"/>
          </w:tcPr>
          <w:p w14:paraId="71ABBB1A" w14:textId="77777777" w:rsidR="00284651" w:rsidRPr="00882F14" w:rsidRDefault="00284651" w:rsidP="002073E7">
            <w:pPr>
              <w:spacing w:line="240" w:lineRule="auto"/>
              <w:jc w:val="left"/>
              <w:rPr>
                <w:rFonts w:eastAsia="Arial"/>
              </w:rPr>
            </w:pPr>
          </w:p>
          <w:p w14:paraId="6435BF4B" w14:textId="77777777" w:rsidR="00284651" w:rsidRPr="00882F14" w:rsidRDefault="00284651" w:rsidP="002073E7">
            <w:pPr>
              <w:spacing w:line="240" w:lineRule="auto"/>
              <w:jc w:val="left"/>
              <w:rPr>
                <w:rFonts w:eastAsia="Arial"/>
              </w:rPr>
            </w:pPr>
            <w:r w:rsidRPr="00882F14">
              <w:rPr>
                <w:rFonts w:eastAsia="Arial"/>
              </w:rPr>
              <w:t>No.</w:t>
            </w:r>
          </w:p>
        </w:tc>
        <w:tc>
          <w:tcPr>
            <w:tcW w:w="2700" w:type="dxa"/>
            <w:shd w:val="clear" w:color="auto" w:fill="F2F2F2"/>
          </w:tcPr>
          <w:p w14:paraId="7CF87AFB" w14:textId="77777777" w:rsidR="00284651" w:rsidRPr="00882F14" w:rsidRDefault="00284651" w:rsidP="002073E7">
            <w:pPr>
              <w:spacing w:line="240" w:lineRule="auto"/>
              <w:jc w:val="left"/>
              <w:rPr>
                <w:rFonts w:eastAsia="Arial"/>
              </w:rPr>
            </w:pPr>
          </w:p>
          <w:p w14:paraId="6392EE1C" w14:textId="77777777" w:rsidR="00284651" w:rsidRPr="00882F14" w:rsidRDefault="00284651" w:rsidP="002073E7">
            <w:pPr>
              <w:spacing w:line="240" w:lineRule="auto"/>
              <w:jc w:val="left"/>
              <w:rPr>
                <w:rFonts w:eastAsia="Arial"/>
              </w:rPr>
            </w:pPr>
            <w:r w:rsidRPr="00882F14">
              <w:rPr>
                <w:rFonts w:eastAsia="Arial"/>
              </w:rPr>
              <w:t>Task</w:t>
            </w:r>
          </w:p>
        </w:tc>
        <w:tc>
          <w:tcPr>
            <w:tcW w:w="810" w:type="dxa"/>
            <w:shd w:val="clear" w:color="auto" w:fill="F2F2F2"/>
          </w:tcPr>
          <w:p w14:paraId="16C59CFD" w14:textId="77777777" w:rsidR="00284651" w:rsidRPr="00882F14" w:rsidRDefault="00284651" w:rsidP="002073E7">
            <w:pPr>
              <w:spacing w:line="240" w:lineRule="auto"/>
              <w:jc w:val="left"/>
              <w:rPr>
                <w:rFonts w:eastAsia="Arial"/>
              </w:rPr>
            </w:pPr>
            <w:r w:rsidRPr="00882F14">
              <w:rPr>
                <w:rFonts w:eastAsia="Arial"/>
              </w:rPr>
              <w:t>Actual Start Date</w:t>
            </w:r>
          </w:p>
        </w:tc>
        <w:tc>
          <w:tcPr>
            <w:tcW w:w="900" w:type="dxa"/>
            <w:shd w:val="clear" w:color="auto" w:fill="F2F2F2"/>
          </w:tcPr>
          <w:p w14:paraId="36245035" w14:textId="77777777" w:rsidR="00284651" w:rsidRPr="00882F14" w:rsidRDefault="00284651" w:rsidP="002073E7">
            <w:pPr>
              <w:spacing w:line="240" w:lineRule="auto"/>
              <w:jc w:val="left"/>
              <w:rPr>
                <w:rFonts w:eastAsia="Arial"/>
              </w:rPr>
            </w:pPr>
            <w:r w:rsidRPr="00882F14">
              <w:rPr>
                <w:rFonts w:eastAsia="Arial"/>
              </w:rPr>
              <w:t>Actual Days</w:t>
            </w:r>
          </w:p>
        </w:tc>
        <w:tc>
          <w:tcPr>
            <w:tcW w:w="2430" w:type="dxa"/>
            <w:shd w:val="clear" w:color="auto" w:fill="F2F2F2"/>
          </w:tcPr>
          <w:p w14:paraId="2A25C0DF" w14:textId="77777777" w:rsidR="00284651" w:rsidRPr="00882F14" w:rsidRDefault="00284651" w:rsidP="002073E7">
            <w:pPr>
              <w:spacing w:line="240" w:lineRule="auto"/>
              <w:jc w:val="left"/>
              <w:rPr>
                <w:rFonts w:eastAsia="Arial"/>
              </w:rPr>
            </w:pPr>
          </w:p>
          <w:p w14:paraId="0564E6A9" w14:textId="77777777" w:rsidR="00284651" w:rsidRPr="00882F14" w:rsidRDefault="00284651" w:rsidP="002073E7">
            <w:pPr>
              <w:spacing w:line="240" w:lineRule="auto"/>
              <w:jc w:val="left"/>
              <w:rPr>
                <w:rFonts w:eastAsia="Arial"/>
              </w:rPr>
            </w:pPr>
            <w:r w:rsidRPr="00882F14">
              <w:rPr>
                <w:rFonts w:eastAsia="Arial"/>
              </w:rPr>
              <w:t>Team Member Names</w:t>
            </w:r>
          </w:p>
        </w:tc>
        <w:tc>
          <w:tcPr>
            <w:tcW w:w="1375" w:type="dxa"/>
            <w:shd w:val="clear" w:color="auto" w:fill="F2F2F2"/>
          </w:tcPr>
          <w:p w14:paraId="0AF184FD" w14:textId="77777777" w:rsidR="00284651" w:rsidRPr="00882F14" w:rsidRDefault="00284651" w:rsidP="002073E7">
            <w:pPr>
              <w:spacing w:line="240" w:lineRule="auto"/>
              <w:jc w:val="left"/>
              <w:rPr>
                <w:rFonts w:eastAsia="Arial"/>
              </w:rPr>
            </w:pPr>
          </w:p>
          <w:p w14:paraId="6E879C19" w14:textId="77777777" w:rsidR="00284651" w:rsidRPr="00882F14" w:rsidRDefault="00284651" w:rsidP="002073E7">
            <w:pPr>
              <w:spacing w:line="240" w:lineRule="auto"/>
              <w:jc w:val="left"/>
              <w:rPr>
                <w:rFonts w:eastAsia="Arial"/>
              </w:rPr>
            </w:pPr>
            <w:r w:rsidRPr="00882F14">
              <w:rPr>
                <w:rFonts w:eastAsia="Arial"/>
              </w:rPr>
              <w:t>Status</w:t>
            </w:r>
          </w:p>
          <w:p w14:paraId="637C6224" w14:textId="77777777" w:rsidR="00284651" w:rsidRPr="00882F14" w:rsidRDefault="00284651" w:rsidP="002073E7">
            <w:pPr>
              <w:spacing w:line="240" w:lineRule="auto"/>
              <w:jc w:val="left"/>
              <w:rPr>
                <w:rFonts w:eastAsia="Arial"/>
              </w:rPr>
            </w:pPr>
          </w:p>
        </w:tc>
      </w:tr>
      <w:tr w:rsidR="00284651" w:rsidRPr="00882F14" w14:paraId="4BFAFEEC" w14:textId="77777777" w:rsidTr="0085770B">
        <w:tc>
          <w:tcPr>
            <w:tcW w:w="1375" w:type="dxa"/>
            <w:shd w:val="clear" w:color="auto" w:fill="auto"/>
          </w:tcPr>
          <w:p w14:paraId="38A51767" w14:textId="77777777" w:rsidR="00284651" w:rsidRPr="00882F14" w:rsidRDefault="00284651" w:rsidP="002073E7">
            <w:pPr>
              <w:spacing w:line="240" w:lineRule="auto"/>
              <w:jc w:val="left"/>
              <w:rPr>
                <w:rFonts w:eastAsia="Arial"/>
              </w:rPr>
            </w:pPr>
            <w:r w:rsidRPr="00882F14">
              <w:rPr>
                <w:rFonts w:eastAsia="Arial"/>
              </w:rPr>
              <w:t>01</w:t>
            </w:r>
          </w:p>
        </w:tc>
        <w:tc>
          <w:tcPr>
            <w:tcW w:w="2700" w:type="dxa"/>
            <w:shd w:val="clear" w:color="auto" w:fill="auto"/>
            <w:vAlign w:val="center"/>
          </w:tcPr>
          <w:p w14:paraId="307F8D2E" w14:textId="77777777" w:rsidR="00284651" w:rsidRPr="00882F14" w:rsidRDefault="00284651" w:rsidP="002073E7">
            <w:pPr>
              <w:spacing w:line="240" w:lineRule="auto"/>
              <w:jc w:val="left"/>
              <w:rPr>
                <w:rFonts w:eastAsia="Arial"/>
              </w:rPr>
            </w:pPr>
            <w:r w:rsidRPr="00882F14">
              <w:rPr>
                <w:rFonts w:eastAsia="Arial"/>
              </w:rPr>
              <w:t>Acknowledgment</w:t>
            </w:r>
          </w:p>
        </w:tc>
        <w:tc>
          <w:tcPr>
            <w:tcW w:w="810" w:type="dxa"/>
            <w:vMerge w:val="restart"/>
            <w:shd w:val="clear" w:color="auto" w:fill="auto"/>
            <w:textDirection w:val="btLr"/>
            <w:vAlign w:val="center"/>
          </w:tcPr>
          <w:p w14:paraId="2857F17C" w14:textId="1E70F5C5" w:rsidR="00284651" w:rsidRPr="00882F14" w:rsidRDefault="00284651" w:rsidP="002073E7">
            <w:pPr>
              <w:spacing w:line="240" w:lineRule="auto"/>
              <w:jc w:val="left"/>
              <w:rPr>
                <w:rFonts w:eastAsia="Arial"/>
              </w:rPr>
            </w:pPr>
            <w:r w:rsidRPr="00882F14">
              <w:rPr>
                <w:rFonts w:eastAsia="Arial"/>
              </w:rPr>
              <w:t>Oct 2</w:t>
            </w:r>
            <w:r w:rsidR="00360022" w:rsidRPr="00882F14">
              <w:rPr>
                <w:rFonts w:eastAsia="Arial"/>
              </w:rPr>
              <w:t>6</w:t>
            </w:r>
            <w:r w:rsidRPr="00882F14">
              <w:rPr>
                <w:rFonts w:eastAsia="Arial"/>
              </w:rPr>
              <w:t>,</w:t>
            </w:r>
            <w:r w:rsidR="00360022" w:rsidRPr="00882F14">
              <w:rPr>
                <w:rFonts w:eastAsia="Arial"/>
              </w:rPr>
              <w:t xml:space="preserve"> </w:t>
            </w:r>
            <w:r w:rsidR="00224355">
              <w:rPr>
                <w:rFonts w:eastAsia="Arial"/>
              </w:rPr>
              <w:t>2019</w:t>
            </w:r>
          </w:p>
        </w:tc>
        <w:tc>
          <w:tcPr>
            <w:tcW w:w="900" w:type="dxa"/>
            <w:vMerge w:val="restart"/>
            <w:shd w:val="clear" w:color="auto" w:fill="auto"/>
            <w:vAlign w:val="center"/>
          </w:tcPr>
          <w:p w14:paraId="50D7D85F" w14:textId="77777777" w:rsidR="00284651" w:rsidRPr="00882F14" w:rsidRDefault="00284651" w:rsidP="002073E7">
            <w:pPr>
              <w:spacing w:line="240" w:lineRule="auto"/>
              <w:jc w:val="left"/>
              <w:rPr>
                <w:rFonts w:eastAsia="Arial"/>
              </w:rPr>
            </w:pPr>
            <w:r w:rsidRPr="00882F14">
              <w:rPr>
                <w:rFonts w:eastAsia="Arial"/>
              </w:rPr>
              <w:t>2</w:t>
            </w:r>
          </w:p>
        </w:tc>
        <w:tc>
          <w:tcPr>
            <w:tcW w:w="2430" w:type="dxa"/>
            <w:shd w:val="clear" w:color="auto" w:fill="auto"/>
            <w:vAlign w:val="center"/>
          </w:tcPr>
          <w:p w14:paraId="03948271" w14:textId="77777777" w:rsidR="00284651" w:rsidRPr="00882F14" w:rsidRDefault="00284651" w:rsidP="002073E7">
            <w:pPr>
              <w:spacing w:line="240" w:lineRule="auto"/>
              <w:jc w:val="left"/>
              <w:rPr>
                <w:rFonts w:eastAsia="Arial"/>
              </w:rPr>
            </w:pPr>
            <w:r w:rsidRPr="00882F14">
              <w:rPr>
                <w:rFonts w:eastAsia="Arial"/>
              </w:rPr>
              <w:t>All Members</w:t>
            </w:r>
          </w:p>
        </w:tc>
        <w:tc>
          <w:tcPr>
            <w:tcW w:w="1375" w:type="dxa"/>
            <w:shd w:val="clear" w:color="auto" w:fill="auto"/>
            <w:vAlign w:val="center"/>
          </w:tcPr>
          <w:p w14:paraId="735CD8ED" w14:textId="77777777" w:rsidR="00284651" w:rsidRPr="00882F14" w:rsidRDefault="00284651" w:rsidP="002073E7">
            <w:pPr>
              <w:spacing w:line="240" w:lineRule="auto"/>
              <w:jc w:val="left"/>
              <w:rPr>
                <w:rFonts w:eastAsia="Arial"/>
              </w:rPr>
            </w:pPr>
            <w:r w:rsidRPr="00882F14">
              <w:rPr>
                <w:rFonts w:eastAsia="Arial"/>
              </w:rPr>
              <w:t>Completed</w:t>
            </w:r>
          </w:p>
        </w:tc>
      </w:tr>
      <w:tr w:rsidR="00284651" w:rsidRPr="00882F14" w14:paraId="4B7555F3" w14:textId="77777777" w:rsidTr="0085770B">
        <w:tc>
          <w:tcPr>
            <w:tcW w:w="1375" w:type="dxa"/>
            <w:shd w:val="clear" w:color="auto" w:fill="auto"/>
          </w:tcPr>
          <w:p w14:paraId="77128344" w14:textId="77777777" w:rsidR="00284651" w:rsidRPr="00882F14" w:rsidRDefault="00284651" w:rsidP="002073E7">
            <w:pPr>
              <w:spacing w:line="240" w:lineRule="auto"/>
              <w:jc w:val="left"/>
              <w:rPr>
                <w:rFonts w:eastAsia="Arial"/>
              </w:rPr>
            </w:pPr>
            <w:r w:rsidRPr="00882F14">
              <w:rPr>
                <w:rFonts w:eastAsia="Arial"/>
              </w:rPr>
              <w:t>02</w:t>
            </w:r>
          </w:p>
        </w:tc>
        <w:tc>
          <w:tcPr>
            <w:tcW w:w="2700" w:type="dxa"/>
            <w:shd w:val="clear" w:color="auto" w:fill="auto"/>
            <w:vAlign w:val="center"/>
          </w:tcPr>
          <w:p w14:paraId="1C42B83F" w14:textId="77777777" w:rsidR="00284651" w:rsidRPr="00882F14" w:rsidRDefault="00284651" w:rsidP="002073E7">
            <w:pPr>
              <w:spacing w:line="240" w:lineRule="auto"/>
              <w:jc w:val="left"/>
              <w:rPr>
                <w:rFonts w:eastAsia="Arial"/>
              </w:rPr>
            </w:pPr>
            <w:r w:rsidRPr="00882F14">
              <w:rPr>
                <w:rFonts w:eastAsia="Arial"/>
              </w:rPr>
              <w:t>Problem Definition</w:t>
            </w:r>
          </w:p>
        </w:tc>
        <w:tc>
          <w:tcPr>
            <w:tcW w:w="810" w:type="dxa"/>
            <w:vMerge/>
            <w:shd w:val="clear" w:color="auto" w:fill="auto"/>
            <w:vAlign w:val="center"/>
          </w:tcPr>
          <w:p w14:paraId="46A31C22" w14:textId="77777777" w:rsidR="00284651" w:rsidRPr="00882F14" w:rsidRDefault="00284651" w:rsidP="002073E7">
            <w:pPr>
              <w:spacing w:line="240" w:lineRule="auto"/>
              <w:jc w:val="left"/>
              <w:rPr>
                <w:rFonts w:eastAsia="Arial"/>
              </w:rPr>
            </w:pPr>
          </w:p>
        </w:tc>
        <w:tc>
          <w:tcPr>
            <w:tcW w:w="900" w:type="dxa"/>
            <w:vMerge/>
            <w:shd w:val="clear" w:color="auto" w:fill="auto"/>
            <w:vAlign w:val="center"/>
          </w:tcPr>
          <w:p w14:paraId="7A7B169F" w14:textId="77777777" w:rsidR="00284651" w:rsidRPr="00882F14" w:rsidRDefault="00284651" w:rsidP="002073E7">
            <w:pPr>
              <w:spacing w:line="240" w:lineRule="auto"/>
              <w:jc w:val="left"/>
              <w:rPr>
                <w:rFonts w:eastAsia="Arial"/>
              </w:rPr>
            </w:pPr>
          </w:p>
        </w:tc>
        <w:tc>
          <w:tcPr>
            <w:tcW w:w="2430" w:type="dxa"/>
            <w:shd w:val="clear" w:color="auto" w:fill="auto"/>
            <w:vAlign w:val="center"/>
          </w:tcPr>
          <w:p w14:paraId="5F1FBC88" w14:textId="77777777" w:rsidR="00284651" w:rsidRPr="00882F14" w:rsidRDefault="00284651" w:rsidP="002073E7">
            <w:pPr>
              <w:spacing w:line="240" w:lineRule="auto"/>
              <w:jc w:val="left"/>
              <w:rPr>
                <w:rFonts w:eastAsia="Arial"/>
              </w:rPr>
            </w:pPr>
            <w:r w:rsidRPr="00882F14">
              <w:rPr>
                <w:rFonts w:eastAsia="Arial"/>
              </w:rPr>
              <w:t>All Members</w:t>
            </w:r>
          </w:p>
        </w:tc>
        <w:tc>
          <w:tcPr>
            <w:tcW w:w="1375" w:type="dxa"/>
            <w:shd w:val="clear" w:color="auto" w:fill="auto"/>
            <w:vAlign w:val="center"/>
          </w:tcPr>
          <w:p w14:paraId="5F90A776" w14:textId="77777777" w:rsidR="00284651" w:rsidRPr="00882F14" w:rsidRDefault="00284651" w:rsidP="002073E7">
            <w:pPr>
              <w:spacing w:line="240" w:lineRule="auto"/>
              <w:jc w:val="left"/>
              <w:rPr>
                <w:rFonts w:eastAsia="Arial"/>
              </w:rPr>
            </w:pPr>
            <w:r w:rsidRPr="00882F14">
              <w:rPr>
                <w:rFonts w:eastAsia="Arial"/>
              </w:rPr>
              <w:t>Completed</w:t>
            </w:r>
          </w:p>
        </w:tc>
      </w:tr>
      <w:tr w:rsidR="00284651" w:rsidRPr="00882F14" w14:paraId="193FB264" w14:textId="77777777" w:rsidTr="0085770B">
        <w:tc>
          <w:tcPr>
            <w:tcW w:w="1375" w:type="dxa"/>
            <w:shd w:val="clear" w:color="auto" w:fill="auto"/>
          </w:tcPr>
          <w:p w14:paraId="6F6F1D52" w14:textId="77777777" w:rsidR="00284651" w:rsidRPr="00882F14" w:rsidRDefault="00284651" w:rsidP="002073E7">
            <w:pPr>
              <w:spacing w:line="240" w:lineRule="auto"/>
              <w:jc w:val="left"/>
              <w:rPr>
                <w:rFonts w:eastAsia="Arial"/>
              </w:rPr>
            </w:pPr>
            <w:r w:rsidRPr="00882F14">
              <w:rPr>
                <w:rFonts w:eastAsia="Arial"/>
              </w:rPr>
              <w:t>03</w:t>
            </w:r>
          </w:p>
        </w:tc>
        <w:tc>
          <w:tcPr>
            <w:tcW w:w="2700" w:type="dxa"/>
            <w:shd w:val="clear" w:color="auto" w:fill="auto"/>
            <w:vAlign w:val="center"/>
          </w:tcPr>
          <w:p w14:paraId="14C4CF06" w14:textId="77777777" w:rsidR="00284651" w:rsidRPr="00882F14" w:rsidRDefault="00284651" w:rsidP="002073E7">
            <w:pPr>
              <w:spacing w:line="240" w:lineRule="auto"/>
              <w:jc w:val="left"/>
              <w:rPr>
                <w:rFonts w:eastAsia="Arial"/>
              </w:rPr>
            </w:pPr>
            <w:r w:rsidRPr="00882F14">
              <w:rPr>
                <w:rFonts w:eastAsia="Arial"/>
              </w:rPr>
              <w:t>Customer Requirement</w:t>
            </w:r>
          </w:p>
        </w:tc>
        <w:tc>
          <w:tcPr>
            <w:tcW w:w="810" w:type="dxa"/>
            <w:vMerge/>
            <w:shd w:val="clear" w:color="auto" w:fill="auto"/>
            <w:vAlign w:val="center"/>
          </w:tcPr>
          <w:p w14:paraId="5D46D2F3" w14:textId="77777777" w:rsidR="00284651" w:rsidRPr="00882F14" w:rsidRDefault="00284651" w:rsidP="002073E7">
            <w:pPr>
              <w:spacing w:line="240" w:lineRule="auto"/>
              <w:jc w:val="left"/>
              <w:rPr>
                <w:rFonts w:eastAsia="Arial"/>
              </w:rPr>
            </w:pPr>
          </w:p>
        </w:tc>
        <w:tc>
          <w:tcPr>
            <w:tcW w:w="900" w:type="dxa"/>
            <w:vMerge/>
            <w:shd w:val="clear" w:color="auto" w:fill="auto"/>
            <w:vAlign w:val="center"/>
          </w:tcPr>
          <w:p w14:paraId="01178FD8" w14:textId="77777777" w:rsidR="00284651" w:rsidRPr="00882F14" w:rsidRDefault="00284651" w:rsidP="002073E7">
            <w:pPr>
              <w:spacing w:line="240" w:lineRule="auto"/>
              <w:jc w:val="left"/>
              <w:rPr>
                <w:rFonts w:eastAsia="Arial"/>
              </w:rPr>
            </w:pPr>
          </w:p>
        </w:tc>
        <w:tc>
          <w:tcPr>
            <w:tcW w:w="2430" w:type="dxa"/>
            <w:shd w:val="clear" w:color="auto" w:fill="auto"/>
            <w:vAlign w:val="center"/>
          </w:tcPr>
          <w:p w14:paraId="7FF60398" w14:textId="77777777" w:rsidR="00284651" w:rsidRPr="00882F14" w:rsidRDefault="00284651" w:rsidP="002073E7">
            <w:pPr>
              <w:spacing w:line="240" w:lineRule="auto"/>
              <w:jc w:val="left"/>
              <w:rPr>
                <w:rFonts w:eastAsia="Arial"/>
              </w:rPr>
            </w:pPr>
            <w:r w:rsidRPr="00882F14">
              <w:rPr>
                <w:rFonts w:eastAsia="Arial"/>
              </w:rPr>
              <w:t>All Members</w:t>
            </w:r>
          </w:p>
        </w:tc>
        <w:tc>
          <w:tcPr>
            <w:tcW w:w="1375" w:type="dxa"/>
            <w:shd w:val="clear" w:color="auto" w:fill="auto"/>
            <w:vAlign w:val="center"/>
          </w:tcPr>
          <w:p w14:paraId="1BF4CBEB" w14:textId="77777777" w:rsidR="00284651" w:rsidRPr="00882F14" w:rsidRDefault="00284651" w:rsidP="002073E7">
            <w:pPr>
              <w:spacing w:line="240" w:lineRule="auto"/>
              <w:jc w:val="left"/>
              <w:rPr>
                <w:rFonts w:eastAsia="Arial"/>
              </w:rPr>
            </w:pPr>
            <w:r w:rsidRPr="00882F14">
              <w:rPr>
                <w:rFonts w:eastAsia="Arial"/>
              </w:rPr>
              <w:t>Completed</w:t>
            </w:r>
          </w:p>
        </w:tc>
      </w:tr>
      <w:tr w:rsidR="00284651" w:rsidRPr="00882F14" w14:paraId="2C0E1471" w14:textId="77777777" w:rsidTr="0085770B">
        <w:tc>
          <w:tcPr>
            <w:tcW w:w="1375" w:type="dxa"/>
            <w:shd w:val="clear" w:color="auto" w:fill="auto"/>
          </w:tcPr>
          <w:p w14:paraId="3BAB6CC3" w14:textId="77777777" w:rsidR="00284651" w:rsidRPr="00882F14" w:rsidRDefault="00284651" w:rsidP="002073E7">
            <w:pPr>
              <w:spacing w:line="240" w:lineRule="auto"/>
              <w:jc w:val="left"/>
              <w:rPr>
                <w:rFonts w:eastAsia="Arial"/>
              </w:rPr>
            </w:pPr>
            <w:r w:rsidRPr="00882F14">
              <w:rPr>
                <w:rFonts w:eastAsia="Arial"/>
              </w:rPr>
              <w:t>05</w:t>
            </w:r>
          </w:p>
        </w:tc>
        <w:tc>
          <w:tcPr>
            <w:tcW w:w="2700" w:type="dxa"/>
            <w:shd w:val="clear" w:color="auto" w:fill="auto"/>
            <w:vAlign w:val="center"/>
          </w:tcPr>
          <w:p w14:paraId="3A7844CA" w14:textId="77777777" w:rsidR="00284651" w:rsidRPr="00882F14" w:rsidRDefault="00284651" w:rsidP="002073E7">
            <w:pPr>
              <w:spacing w:line="240" w:lineRule="auto"/>
              <w:jc w:val="left"/>
              <w:rPr>
                <w:rFonts w:eastAsia="Arial"/>
              </w:rPr>
            </w:pPr>
            <w:r w:rsidRPr="00882F14">
              <w:rPr>
                <w:rFonts w:eastAsia="Arial"/>
              </w:rPr>
              <w:t>Hardware/Software</w:t>
            </w:r>
          </w:p>
        </w:tc>
        <w:tc>
          <w:tcPr>
            <w:tcW w:w="810" w:type="dxa"/>
            <w:vMerge/>
            <w:shd w:val="clear" w:color="auto" w:fill="auto"/>
            <w:vAlign w:val="center"/>
          </w:tcPr>
          <w:p w14:paraId="32F3CBF4" w14:textId="77777777" w:rsidR="00284651" w:rsidRPr="00882F14" w:rsidRDefault="00284651" w:rsidP="002073E7">
            <w:pPr>
              <w:spacing w:line="240" w:lineRule="auto"/>
              <w:jc w:val="left"/>
              <w:rPr>
                <w:rFonts w:eastAsia="Arial"/>
              </w:rPr>
            </w:pPr>
          </w:p>
        </w:tc>
        <w:tc>
          <w:tcPr>
            <w:tcW w:w="900" w:type="dxa"/>
            <w:vMerge/>
            <w:shd w:val="clear" w:color="auto" w:fill="auto"/>
            <w:vAlign w:val="center"/>
          </w:tcPr>
          <w:p w14:paraId="4DE42FEC" w14:textId="77777777" w:rsidR="00284651" w:rsidRPr="00882F14" w:rsidRDefault="00284651" w:rsidP="002073E7">
            <w:pPr>
              <w:spacing w:line="240" w:lineRule="auto"/>
              <w:jc w:val="left"/>
              <w:rPr>
                <w:rFonts w:eastAsia="Arial"/>
              </w:rPr>
            </w:pPr>
          </w:p>
        </w:tc>
        <w:tc>
          <w:tcPr>
            <w:tcW w:w="2430" w:type="dxa"/>
            <w:shd w:val="clear" w:color="auto" w:fill="auto"/>
            <w:vAlign w:val="center"/>
          </w:tcPr>
          <w:p w14:paraId="460F5A3C" w14:textId="77777777" w:rsidR="00284651" w:rsidRPr="00882F14" w:rsidRDefault="00284651" w:rsidP="002073E7">
            <w:pPr>
              <w:spacing w:line="240" w:lineRule="auto"/>
              <w:jc w:val="left"/>
              <w:rPr>
                <w:rFonts w:eastAsia="Arial"/>
              </w:rPr>
            </w:pPr>
            <w:r w:rsidRPr="00882F14">
              <w:rPr>
                <w:rFonts w:eastAsia="Arial"/>
              </w:rPr>
              <w:t>All Members</w:t>
            </w:r>
          </w:p>
        </w:tc>
        <w:tc>
          <w:tcPr>
            <w:tcW w:w="1375" w:type="dxa"/>
            <w:shd w:val="clear" w:color="auto" w:fill="auto"/>
            <w:vAlign w:val="center"/>
          </w:tcPr>
          <w:p w14:paraId="5605800B" w14:textId="77777777" w:rsidR="00284651" w:rsidRPr="00882F14" w:rsidRDefault="00284651" w:rsidP="002073E7">
            <w:pPr>
              <w:spacing w:line="240" w:lineRule="auto"/>
              <w:jc w:val="left"/>
              <w:rPr>
                <w:rFonts w:eastAsia="Arial"/>
              </w:rPr>
            </w:pPr>
            <w:r w:rsidRPr="00882F14">
              <w:rPr>
                <w:rFonts w:eastAsia="Arial"/>
              </w:rPr>
              <w:t>Completed</w:t>
            </w:r>
          </w:p>
        </w:tc>
      </w:tr>
      <w:tr w:rsidR="00284651" w:rsidRPr="00882F14" w14:paraId="1BDFF5D1" w14:textId="77777777" w:rsidTr="0085770B">
        <w:tc>
          <w:tcPr>
            <w:tcW w:w="1375" w:type="dxa"/>
            <w:shd w:val="clear" w:color="auto" w:fill="auto"/>
          </w:tcPr>
          <w:p w14:paraId="333302DA" w14:textId="77777777" w:rsidR="00284651" w:rsidRPr="00882F14" w:rsidRDefault="00284651" w:rsidP="002073E7">
            <w:pPr>
              <w:spacing w:line="240" w:lineRule="auto"/>
              <w:jc w:val="left"/>
              <w:rPr>
                <w:rFonts w:eastAsia="Arial"/>
              </w:rPr>
            </w:pPr>
            <w:r w:rsidRPr="00882F14">
              <w:rPr>
                <w:rFonts w:eastAsia="Arial"/>
              </w:rPr>
              <w:t>06</w:t>
            </w:r>
          </w:p>
        </w:tc>
        <w:tc>
          <w:tcPr>
            <w:tcW w:w="2700" w:type="dxa"/>
            <w:shd w:val="clear" w:color="auto" w:fill="auto"/>
            <w:vAlign w:val="center"/>
          </w:tcPr>
          <w:p w14:paraId="470129D4" w14:textId="77777777" w:rsidR="00284651" w:rsidRPr="00882F14" w:rsidRDefault="00284651" w:rsidP="002073E7">
            <w:pPr>
              <w:spacing w:line="240" w:lineRule="auto"/>
              <w:jc w:val="left"/>
              <w:rPr>
                <w:rFonts w:eastAsia="Arial"/>
              </w:rPr>
            </w:pPr>
            <w:r w:rsidRPr="00882F14">
              <w:rPr>
                <w:rFonts w:eastAsia="Arial"/>
              </w:rPr>
              <w:t>Task sheet</w:t>
            </w:r>
          </w:p>
        </w:tc>
        <w:tc>
          <w:tcPr>
            <w:tcW w:w="810" w:type="dxa"/>
            <w:vMerge/>
            <w:shd w:val="clear" w:color="auto" w:fill="auto"/>
            <w:vAlign w:val="center"/>
          </w:tcPr>
          <w:p w14:paraId="12AE928B" w14:textId="77777777" w:rsidR="00284651" w:rsidRPr="00882F14" w:rsidRDefault="00284651" w:rsidP="002073E7">
            <w:pPr>
              <w:spacing w:line="240" w:lineRule="auto"/>
              <w:jc w:val="left"/>
              <w:rPr>
                <w:rFonts w:eastAsia="Arial"/>
              </w:rPr>
            </w:pPr>
          </w:p>
        </w:tc>
        <w:tc>
          <w:tcPr>
            <w:tcW w:w="900" w:type="dxa"/>
            <w:vMerge/>
            <w:shd w:val="clear" w:color="auto" w:fill="auto"/>
            <w:vAlign w:val="center"/>
          </w:tcPr>
          <w:p w14:paraId="4E38A0E2" w14:textId="77777777" w:rsidR="00284651" w:rsidRPr="00882F14" w:rsidRDefault="00284651" w:rsidP="002073E7">
            <w:pPr>
              <w:spacing w:line="240" w:lineRule="auto"/>
              <w:jc w:val="left"/>
              <w:rPr>
                <w:rFonts w:eastAsia="Arial"/>
              </w:rPr>
            </w:pPr>
          </w:p>
        </w:tc>
        <w:tc>
          <w:tcPr>
            <w:tcW w:w="2430" w:type="dxa"/>
            <w:shd w:val="clear" w:color="auto" w:fill="auto"/>
            <w:vAlign w:val="center"/>
          </w:tcPr>
          <w:p w14:paraId="6D80D564" w14:textId="77777777" w:rsidR="00284651" w:rsidRPr="00882F14" w:rsidRDefault="00284651" w:rsidP="002073E7">
            <w:pPr>
              <w:spacing w:line="240" w:lineRule="auto"/>
              <w:jc w:val="left"/>
              <w:rPr>
                <w:rFonts w:eastAsia="Arial"/>
              </w:rPr>
            </w:pPr>
            <w:r w:rsidRPr="00882F14">
              <w:rPr>
                <w:rFonts w:eastAsia="Arial"/>
              </w:rPr>
              <w:t>All Members</w:t>
            </w:r>
          </w:p>
        </w:tc>
        <w:tc>
          <w:tcPr>
            <w:tcW w:w="1375" w:type="dxa"/>
            <w:shd w:val="clear" w:color="auto" w:fill="auto"/>
            <w:vAlign w:val="center"/>
          </w:tcPr>
          <w:p w14:paraId="02874EA0" w14:textId="77777777" w:rsidR="00284651" w:rsidRPr="00882F14" w:rsidRDefault="00284651" w:rsidP="002073E7">
            <w:pPr>
              <w:spacing w:line="240" w:lineRule="auto"/>
              <w:jc w:val="left"/>
              <w:rPr>
                <w:rFonts w:eastAsia="Arial"/>
              </w:rPr>
            </w:pPr>
            <w:r w:rsidRPr="00882F14">
              <w:rPr>
                <w:rFonts w:eastAsia="Arial"/>
              </w:rPr>
              <w:t>Completed</w:t>
            </w:r>
          </w:p>
        </w:tc>
      </w:tr>
    </w:tbl>
    <w:p w14:paraId="79E6146A" w14:textId="77777777" w:rsidR="00284651" w:rsidRPr="00882F14" w:rsidRDefault="00284651" w:rsidP="002073E7">
      <w:pPr>
        <w:jc w:val="left"/>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rsidRPr="00882F14" w14:paraId="26147A0B" w14:textId="77777777" w:rsidTr="00C051E5">
        <w:tc>
          <w:tcPr>
            <w:tcW w:w="2321" w:type="dxa"/>
            <w:shd w:val="clear" w:color="auto" w:fill="auto"/>
          </w:tcPr>
          <w:p w14:paraId="0AAA0DEA" w14:textId="77777777" w:rsidR="00284651" w:rsidRPr="00882F14" w:rsidRDefault="00284651" w:rsidP="002073E7">
            <w:pPr>
              <w:jc w:val="left"/>
              <w:rPr>
                <w:rFonts w:eastAsia="Arial"/>
              </w:rPr>
            </w:pPr>
          </w:p>
        </w:tc>
        <w:tc>
          <w:tcPr>
            <w:tcW w:w="3715" w:type="dxa"/>
            <w:shd w:val="clear" w:color="auto" w:fill="auto"/>
          </w:tcPr>
          <w:p w14:paraId="38E47099" w14:textId="77777777" w:rsidR="00284651" w:rsidRPr="00882F14" w:rsidRDefault="00284651" w:rsidP="002073E7">
            <w:pPr>
              <w:jc w:val="left"/>
              <w:rPr>
                <w:rFonts w:eastAsia="Arial"/>
              </w:rPr>
            </w:pPr>
            <w:r w:rsidRPr="00882F14">
              <w:rPr>
                <w:rFonts w:eastAsia="Arial"/>
              </w:rPr>
              <w:t>Prepare By: Group 4</w:t>
            </w:r>
          </w:p>
        </w:tc>
        <w:tc>
          <w:tcPr>
            <w:tcW w:w="3589" w:type="dxa"/>
            <w:shd w:val="clear" w:color="auto" w:fill="auto"/>
          </w:tcPr>
          <w:p w14:paraId="2EC065F7" w14:textId="77777777" w:rsidR="00284651" w:rsidRPr="00882F14" w:rsidRDefault="00284651" w:rsidP="002073E7">
            <w:pPr>
              <w:jc w:val="left"/>
              <w:rPr>
                <w:rFonts w:eastAsia="Arial"/>
              </w:rPr>
            </w:pPr>
            <w:r w:rsidRPr="00882F14">
              <w:rPr>
                <w:rFonts w:eastAsia="Arial"/>
              </w:rPr>
              <w:t>Approved By: Faculty</w:t>
            </w:r>
          </w:p>
        </w:tc>
      </w:tr>
      <w:tr w:rsidR="00284651" w:rsidRPr="00882F14" w14:paraId="11B9E2D9" w14:textId="77777777" w:rsidTr="00C051E5">
        <w:tc>
          <w:tcPr>
            <w:tcW w:w="2321" w:type="dxa"/>
            <w:shd w:val="clear" w:color="auto" w:fill="auto"/>
            <w:vAlign w:val="center"/>
          </w:tcPr>
          <w:p w14:paraId="7A9AAC25" w14:textId="07875A4D" w:rsidR="00284651" w:rsidRPr="00882F14" w:rsidRDefault="00284651" w:rsidP="002073E7">
            <w:pPr>
              <w:jc w:val="left"/>
              <w:rPr>
                <w:rFonts w:eastAsia="Arial"/>
              </w:rPr>
            </w:pPr>
            <w:r w:rsidRPr="00882F14">
              <w:rPr>
                <w:rFonts w:eastAsia="Arial"/>
              </w:rPr>
              <w:t>Date: Oct 2</w:t>
            </w:r>
            <w:r w:rsidR="00B055F5" w:rsidRPr="00882F14">
              <w:rPr>
                <w:rFonts w:eastAsia="Arial"/>
              </w:rPr>
              <w:t>1</w:t>
            </w:r>
            <w:r w:rsidRPr="00882F14">
              <w:rPr>
                <w:rFonts w:eastAsia="Arial"/>
              </w:rPr>
              <w:t>, 201</w:t>
            </w:r>
            <w:r w:rsidR="00455F1F" w:rsidRPr="00882F14">
              <w:rPr>
                <w:rFonts w:eastAsia="Arial"/>
              </w:rPr>
              <w:t>9</w:t>
            </w:r>
          </w:p>
          <w:p w14:paraId="1ACAF178" w14:textId="77777777" w:rsidR="00284651" w:rsidRPr="00882F14" w:rsidRDefault="00284651" w:rsidP="002073E7">
            <w:pPr>
              <w:jc w:val="left"/>
              <w:rPr>
                <w:rFonts w:eastAsia="Arial"/>
              </w:rPr>
            </w:pPr>
          </w:p>
        </w:tc>
        <w:tc>
          <w:tcPr>
            <w:tcW w:w="3715" w:type="dxa"/>
            <w:shd w:val="clear" w:color="auto" w:fill="auto"/>
          </w:tcPr>
          <w:p w14:paraId="769E3CF7" w14:textId="77777777" w:rsidR="00284651" w:rsidRPr="00882F14" w:rsidRDefault="00284651" w:rsidP="002073E7">
            <w:pPr>
              <w:jc w:val="left"/>
              <w:rPr>
                <w:rFonts w:eastAsia="Arial"/>
              </w:rPr>
            </w:pPr>
            <w:r w:rsidRPr="00882F14">
              <w:rPr>
                <w:rFonts w:eastAsia="Arial"/>
              </w:rPr>
              <w:t>Team Leader</w:t>
            </w:r>
          </w:p>
          <w:p w14:paraId="2F95CEA9" w14:textId="77777777" w:rsidR="00284651" w:rsidRPr="00882F14" w:rsidRDefault="00284651" w:rsidP="002073E7">
            <w:pPr>
              <w:jc w:val="left"/>
              <w:rPr>
                <w:rFonts w:eastAsia="Arial"/>
              </w:rPr>
            </w:pPr>
          </w:p>
          <w:p w14:paraId="2125F7D9" w14:textId="77777777" w:rsidR="00284651" w:rsidRPr="00882F14" w:rsidRDefault="00284651" w:rsidP="002073E7">
            <w:pPr>
              <w:jc w:val="left"/>
              <w:rPr>
                <w:rFonts w:eastAsia="Arial"/>
              </w:rPr>
            </w:pPr>
          </w:p>
          <w:p w14:paraId="48A1FA20" w14:textId="77777777" w:rsidR="00284651" w:rsidRPr="00882F14" w:rsidRDefault="00284651" w:rsidP="002073E7">
            <w:pPr>
              <w:jc w:val="left"/>
              <w:rPr>
                <w:rFonts w:eastAsia="Arial"/>
              </w:rPr>
            </w:pPr>
          </w:p>
          <w:p w14:paraId="0905839B" w14:textId="77777777" w:rsidR="00284651" w:rsidRPr="00882F14" w:rsidRDefault="00284651" w:rsidP="002073E7">
            <w:pPr>
              <w:jc w:val="left"/>
              <w:rPr>
                <w:rFonts w:eastAsia="Arial"/>
              </w:rPr>
            </w:pPr>
          </w:p>
          <w:p w14:paraId="33968CF4" w14:textId="77777777" w:rsidR="00284651" w:rsidRPr="00882F14" w:rsidRDefault="00284651" w:rsidP="002073E7">
            <w:pPr>
              <w:jc w:val="left"/>
              <w:rPr>
                <w:rFonts w:eastAsia="Arial"/>
              </w:rPr>
            </w:pPr>
          </w:p>
          <w:p w14:paraId="31AA3699" w14:textId="4CF24B71" w:rsidR="00284651" w:rsidRPr="00882F14" w:rsidRDefault="00455F1F" w:rsidP="002073E7">
            <w:pPr>
              <w:jc w:val="left"/>
              <w:rPr>
                <w:rFonts w:eastAsia="Arial"/>
              </w:rPr>
            </w:pPr>
            <w:r w:rsidRPr="00882F14">
              <w:rPr>
                <w:rFonts w:eastAsia="Arial"/>
              </w:rPr>
              <w:t>Nguyen Huu Phuc</w:t>
            </w:r>
          </w:p>
        </w:tc>
        <w:tc>
          <w:tcPr>
            <w:tcW w:w="3589" w:type="dxa"/>
            <w:shd w:val="clear" w:color="auto" w:fill="auto"/>
          </w:tcPr>
          <w:p w14:paraId="69FD49C5" w14:textId="77777777" w:rsidR="00284651" w:rsidRPr="00882F14" w:rsidRDefault="00284651" w:rsidP="002073E7">
            <w:pPr>
              <w:jc w:val="left"/>
              <w:rPr>
                <w:rFonts w:eastAsia="Arial"/>
              </w:rPr>
            </w:pPr>
          </w:p>
          <w:p w14:paraId="350401A1" w14:textId="77777777" w:rsidR="00284651" w:rsidRPr="00882F14" w:rsidRDefault="00284651" w:rsidP="002073E7">
            <w:pPr>
              <w:jc w:val="left"/>
              <w:rPr>
                <w:rFonts w:eastAsia="Arial"/>
              </w:rPr>
            </w:pPr>
          </w:p>
          <w:p w14:paraId="75BF4903" w14:textId="77777777" w:rsidR="00284651" w:rsidRPr="00882F14" w:rsidRDefault="00284651" w:rsidP="002073E7">
            <w:pPr>
              <w:jc w:val="left"/>
              <w:rPr>
                <w:rFonts w:eastAsia="Arial"/>
              </w:rPr>
            </w:pPr>
          </w:p>
          <w:p w14:paraId="4660FBE3" w14:textId="77777777" w:rsidR="00284651" w:rsidRPr="00882F14" w:rsidRDefault="00284651" w:rsidP="002073E7">
            <w:pPr>
              <w:jc w:val="left"/>
              <w:rPr>
                <w:rFonts w:eastAsia="Arial"/>
              </w:rPr>
            </w:pPr>
          </w:p>
          <w:p w14:paraId="11AC20CA" w14:textId="77777777" w:rsidR="00284651" w:rsidRPr="00882F14" w:rsidRDefault="00284651" w:rsidP="002073E7">
            <w:pPr>
              <w:jc w:val="left"/>
              <w:rPr>
                <w:rFonts w:eastAsia="Arial"/>
              </w:rPr>
            </w:pPr>
          </w:p>
          <w:p w14:paraId="13729963" w14:textId="77777777" w:rsidR="00284651" w:rsidRPr="00882F14" w:rsidRDefault="00284651" w:rsidP="002073E7">
            <w:pPr>
              <w:jc w:val="left"/>
              <w:rPr>
                <w:rFonts w:eastAsia="Arial"/>
              </w:rPr>
            </w:pPr>
          </w:p>
          <w:p w14:paraId="2E7320B1" w14:textId="0C3A562C" w:rsidR="00284651" w:rsidRPr="00882F14" w:rsidRDefault="00284651" w:rsidP="00472F8B">
            <w:pPr>
              <w:jc w:val="left"/>
              <w:rPr>
                <w:rFonts w:eastAsia="Arial"/>
              </w:rPr>
            </w:pPr>
            <w:r w:rsidRPr="00882F14">
              <w:rPr>
                <w:rFonts w:eastAsia="Arial"/>
              </w:rPr>
              <w:t xml:space="preserve">Mr. </w:t>
            </w:r>
            <w:r w:rsidR="00472F8B" w:rsidRPr="00882F14">
              <w:rPr>
                <w:rFonts w:eastAsia="Arial"/>
              </w:rPr>
              <w:t>Hoang Duc Quang</w:t>
            </w:r>
          </w:p>
        </w:tc>
      </w:tr>
    </w:tbl>
    <w:p w14:paraId="23404952" w14:textId="618E4CE7" w:rsidR="007B529A" w:rsidRPr="00882F14" w:rsidRDefault="007B529A" w:rsidP="002073E7">
      <w:pPr>
        <w:jc w:val="left"/>
        <w:rPr>
          <w:b/>
          <w:sz w:val="40"/>
          <w:szCs w:val="40"/>
          <w:lang w:val="en-US" w:eastAsia="en-US"/>
        </w:rPr>
      </w:pPr>
    </w:p>
    <w:p w14:paraId="16E750F2" w14:textId="29B6248E" w:rsidR="00367F0C" w:rsidRPr="00882F14" w:rsidRDefault="00367F0C" w:rsidP="002073E7">
      <w:pPr>
        <w:jc w:val="left"/>
        <w:rPr>
          <w:b/>
          <w:sz w:val="40"/>
          <w:szCs w:val="40"/>
          <w:lang w:val="en-US" w:eastAsia="en-US"/>
        </w:rPr>
      </w:pPr>
    </w:p>
    <w:p w14:paraId="4BA52E02" w14:textId="2B4F6D37" w:rsidR="00367F0C" w:rsidRPr="00882F14" w:rsidRDefault="00367F0C" w:rsidP="00367F0C">
      <w:pPr>
        <w:jc w:val="center"/>
        <w:rPr>
          <w:sz w:val="40"/>
          <w:szCs w:val="40"/>
          <w:lang w:val="en-US" w:eastAsia="en-US"/>
        </w:rPr>
      </w:pPr>
    </w:p>
    <w:p w14:paraId="037B4695" w14:textId="1549D3BE" w:rsidR="00367F0C" w:rsidRPr="00882F14" w:rsidRDefault="00367F0C">
      <w:pPr>
        <w:spacing w:line="240" w:lineRule="auto"/>
        <w:jc w:val="left"/>
        <w:rPr>
          <w:sz w:val="40"/>
          <w:szCs w:val="40"/>
          <w:lang w:val="en-US" w:eastAsia="en-US"/>
        </w:rPr>
      </w:pPr>
      <w:r w:rsidRPr="00882F14">
        <w:rPr>
          <w:sz w:val="40"/>
          <w:szCs w:val="40"/>
          <w:lang w:val="en-US" w:eastAsia="en-US"/>
        </w:rPr>
        <w:br w:type="page"/>
      </w:r>
    </w:p>
    <w:p w14:paraId="07F45EB5" w14:textId="77777777" w:rsidR="00367F0C" w:rsidRPr="00882F14" w:rsidRDefault="00367F0C" w:rsidP="00367F0C">
      <w:pPr>
        <w:jc w:val="center"/>
        <w:rPr>
          <w:b/>
          <w:sz w:val="144"/>
          <w:szCs w:val="144"/>
        </w:rPr>
      </w:pPr>
    </w:p>
    <w:p w14:paraId="7744E66F" w14:textId="77777777" w:rsidR="00367F0C" w:rsidRPr="00882F14" w:rsidRDefault="00367F0C" w:rsidP="00367F0C">
      <w:pPr>
        <w:jc w:val="center"/>
        <w:rPr>
          <w:b/>
          <w:sz w:val="144"/>
          <w:szCs w:val="144"/>
        </w:rPr>
      </w:pPr>
    </w:p>
    <w:p w14:paraId="3D3433FB" w14:textId="6CD6609A" w:rsidR="00367F0C" w:rsidRPr="00224355" w:rsidRDefault="00367F0C" w:rsidP="00224355">
      <w:pPr>
        <w:pStyle w:val="Subtitle"/>
        <w:rPr>
          <w:sz w:val="144"/>
          <w:szCs w:val="144"/>
        </w:rPr>
      </w:pPr>
      <w:r w:rsidRPr="00224355">
        <w:rPr>
          <w:sz w:val="144"/>
          <w:szCs w:val="144"/>
        </w:rPr>
        <w:t>REVIEW II</w:t>
      </w:r>
    </w:p>
    <w:p w14:paraId="4C4CCB1B" w14:textId="54BEEA35" w:rsidR="00367F0C" w:rsidRPr="00882F14" w:rsidRDefault="00367F0C">
      <w:pPr>
        <w:spacing w:line="240" w:lineRule="auto"/>
        <w:jc w:val="left"/>
        <w:rPr>
          <w:sz w:val="40"/>
          <w:szCs w:val="40"/>
          <w:lang w:val="en-US" w:eastAsia="en-US"/>
        </w:rPr>
      </w:pPr>
      <w:r w:rsidRPr="00882F14">
        <w:rPr>
          <w:sz w:val="40"/>
          <w:szCs w:val="40"/>
          <w:lang w:val="en-US" w:eastAsia="en-US"/>
        </w:rPr>
        <w:br w:type="page"/>
      </w:r>
    </w:p>
    <w:p w14:paraId="18CA6067" w14:textId="5CE299A2" w:rsidR="00367F0C" w:rsidRPr="00224355" w:rsidRDefault="00367F0C" w:rsidP="00224355">
      <w:pPr>
        <w:pStyle w:val="Heading1"/>
        <w:numPr>
          <w:ilvl w:val="0"/>
          <w:numId w:val="33"/>
        </w:numPr>
        <w:jc w:val="left"/>
        <w:rPr>
          <w:lang w:val="en-US" w:eastAsia="en-US"/>
        </w:rPr>
      </w:pPr>
      <w:bookmarkStart w:id="0" w:name="_Toc392242375"/>
      <w:r w:rsidRPr="00882F14">
        <w:lastRenderedPageBreak/>
        <w:t>Architecture &amp; Design of the Project</w:t>
      </w:r>
      <w:bookmarkEnd w:id="0"/>
    </w:p>
    <w:p w14:paraId="26E11541" w14:textId="77777777" w:rsidR="00367F0C" w:rsidRPr="00882F14" w:rsidRDefault="00367F0C" w:rsidP="00367F0C">
      <w:pPr>
        <w:jc w:val="left"/>
        <w:rPr>
          <w:b/>
          <w:sz w:val="40"/>
          <w:szCs w:val="40"/>
          <w:lang w:val="en-US" w:eastAsia="en-US"/>
        </w:rPr>
      </w:pPr>
    </w:p>
    <w:p w14:paraId="23F91D2E" w14:textId="77777777" w:rsidR="00367F0C" w:rsidRPr="00882F14" w:rsidRDefault="00367F0C" w:rsidP="00367F0C">
      <w:pPr>
        <w:jc w:val="center"/>
        <w:rPr>
          <w:noProof/>
          <w:lang w:val="en-US"/>
        </w:rPr>
      </w:pPr>
      <w:r w:rsidRPr="00882F14">
        <w:rPr>
          <w:noProof/>
        </w:rPr>
        <w:drawing>
          <wp:inline distT="0" distB="0" distL="0" distR="0" wp14:anchorId="004FD717" wp14:editId="11FB4674">
            <wp:extent cx="5073650" cy="28765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3650" cy="2876550"/>
                    </a:xfrm>
                    <a:prstGeom prst="rect">
                      <a:avLst/>
                    </a:prstGeom>
                    <a:noFill/>
                    <a:ln>
                      <a:noFill/>
                    </a:ln>
                  </pic:spPr>
                </pic:pic>
              </a:graphicData>
            </a:graphic>
          </wp:inline>
        </w:drawing>
      </w:r>
    </w:p>
    <w:p w14:paraId="26E13AE4" w14:textId="77777777" w:rsidR="00367F0C" w:rsidRPr="00882F14" w:rsidRDefault="00367F0C" w:rsidP="00367F0C">
      <w:pPr>
        <w:jc w:val="center"/>
        <w:rPr>
          <w:noProof/>
          <w:lang w:val="en-US"/>
        </w:rPr>
      </w:pPr>
    </w:p>
    <w:p w14:paraId="299CF3C1" w14:textId="77777777" w:rsidR="00367F0C" w:rsidRPr="00882F14" w:rsidRDefault="00367F0C" w:rsidP="00367F0C">
      <w:pPr>
        <w:jc w:val="center"/>
        <w:rPr>
          <w:noProof/>
          <w:lang w:val="en-US"/>
        </w:rPr>
      </w:pPr>
      <w:r w:rsidRPr="00882F14">
        <w:rPr>
          <w:noProof/>
        </w:rPr>
        <w:drawing>
          <wp:inline distT="0" distB="0" distL="0" distR="0" wp14:anchorId="6FCA935A" wp14:editId="4983C947">
            <wp:extent cx="2903220" cy="4320540"/>
            <wp:effectExtent l="0" t="0" r="0" b="3810"/>
            <wp:docPr id="259" name="Picture 259" descr="C:\Users\IBM\Desktop\02_eProject_sem3\Docnument\ASP 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M\Desktop\02_eProject_sem3\Docnument\ASP MV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2801" cy="4319916"/>
                    </a:xfrm>
                    <a:prstGeom prst="rect">
                      <a:avLst/>
                    </a:prstGeom>
                    <a:noFill/>
                    <a:ln>
                      <a:noFill/>
                    </a:ln>
                  </pic:spPr>
                </pic:pic>
              </a:graphicData>
            </a:graphic>
          </wp:inline>
        </w:drawing>
      </w:r>
    </w:p>
    <w:p w14:paraId="053FEC10" w14:textId="77777777" w:rsidR="00367F0C" w:rsidRPr="00882F14" w:rsidRDefault="00367F0C" w:rsidP="00367F0C">
      <w:pPr>
        <w:jc w:val="center"/>
        <w:rPr>
          <w:sz w:val="32"/>
          <w:szCs w:val="32"/>
        </w:rPr>
      </w:pPr>
      <w:r w:rsidRPr="00882F14">
        <w:rPr>
          <w:sz w:val="32"/>
          <w:szCs w:val="32"/>
        </w:rPr>
        <w:lastRenderedPageBreak/>
        <w:t>Architecture of the Project</w:t>
      </w:r>
    </w:p>
    <w:p w14:paraId="2F4D0B35" w14:textId="709F7A99" w:rsidR="00367F0C" w:rsidRPr="00882F14" w:rsidRDefault="00367F0C" w:rsidP="00224355">
      <w:pPr>
        <w:pStyle w:val="Heading2forappendices"/>
        <w:numPr>
          <w:ilvl w:val="0"/>
          <w:numId w:val="36"/>
        </w:numPr>
      </w:pPr>
      <w:bookmarkStart w:id="1" w:name="_Toc392242376"/>
      <w:r w:rsidRPr="00882F14">
        <w:t>Presentation Tier:</w:t>
      </w:r>
      <w:bookmarkEnd w:id="1"/>
    </w:p>
    <w:p w14:paraId="39B3AE38" w14:textId="77777777" w:rsidR="00367F0C" w:rsidRPr="00882F14" w:rsidRDefault="00367F0C" w:rsidP="00367F0C">
      <w:pPr>
        <w:ind w:left="360"/>
        <w:jc w:val="left"/>
        <w:rPr>
          <w:b/>
          <w:sz w:val="24"/>
          <w:szCs w:val="24"/>
          <w:shd w:val="clear" w:color="auto" w:fill="FFFFFF"/>
        </w:rPr>
      </w:pPr>
      <w:r w:rsidRPr="00882F14">
        <w:rPr>
          <w:sz w:val="24"/>
          <w:szCs w:val="24"/>
          <w:shd w:val="clear" w:color="auto" w:fill="FFFFFF"/>
        </w:rPr>
        <w:t>Is the tier in which the users interact with application. Presentation Tier contents Model, View, Controller used to receive a request and response to User.</w:t>
      </w:r>
    </w:p>
    <w:p w14:paraId="3D2F7C80" w14:textId="77777777" w:rsidR="00367F0C" w:rsidRPr="00882F14" w:rsidRDefault="00367F0C" w:rsidP="00367F0C">
      <w:pPr>
        <w:ind w:left="360"/>
        <w:jc w:val="left"/>
        <w:rPr>
          <w:b/>
          <w:sz w:val="24"/>
          <w:szCs w:val="24"/>
        </w:rPr>
      </w:pPr>
      <w:r w:rsidRPr="00882F14">
        <w:rPr>
          <w:sz w:val="24"/>
          <w:szCs w:val="24"/>
          <w:u w:val="single"/>
          <w:shd w:val="clear" w:color="auto" w:fill="FFFFFF"/>
        </w:rPr>
        <w:t>Technology</w:t>
      </w:r>
      <w:r w:rsidRPr="00882F14">
        <w:rPr>
          <w:sz w:val="24"/>
          <w:szCs w:val="24"/>
          <w:shd w:val="clear" w:color="auto" w:fill="FFFFFF"/>
        </w:rPr>
        <w:t>: ASP.NET MVC5, Razor, HTML, CSS, JavaScript, Ajax, JQUERY, Twitter Bootstrap</w:t>
      </w:r>
    </w:p>
    <w:p w14:paraId="61C81264" w14:textId="0E196A9A" w:rsidR="00367F0C" w:rsidRPr="00882F14" w:rsidRDefault="00367F0C" w:rsidP="00224355">
      <w:pPr>
        <w:pStyle w:val="Heading2forappendices"/>
        <w:numPr>
          <w:ilvl w:val="0"/>
          <w:numId w:val="36"/>
        </w:numPr>
      </w:pPr>
      <w:bookmarkStart w:id="2" w:name="_Toc392242377"/>
      <w:r w:rsidRPr="00224355">
        <w:t>Business</w:t>
      </w:r>
      <w:r w:rsidRPr="00882F14">
        <w:t xml:space="preserve"> Logic Tier:</w:t>
      </w:r>
      <w:bookmarkEnd w:id="2"/>
      <w:r w:rsidRPr="00882F14">
        <w:t xml:space="preserve"> </w:t>
      </w:r>
    </w:p>
    <w:p w14:paraId="537662A4" w14:textId="77777777" w:rsidR="00367F0C" w:rsidRPr="00882F14" w:rsidRDefault="00367F0C" w:rsidP="00367F0C">
      <w:pPr>
        <w:ind w:left="360"/>
        <w:jc w:val="left"/>
        <w:rPr>
          <w:b/>
          <w:sz w:val="24"/>
          <w:szCs w:val="24"/>
        </w:rPr>
      </w:pPr>
      <w:r w:rsidRPr="00882F14">
        <w:rPr>
          <w:sz w:val="24"/>
          <w:szCs w:val="24"/>
        </w:rPr>
        <w:t>Is mainly working as the bridge between Data Tier and Presentation Tier. All the Data passes through the Business Tier before passing to the Presentation Tier.</w:t>
      </w:r>
    </w:p>
    <w:p w14:paraId="7FB2FF06" w14:textId="77777777" w:rsidR="00367F0C" w:rsidRPr="00882F14" w:rsidRDefault="00367F0C" w:rsidP="00367F0C">
      <w:pPr>
        <w:ind w:left="360"/>
        <w:jc w:val="left"/>
        <w:rPr>
          <w:b/>
          <w:sz w:val="24"/>
          <w:szCs w:val="24"/>
          <w:shd w:val="clear" w:color="auto" w:fill="FFFFFF"/>
        </w:rPr>
      </w:pPr>
      <w:r w:rsidRPr="00882F14">
        <w:rPr>
          <w:sz w:val="24"/>
          <w:szCs w:val="24"/>
          <w:u w:val="single"/>
          <w:shd w:val="clear" w:color="auto" w:fill="FFFFFF"/>
        </w:rPr>
        <w:t>Technology</w:t>
      </w:r>
      <w:r w:rsidRPr="00882F14">
        <w:rPr>
          <w:sz w:val="24"/>
          <w:szCs w:val="24"/>
          <w:shd w:val="clear" w:color="auto" w:fill="FFFFFF"/>
        </w:rPr>
        <w:t>: ASP.NET</w:t>
      </w:r>
    </w:p>
    <w:p w14:paraId="10EE7408" w14:textId="4BCC84C7" w:rsidR="00367F0C" w:rsidRPr="00224355" w:rsidRDefault="00367F0C" w:rsidP="00224355">
      <w:pPr>
        <w:pStyle w:val="Heading2forappendices"/>
        <w:numPr>
          <w:ilvl w:val="0"/>
          <w:numId w:val="36"/>
        </w:numPr>
      </w:pPr>
      <w:bookmarkStart w:id="3" w:name="_Toc392242378"/>
      <w:r w:rsidRPr="00224355">
        <w:t>Data Access Tier:</w:t>
      </w:r>
      <w:bookmarkEnd w:id="3"/>
      <w:r w:rsidRPr="00224355">
        <w:t xml:space="preserve"> </w:t>
      </w:r>
    </w:p>
    <w:p w14:paraId="26E60B48" w14:textId="77777777" w:rsidR="00367F0C" w:rsidRPr="00882F14" w:rsidRDefault="00367F0C" w:rsidP="00367F0C">
      <w:pPr>
        <w:ind w:left="360"/>
        <w:jc w:val="left"/>
        <w:rPr>
          <w:b/>
          <w:sz w:val="24"/>
          <w:szCs w:val="24"/>
        </w:rPr>
      </w:pPr>
      <w:r w:rsidRPr="00882F14">
        <w:rPr>
          <w:sz w:val="24"/>
          <w:szCs w:val="24"/>
        </w:rPr>
        <w:t>Is basically the server which stores all the application’s data .Data tier contents Database Tables, Database Views and other means of storing Application Data .</w:t>
      </w:r>
    </w:p>
    <w:p w14:paraId="624BA1B8" w14:textId="77777777" w:rsidR="00367F0C" w:rsidRPr="00882F14" w:rsidRDefault="00367F0C" w:rsidP="00367F0C">
      <w:pPr>
        <w:ind w:left="360"/>
        <w:jc w:val="left"/>
        <w:rPr>
          <w:sz w:val="24"/>
          <w:szCs w:val="24"/>
          <w:shd w:val="clear" w:color="auto" w:fill="FFFFFF"/>
        </w:rPr>
      </w:pPr>
      <w:r w:rsidRPr="00882F14">
        <w:rPr>
          <w:sz w:val="24"/>
          <w:szCs w:val="24"/>
          <w:u w:val="single"/>
          <w:shd w:val="clear" w:color="auto" w:fill="FFFFFF"/>
        </w:rPr>
        <w:t>Technology</w:t>
      </w:r>
      <w:r w:rsidRPr="00882F14">
        <w:rPr>
          <w:sz w:val="24"/>
          <w:szCs w:val="24"/>
          <w:shd w:val="clear" w:color="auto" w:fill="FFFFFF"/>
        </w:rPr>
        <w:t>: SQL Server, LINQ</w:t>
      </w:r>
    </w:p>
    <w:p w14:paraId="3B2BCF0B" w14:textId="5113595B" w:rsidR="00367F0C" w:rsidRPr="00882F14" w:rsidRDefault="00367F0C">
      <w:pPr>
        <w:spacing w:line="240" w:lineRule="auto"/>
        <w:jc w:val="left"/>
        <w:rPr>
          <w:sz w:val="40"/>
          <w:szCs w:val="40"/>
          <w:lang w:val="en-US" w:eastAsia="en-US"/>
        </w:rPr>
      </w:pPr>
      <w:r w:rsidRPr="00882F14">
        <w:rPr>
          <w:sz w:val="40"/>
          <w:szCs w:val="40"/>
          <w:lang w:val="en-US" w:eastAsia="en-US"/>
        </w:rPr>
        <w:br w:type="page"/>
      </w:r>
    </w:p>
    <w:p w14:paraId="458E8736" w14:textId="450747E6" w:rsidR="00367F0C" w:rsidRPr="00882F14" w:rsidRDefault="00367F0C" w:rsidP="00224355">
      <w:pPr>
        <w:pStyle w:val="Heading1"/>
        <w:jc w:val="left"/>
      </w:pPr>
      <w:bookmarkStart w:id="4" w:name="_Toc341687998"/>
      <w:bookmarkStart w:id="5" w:name="_Toc392242379"/>
      <w:r w:rsidRPr="00882F14">
        <w:lastRenderedPageBreak/>
        <w:t>Algorithms - Data Flowchart</w:t>
      </w:r>
      <w:bookmarkEnd w:id="4"/>
      <w:bookmarkEnd w:id="5"/>
    </w:p>
    <w:p w14:paraId="07E5EF7F" w14:textId="77777777" w:rsidR="00367F0C" w:rsidRPr="00882F14" w:rsidRDefault="00367F0C" w:rsidP="00367F0C">
      <w:pPr>
        <w:ind w:firstLine="360"/>
        <w:jc w:val="left"/>
        <w:rPr>
          <w:sz w:val="28"/>
          <w:szCs w:val="28"/>
        </w:rPr>
      </w:pPr>
      <w:r w:rsidRPr="00882F14">
        <w:rPr>
          <w:sz w:val="28"/>
          <w:szCs w:val="28"/>
        </w:rPr>
        <w:t>Symbol generates:</w:t>
      </w:r>
    </w:p>
    <w:p w14:paraId="1B219C8D" w14:textId="44471DA1" w:rsidR="00367F0C" w:rsidRPr="00882F14" w:rsidRDefault="00A25CE6" w:rsidP="00367F0C">
      <w:pPr>
        <w:jc w:val="left"/>
        <w:rPr>
          <w:b/>
          <w:sz w:val="40"/>
          <w:szCs w:val="40"/>
        </w:rPr>
      </w:pPr>
      <w:r w:rsidRPr="00882F14">
        <w:rPr>
          <w:b/>
          <w:noProof/>
          <w:sz w:val="40"/>
          <w:szCs w:val="40"/>
        </w:rPr>
        <w:drawing>
          <wp:inline distT="0" distB="0" distL="0" distR="0" wp14:anchorId="0541AFB3" wp14:editId="1317C802">
            <wp:extent cx="6057900" cy="2686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2686050"/>
                    </a:xfrm>
                    <a:prstGeom prst="rect">
                      <a:avLst/>
                    </a:prstGeom>
                    <a:noFill/>
                    <a:ln>
                      <a:noFill/>
                    </a:ln>
                  </pic:spPr>
                </pic:pic>
              </a:graphicData>
            </a:graphic>
          </wp:inline>
        </w:drawing>
      </w:r>
    </w:p>
    <w:p w14:paraId="784AFA66" w14:textId="77777777" w:rsidR="00211EBD" w:rsidRPr="00882F14" w:rsidRDefault="00211EBD">
      <w:pPr>
        <w:spacing w:line="240" w:lineRule="auto"/>
        <w:jc w:val="left"/>
        <w:rPr>
          <w:b/>
          <w:bCs/>
          <w:color w:val="0D0D0D"/>
          <w:sz w:val="40"/>
          <w:szCs w:val="40"/>
          <w:lang w:eastAsia="en-US"/>
        </w:rPr>
      </w:pPr>
      <w:r w:rsidRPr="00882F14">
        <w:rPr>
          <w:sz w:val="40"/>
          <w:szCs w:val="40"/>
        </w:rPr>
        <w:br w:type="page"/>
      </w:r>
    </w:p>
    <w:p w14:paraId="7D3F8D6C" w14:textId="0C1193DE" w:rsidR="00211EBD" w:rsidRPr="00882F14" w:rsidRDefault="00211EBD" w:rsidP="00224355">
      <w:pPr>
        <w:pStyle w:val="Heading2forappendices"/>
        <w:numPr>
          <w:ilvl w:val="0"/>
          <w:numId w:val="37"/>
        </w:numPr>
      </w:pPr>
      <w:r w:rsidRPr="00882F14">
        <w:lastRenderedPageBreak/>
        <w:t>Booking function</w:t>
      </w:r>
    </w:p>
    <w:p w14:paraId="4D166E13" w14:textId="77777777" w:rsidR="00211EBD" w:rsidRPr="00882F14" w:rsidRDefault="00211EBD" w:rsidP="00211EBD">
      <w:pPr>
        <w:spacing w:line="240" w:lineRule="auto"/>
        <w:ind w:left="360"/>
        <w:jc w:val="left"/>
        <w:rPr>
          <w:sz w:val="40"/>
          <w:szCs w:val="40"/>
        </w:rPr>
      </w:pPr>
      <w:r w:rsidRPr="00882F14">
        <w:rPr>
          <w:noProof/>
          <w:sz w:val="40"/>
          <w:szCs w:val="40"/>
        </w:rPr>
        <w:drawing>
          <wp:inline distT="0" distB="0" distL="0" distR="0" wp14:anchorId="4D2D4349" wp14:editId="3E859BA6">
            <wp:extent cx="5681812" cy="8214372"/>
            <wp:effectExtent l="0" t="0" r="0" b="0"/>
            <wp:docPr id="3" name="Picture 3" descr="P:\Downloads\Flowch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ownloads\Flowchart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0496" cy="8226926"/>
                    </a:xfrm>
                    <a:prstGeom prst="rect">
                      <a:avLst/>
                    </a:prstGeom>
                    <a:noFill/>
                    <a:ln>
                      <a:noFill/>
                    </a:ln>
                  </pic:spPr>
                </pic:pic>
              </a:graphicData>
            </a:graphic>
          </wp:inline>
        </w:drawing>
      </w:r>
    </w:p>
    <w:p w14:paraId="10723842" w14:textId="5C149516" w:rsidR="00211EBD" w:rsidRPr="00882F14" w:rsidRDefault="00211EBD" w:rsidP="00224355">
      <w:pPr>
        <w:pStyle w:val="Heading2forappendices"/>
        <w:numPr>
          <w:ilvl w:val="0"/>
          <w:numId w:val="37"/>
        </w:numPr>
      </w:pPr>
      <w:r w:rsidRPr="00882F14">
        <w:lastRenderedPageBreak/>
        <w:t xml:space="preserve">Insert employee function (Admin only) </w:t>
      </w:r>
    </w:p>
    <w:p w14:paraId="58A38FEF" w14:textId="77777777" w:rsidR="00211EBD" w:rsidRPr="00882F14" w:rsidRDefault="00211EBD" w:rsidP="00211EBD">
      <w:pPr>
        <w:pStyle w:val="Heading2"/>
        <w:numPr>
          <w:ilvl w:val="0"/>
          <w:numId w:val="0"/>
        </w:numPr>
        <w:spacing w:line="240" w:lineRule="auto"/>
        <w:jc w:val="left"/>
        <w:rPr>
          <w:sz w:val="40"/>
          <w:szCs w:val="40"/>
        </w:rPr>
      </w:pPr>
      <w:r w:rsidRPr="00882F14">
        <w:rPr>
          <w:noProof/>
          <w:sz w:val="40"/>
          <w:szCs w:val="40"/>
        </w:rPr>
        <w:drawing>
          <wp:inline distT="0" distB="0" distL="0" distR="0" wp14:anchorId="00ABC024" wp14:editId="65F66A38">
            <wp:extent cx="3324225" cy="6848475"/>
            <wp:effectExtent l="0" t="0" r="9525" b="9525"/>
            <wp:docPr id="5" name="Picture 5" descr="P:\Downloads\Flowchart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ownloads\Flowchart (1)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4225" cy="6848475"/>
                    </a:xfrm>
                    <a:prstGeom prst="rect">
                      <a:avLst/>
                    </a:prstGeom>
                    <a:noFill/>
                    <a:ln>
                      <a:noFill/>
                    </a:ln>
                  </pic:spPr>
                </pic:pic>
              </a:graphicData>
            </a:graphic>
          </wp:inline>
        </w:drawing>
      </w:r>
    </w:p>
    <w:p w14:paraId="400B490D" w14:textId="77777777" w:rsidR="00211EBD" w:rsidRPr="00882F14" w:rsidRDefault="00211EBD">
      <w:pPr>
        <w:spacing w:line="240" w:lineRule="auto"/>
        <w:jc w:val="left"/>
        <w:rPr>
          <w:b/>
          <w:sz w:val="40"/>
          <w:szCs w:val="40"/>
        </w:rPr>
      </w:pPr>
      <w:r w:rsidRPr="00882F14">
        <w:rPr>
          <w:sz w:val="40"/>
          <w:szCs w:val="40"/>
        </w:rPr>
        <w:br w:type="page"/>
      </w:r>
    </w:p>
    <w:p w14:paraId="1112D4CD" w14:textId="609B301E" w:rsidR="00211EBD" w:rsidRPr="00882F14" w:rsidRDefault="00211EBD" w:rsidP="00224355">
      <w:pPr>
        <w:pStyle w:val="Heading2forappendices"/>
      </w:pPr>
      <w:r w:rsidRPr="00882F14">
        <w:lastRenderedPageBreak/>
        <w:t xml:space="preserve">Update employee function (Admin, employee only) </w:t>
      </w:r>
    </w:p>
    <w:p w14:paraId="5514436B" w14:textId="77777777" w:rsidR="00211EBD" w:rsidRPr="00882F14" w:rsidRDefault="00211EBD">
      <w:pPr>
        <w:spacing w:line="240" w:lineRule="auto"/>
        <w:jc w:val="left"/>
        <w:rPr>
          <w:sz w:val="40"/>
          <w:szCs w:val="40"/>
        </w:rPr>
      </w:pPr>
      <w:r w:rsidRPr="00882F14">
        <w:rPr>
          <w:noProof/>
          <w:sz w:val="40"/>
          <w:szCs w:val="40"/>
        </w:rPr>
        <w:drawing>
          <wp:inline distT="0" distB="0" distL="0" distR="0" wp14:anchorId="0A4C7ACB" wp14:editId="46F6DE65">
            <wp:extent cx="5867400" cy="7781925"/>
            <wp:effectExtent l="0" t="0" r="0" b="9525"/>
            <wp:docPr id="7" name="Picture 7" descr="P:\Downloads\Flowchart (1)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Downloads\Flowchart (1) (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67400" cy="7781925"/>
                    </a:xfrm>
                    <a:prstGeom prst="rect">
                      <a:avLst/>
                    </a:prstGeom>
                    <a:noFill/>
                    <a:ln>
                      <a:noFill/>
                    </a:ln>
                  </pic:spPr>
                </pic:pic>
              </a:graphicData>
            </a:graphic>
          </wp:inline>
        </w:drawing>
      </w:r>
    </w:p>
    <w:p w14:paraId="7CAEB701" w14:textId="77777777" w:rsidR="00211EBD" w:rsidRPr="00882F14" w:rsidRDefault="00211EBD">
      <w:pPr>
        <w:spacing w:line="240" w:lineRule="auto"/>
        <w:jc w:val="left"/>
        <w:rPr>
          <w:sz w:val="40"/>
          <w:szCs w:val="40"/>
        </w:rPr>
      </w:pPr>
      <w:r w:rsidRPr="00882F14">
        <w:rPr>
          <w:sz w:val="40"/>
          <w:szCs w:val="40"/>
        </w:rPr>
        <w:br w:type="page"/>
      </w:r>
    </w:p>
    <w:p w14:paraId="0EB95360" w14:textId="51EA4E17" w:rsidR="00211EBD" w:rsidRPr="00882F14" w:rsidRDefault="00211EBD" w:rsidP="00224355">
      <w:pPr>
        <w:pStyle w:val="Heading2forappendices"/>
      </w:pPr>
      <w:r w:rsidRPr="00882F14">
        <w:lastRenderedPageBreak/>
        <w:t xml:space="preserve">Insert account, customer details function </w:t>
      </w:r>
    </w:p>
    <w:p w14:paraId="1E9D1544" w14:textId="77777777" w:rsidR="00211EBD" w:rsidRPr="00882F14" w:rsidRDefault="00211EBD">
      <w:pPr>
        <w:spacing w:line="240" w:lineRule="auto"/>
        <w:jc w:val="left"/>
        <w:rPr>
          <w:sz w:val="40"/>
          <w:szCs w:val="40"/>
        </w:rPr>
      </w:pPr>
      <w:r w:rsidRPr="00882F14">
        <w:rPr>
          <w:noProof/>
          <w:sz w:val="40"/>
          <w:szCs w:val="40"/>
        </w:rPr>
        <w:drawing>
          <wp:inline distT="0" distB="0" distL="0" distR="0" wp14:anchorId="3B94FCD9" wp14:editId="4E381C80">
            <wp:extent cx="5038725" cy="7677150"/>
            <wp:effectExtent l="0" t="0" r="9525" b="0"/>
            <wp:docPr id="8" name="Picture 8" descr="P:\Downloads\Flowchart (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Downloads\Flowchart (1)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8725" cy="7677150"/>
                    </a:xfrm>
                    <a:prstGeom prst="rect">
                      <a:avLst/>
                    </a:prstGeom>
                    <a:noFill/>
                    <a:ln>
                      <a:noFill/>
                    </a:ln>
                  </pic:spPr>
                </pic:pic>
              </a:graphicData>
            </a:graphic>
          </wp:inline>
        </w:drawing>
      </w:r>
    </w:p>
    <w:p w14:paraId="062CBAB6" w14:textId="77777777" w:rsidR="00211EBD" w:rsidRPr="00882F14" w:rsidRDefault="00211EBD">
      <w:pPr>
        <w:spacing w:line="240" w:lineRule="auto"/>
        <w:jc w:val="left"/>
        <w:rPr>
          <w:sz w:val="40"/>
          <w:szCs w:val="40"/>
        </w:rPr>
      </w:pPr>
      <w:r w:rsidRPr="00882F14">
        <w:rPr>
          <w:sz w:val="40"/>
          <w:szCs w:val="40"/>
        </w:rPr>
        <w:br w:type="page"/>
      </w:r>
    </w:p>
    <w:p w14:paraId="659EC2C6" w14:textId="7B306C2E" w:rsidR="00211EBD" w:rsidRPr="00882F14" w:rsidRDefault="00211EBD" w:rsidP="00224355">
      <w:pPr>
        <w:pStyle w:val="Heading2forappendices"/>
      </w:pPr>
      <w:r w:rsidRPr="00882F14">
        <w:lastRenderedPageBreak/>
        <w:t xml:space="preserve">Update account, customer details function </w:t>
      </w:r>
    </w:p>
    <w:p w14:paraId="737F96A6" w14:textId="10F47AA1" w:rsidR="00211EBD" w:rsidRPr="00882F14" w:rsidRDefault="00211EBD">
      <w:pPr>
        <w:spacing w:line="240" w:lineRule="auto"/>
        <w:jc w:val="left"/>
        <w:rPr>
          <w:b/>
          <w:sz w:val="40"/>
          <w:szCs w:val="40"/>
        </w:rPr>
      </w:pPr>
      <w:r w:rsidRPr="00882F14">
        <w:rPr>
          <w:b/>
          <w:noProof/>
          <w:sz w:val="40"/>
          <w:szCs w:val="40"/>
        </w:rPr>
        <w:drawing>
          <wp:inline distT="0" distB="0" distL="0" distR="0" wp14:anchorId="3AEB3E1F" wp14:editId="45560B18">
            <wp:extent cx="5133975" cy="7677150"/>
            <wp:effectExtent l="0" t="0" r="9525" b="0"/>
            <wp:docPr id="9" name="Picture 9" descr="P:\Downloads\Flowchart (1)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Downloads\Flowchart (1) (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33975" cy="7677150"/>
                    </a:xfrm>
                    <a:prstGeom prst="rect">
                      <a:avLst/>
                    </a:prstGeom>
                    <a:noFill/>
                    <a:ln>
                      <a:noFill/>
                    </a:ln>
                  </pic:spPr>
                </pic:pic>
              </a:graphicData>
            </a:graphic>
          </wp:inline>
        </w:drawing>
      </w:r>
    </w:p>
    <w:p w14:paraId="31244E19" w14:textId="135610D1" w:rsidR="00883BAC" w:rsidRPr="00882F14" w:rsidRDefault="00883BAC">
      <w:pPr>
        <w:spacing w:line="240" w:lineRule="auto"/>
        <w:jc w:val="left"/>
        <w:rPr>
          <w:b/>
          <w:sz w:val="40"/>
          <w:szCs w:val="40"/>
        </w:rPr>
      </w:pPr>
      <w:r w:rsidRPr="00882F14">
        <w:rPr>
          <w:sz w:val="40"/>
          <w:szCs w:val="40"/>
        </w:rPr>
        <w:br w:type="page"/>
      </w:r>
    </w:p>
    <w:p w14:paraId="587E04F3" w14:textId="77777777" w:rsidR="0053795E" w:rsidRPr="00882F14" w:rsidRDefault="0053795E" w:rsidP="00224355">
      <w:pPr>
        <w:pStyle w:val="Heading2forappendices"/>
      </w:pPr>
      <w:r w:rsidRPr="00882F14">
        <w:lastRenderedPageBreak/>
        <w:t>Auto generated route, route details function</w:t>
      </w:r>
    </w:p>
    <w:p w14:paraId="2358BC53" w14:textId="724D6EB3" w:rsidR="0053795E" w:rsidRPr="00882F14" w:rsidRDefault="0053795E" w:rsidP="0053795E">
      <w:pPr>
        <w:pStyle w:val="Heading2"/>
        <w:numPr>
          <w:ilvl w:val="0"/>
          <w:numId w:val="0"/>
        </w:numPr>
        <w:spacing w:line="240" w:lineRule="auto"/>
        <w:jc w:val="left"/>
        <w:rPr>
          <w:sz w:val="40"/>
          <w:szCs w:val="40"/>
        </w:rPr>
      </w:pPr>
      <w:r w:rsidRPr="00882F14">
        <w:rPr>
          <w:noProof/>
          <w:sz w:val="40"/>
          <w:szCs w:val="40"/>
        </w:rPr>
        <w:drawing>
          <wp:inline distT="0" distB="0" distL="0" distR="0" wp14:anchorId="453BEBC0" wp14:editId="0FA3BDDB">
            <wp:extent cx="4762500" cy="7857630"/>
            <wp:effectExtent l="0" t="0" r="0" b="0"/>
            <wp:docPr id="368" name="Picture 368" descr="p:\Desktop\Flowchar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Desktop\Flowchart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77165" cy="7881825"/>
                    </a:xfrm>
                    <a:prstGeom prst="rect">
                      <a:avLst/>
                    </a:prstGeom>
                    <a:noFill/>
                    <a:ln>
                      <a:noFill/>
                    </a:ln>
                  </pic:spPr>
                </pic:pic>
              </a:graphicData>
            </a:graphic>
          </wp:inline>
        </w:drawing>
      </w:r>
      <w:r w:rsidRPr="00882F14">
        <w:rPr>
          <w:sz w:val="40"/>
          <w:szCs w:val="40"/>
        </w:rPr>
        <w:t xml:space="preserve"> </w:t>
      </w:r>
      <w:r w:rsidR="00883BAC" w:rsidRPr="00882F14">
        <w:rPr>
          <w:sz w:val="40"/>
          <w:szCs w:val="40"/>
        </w:rPr>
        <w:br w:type="page"/>
      </w:r>
      <w:r w:rsidRPr="00882F14">
        <w:rPr>
          <w:noProof/>
          <w:sz w:val="40"/>
          <w:szCs w:val="40"/>
        </w:rPr>
        <w:lastRenderedPageBreak/>
        <w:drawing>
          <wp:inline distT="0" distB="0" distL="0" distR="0" wp14:anchorId="0D481C5F" wp14:editId="06ACD902">
            <wp:extent cx="4975535" cy="9001125"/>
            <wp:effectExtent l="0" t="0" r="0" b="0"/>
            <wp:docPr id="369" name="Picture 369" descr="p:\Desktop\Flowchar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Desktop\Flowchart (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3312" cy="9015195"/>
                    </a:xfrm>
                    <a:prstGeom prst="rect">
                      <a:avLst/>
                    </a:prstGeom>
                    <a:noFill/>
                    <a:ln>
                      <a:noFill/>
                    </a:ln>
                  </pic:spPr>
                </pic:pic>
              </a:graphicData>
            </a:graphic>
          </wp:inline>
        </w:drawing>
      </w:r>
    </w:p>
    <w:p w14:paraId="1BCC2D9B" w14:textId="77777777" w:rsidR="00F16205" w:rsidRPr="00882F14" w:rsidRDefault="0053795E" w:rsidP="00224355">
      <w:pPr>
        <w:pStyle w:val="Heading2forappendices"/>
      </w:pPr>
      <w:r w:rsidRPr="00882F14">
        <w:lastRenderedPageBreak/>
        <w:t>Update route</w:t>
      </w:r>
      <w:r w:rsidR="00F16205" w:rsidRPr="00882F14">
        <w:t xml:space="preserve"> function</w:t>
      </w:r>
    </w:p>
    <w:p w14:paraId="1F9CC5A3" w14:textId="5FEE4E44" w:rsidR="0053795E" w:rsidRPr="00882F14" w:rsidRDefault="00F16205" w:rsidP="00F16205">
      <w:pPr>
        <w:pStyle w:val="Heading2"/>
        <w:numPr>
          <w:ilvl w:val="0"/>
          <w:numId w:val="0"/>
        </w:numPr>
        <w:spacing w:line="240" w:lineRule="auto"/>
        <w:jc w:val="left"/>
        <w:rPr>
          <w:sz w:val="40"/>
          <w:szCs w:val="40"/>
        </w:rPr>
      </w:pPr>
      <w:r w:rsidRPr="00882F14">
        <w:rPr>
          <w:noProof/>
          <w:sz w:val="40"/>
          <w:szCs w:val="40"/>
        </w:rPr>
        <w:drawing>
          <wp:inline distT="0" distB="0" distL="0" distR="0" wp14:anchorId="5B9521C2" wp14:editId="172ACC5A">
            <wp:extent cx="2619375" cy="5562600"/>
            <wp:effectExtent l="0" t="0" r="9525" b="0"/>
            <wp:docPr id="370" name="Picture 370" descr="P:\Downloads\Flowchart (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Downloads\Flowchart (2)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19375" cy="5562600"/>
                    </a:xfrm>
                    <a:prstGeom prst="rect">
                      <a:avLst/>
                    </a:prstGeom>
                    <a:noFill/>
                    <a:ln>
                      <a:noFill/>
                    </a:ln>
                  </pic:spPr>
                </pic:pic>
              </a:graphicData>
            </a:graphic>
          </wp:inline>
        </w:drawing>
      </w:r>
      <w:r w:rsidRPr="00882F14">
        <w:rPr>
          <w:sz w:val="40"/>
          <w:szCs w:val="40"/>
        </w:rPr>
        <w:t xml:space="preserve"> </w:t>
      </w:r>
      <w:r w:rsidR="0053795E" w:rsidRPr="00882F14">
        <w:rPr>
          <w:sz w:val="40"/>
          <w:szCs w:val="40"/>
        </w:rPr>
        <w:br w:type="page"/>
      </w:r>
    </w:p>
    <w:p w14:paraId="7C62B883" w14:textId="77777777" w:rsidR="00367F0C" w:rsidRPr="00882F14" w:rsidRDefault="00367F0C" w:rsidP="0053795E">
      <w:pPr>
        <w:pStyle w:val="Heading2"/>
        <w:numPr>
          <w:ilvl w:val="0"/>
          <w:numId w:val="0"/>
        </w:numPr>
        <w:spacing w:line="240" w:lineRule="auto"/>
        <w:jc w:val="left"/>
        <w:rPr>
          <w:sz w:val="40"/>
          <w:szCs w:val="40"/>
        </w:rPr>
      </w:pPr>
    </w:p>
    <w:p w14:paraId="24BFD62B" w14:textId="77777777" w:rsidR="00367F0C" w:rsidRPr="00882F14" w:rsidRDefault="00367F0C" w:rsidP="00224355">
      <w:pPr>
        <w:pStyle w:val="Heading1"/>
        <w:jc w:val="left"/>
      </w:pPr>
      <w:bookmarkStart w:id="6" w:name="_Toc392242392"/>
      <w:r w:rsidRPr="00882F14">
        <w:t>Data Flow Diagram</w:t>
      </w:r>
      <w:bookmarkEnd w:id="6"/>
    </w:p>
    <w:p w14:paraId="6E87F501" w14:textId="77777777" w:rsidR="00367F0C" w:rsidRPr="00882F14" w:rsidRDefault="00367F0C" w:rsidP="00367F0C">
      <w:pPr>
        <w:jc w:val="left"/>
      </w:pPr>
      <w:r w:rsidRPr="00882F14">
        <w:rPr>
          <w:b/>
          <w:sz w:val="28"/>
          <w:szCs w:val="28"/>
        </w:rPr>
        <w:t>Define:</w:t>
      </w:r>
      <w:r w:rsidRPr="00882F14">
        <w:t xml:space="preserve"> </w:t>
      </w:r>
      <w:r w:rsidRPr="00882F14">
        <w:rPr>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p>
    <w:p w14:paraId="70CF08D8" w14:textId="77777777" w:rsidR="00367F0C" w:rsidRPr="00882F14" w:rsidRDefault="00367F0C" w:rsidP="001E31AB">
      <w:pPr>
        <w:numPr>
          <w:ilvl w:val="0"/>
          <w:numId w:val="15"/>
        </w:numPr>
        <w:jc w:val="left"/>
      </w:pPr>
      <w:r w:rsidRPr="00882F14">
        <w:rPr>
          <w:b/>
          <w:sz w:val="24"/>
          <w:szCs w:val="24"/>
        </w:rPr>
        <w:t>Analysis</w:t>
      </w:r>
      <w:r w:rsidRPr="00882F14">
        <w:rPr>
          <w:sz w:val="24"/>
          <w:szCs w:val="24"/>
        </w:rPr>
        <w:t>:</w:t>
      </w:r>
      <w:r w:rsidRPr="00882F14">
        <w:t xml:space="preserve"> </w:t>
      </w:r>
      <w:r w:rsidRPr="00882F14">
        <w:rPr>
          <w:sz w:val="24"/>
          <w:szCs w:val="24"/>
        </w:rPr>
        <w:t>DFD is used to determine requirement of users.</w:t>
      </w:r>
      <w:r w:rsidRPr="00882F14">
        <w:t xml:space="preserve"> </w:t>
      </w:r>
    </w:p>
    <w:p w14:paraId="51932C72" w14:textId="77777777" w:rsidR="00367F0C" w:rsidRPr="00882F14" w:rsidRDefault="00367F0C" w:rsidP="001E31AB">
      <w:pPr>
        <w:numPr>
          <w:ilvl w:val="0"/>
          <w:numId w:val="15"/>
        </w:numPr>
        <w:jc w:val="left"/>
      </w:pPr>
      <w:r w:rsidRPr="00882F14">
        <w:rPr>
          <w:b/>
          <w:sz w:val="24"/>
          <w:szCs w:val="24"/>
        </w:rPr>
        <w:t>Design:</w:t>
      </w:r>
      <w:r w:rsidRPr="00882F14">
        <w:t xml:space="preserve"> </w:t>
      </w:r>
      <w:r w:rsidRPr="00882F14">
        <w:rPr>
          <w:sz w:val="24"/>
          <w:szCs w:val="24"/>
        </w:rPr>
        <w:t>DFD is used to map out plan and illustrate solution to analysis and users while designing a new system.</w:t>
      </w:r>
      <w:r w:rsidRPr="00882F14">
        <w:t xml:space="preserve"> </w:t>
      </w:r>
    </w:p>
    <w:p w14:paraId="161CF380" w14:textId="77777777" w:rsidR="00367F0C" w:rsidRPr="00882F14" w:rsidRDefault="00367F0C" w:rsidP="001E31AB">
      <w:pPr>
        <w:numPr>
          <w:ilvl w:val="0"/>
          <w:numId w:val="15"/>
        </w:numPr>
        <w:jc w:val="left"/>
        <w:rPr>
          <w:sz w:val="24"/>
          <w:szCs w:val="24"/>
        </w:rPr>
      </w:pPr>
      <w:r w:rsidRPr="00882F14">
        <w:rPr>
          <w:b/>
          <w:sz w:val="24"/>
          <w:szCs w:val="24"/>
        </w:rPr>
        <w:t>Communication:</w:t>
      </w:r>
      <w:r w:rsidRPr="00882F14">
        <w:t xml:space="preserve"> </w:t>
      </w:r>
      <w:r w:rsidRPr="00882F14">
        <w:rPr>
          <w:sz w:val="24"/>
          <w:szCs w:val="24"/>
        </w:rPr>
        <w:t>One of the strength of DFD is its simplicity and ease to understand to analysts and users.</w:t>
      </w:r>
    </w:p>
    <w:p w14:paraId="6FB6200F" w14:textId="77777777" w:rsidR="00367F0C" w:rsidRPr="00882F14" w:rsidRDefault="00367F0C" w:rsidP="001E31AB">
      <w:pPr>
        <w:numPr>
          <w:ilvl w:val="0"/>
          <w:numId w:val="15"/>
        </w:numPr>
        <w:rPr>
          <w:b/>
          <w:sz w:val="24"/>
          <w:szCs w:val="24"/>
        </w:rPr>
      </w:pPr>
      <w:r w:rsidRPr="00882F14">
        <w:rPr>
          <w:b/>
          <w:sz w:val="24"/>
          <w:szCs w:val="24"/>
        </w:rPr>
        <w:t>Document:</w:t>
      </w:r>
      <w:r w:rsidRPr="00882F14">
        <w:t xml:space="preserve"> </w:t>
      </w:r>
      <w:r w:rsidRPr="00882F14">
        <w:rPr>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38F8BFE2" w14:textId="77777777" w:rsidR="00367F0C" w:rsidRPr="00882F14" w:rsidRDefault="00367F0C" w:rsidP="00367F0C">
      <w:pPr>
        <w:rPr>
          <w:b/>
          <w:sz w:val="28"/>
          <w:szCs w:val="28"/>
        </w:rPr>
      </w:pPr>
      <w:r w:rsidRPr="00882F14">
        <w:rPr>
          <w:b/>
          <w:sz w:val="28"/>
          <w:szCs w:val="28"/>
        </w:rPr>
        <w:t>The main components of Context Diagram:</w:t>
      </w:r>
    </w:p>
    <w:p w14:paraId="39E61240" w14:textId="77777777" w:rsidR="00367F0C" w:rsidRPr="00882F14" w:rsidRDefault="00367F0C" w:rsidP="00367F0C">
      <w:pPr>
        <w:rPr>
          <w:b/>
          <w:sz w:val="28"/>
          <w:szCs w:val="28"/>
        </w:rPr>
      </w:pPr>
      <w:r w:rsidRPr="00882F14">
        <w:rPr>
          <w:noProof/>
        </w:rPr>
        <w:drawing>
          <wp:anchor distT="0" distB="0" distL="114300" distR="114300" simplePos="0" relativeHeight="251654144" behindDoc="0" locked="0" layoutInCell="1" allowOverlap="1" wp14:anchorId="2A866719" wp14:editId="012DED72">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56F039" w14:textId="77777777" w:rsidR="00367F0C" w:rsidRPr="00882F14" w:rsidRDefault="00367F0C" w:rsidP="00367F0C">
      <w:pPr>
        <w:ind w:firstLine="567"/>
        <w:jc w:val="left"/>
        <w:rPr>
          <w:b/>
        </w:rPr>
      </w:pPr>
      <w:r w:rsidRPr="00882F14">
        <w:t xml:space="preserve">The external factors: External factors can be a person, a group of persons or an organization that are sources of information for the systems and are where system products are transferred to.  </w:t>
      </w:r>
    </w:p>
    <w:p w14:paraId="044AA5C9" w14:textId="77777777" w:rsidR="00367F0C" w:rsidRPr="00882F14" w:rsidRDefault="00367F0C" w:rsidP="00367F0C">
      <w:pPr>
        <w:jc w:val="left"/>
        <w:rPr>
          <w:b/>
        </w:rPr>
      </w:pPr>
      <w:r w:rsidRPr="00882F14">
        <w:t>The process: Shows the common function of system</w:t>
      </w:r>
    </w:p>
    <w:p w14:paraId="3EC6B2C9" w14:textId="77777777" w:rsidR="00367F0C" w:rsidRPr="00882F14" w:rsidRDefault="00367F0C" w:rsidP="00367F0C">
      <w:pPr>
        <w:jc w:val="left"/>
        <w:rPr>
          <w:b/>
        </w:rPr>
      </w:pPr>
      <w:r w:rsidRPr="00882F14">
        <w:t xml:space="preserve">The data flow: Describe the movement of information from one part of the system to another.  </w:t>
      </w:r>
    </w:p>
    <w:p w14:paraId="67C5ADA5" w14:textId="77777777" w:rsidR="00367F0C" w:rsidRPr="00882F14" w:rsidRDefault="00367F0C" w:rsidP="00367F0C">
      <w:pPr>
        <w:tabs>
          <w:tab w:val="left" w:pos="960"/>
        </w:tabs>
        <w:jc w:val="left"/>
      </w:pPr>
      <w:r w:rsidRPr="00882F14">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p>
    <w:p w14:paraId="25A390F9" w14:textId="77777777" w:rsidR="00367F0C" w:rsidRPr="00882F14" w:rsidRDefault="00367F0C" w:rsidP="00367F0C">
      <w:pPr>
        <w:tabs>
          <w:tab w:val="left" w:pos="960"/>
        </w:tabs>
        <w:jc w:val="left"/>
      </w:pPr>
    </w:p>
    <w:p w14:paraId="0EFD67DE" w14:textId="77777777" w:rsidR="00367F0C" w:rsidRPr="00882F14" w:rsidRDefault="00367F0C" w:rsidP="00367F0C">
      <w:pPr>
        <w:tabs>
          <w:tab w:val="left" w:pos="960"/>
        </w:tabs>
        <w:jc w:val="left"/>
      </w:pPr>
    </w:p>
    <w:p w14:paraId="315A8A2E" w14:textId="147F7249" w:rsidR="00745FEC" w:rsidRPr="00882F14" w:rsidRDefault="00745FEC" w:rsidP="00745FEC">
      <w:pPr>
        <w:rPr>
          <w:b/>
          <w:sz w:val="24"/>
          <w:szCs w:val="24"/>
          <w:u w:val="single"/>
        </w:rPr>
      </w:pPr>
    </w:p>
    <w:p w14:paraId="374B88E5" w14:textId="77777777" w:rsidR="00224355" w:rsidRDefault="00224355" w:rsidP="00224355">
      <w:pPr>
        <w:pStyle w:val="ListParagraph"/>
        <w:spacing w:line="240" w:lineRule="auto"/>
        <w:jc w:val="left"/>
        <w:rPr>
          <w:rFonts w:ascii="Times New Roman" w:hAnsi="Times New Roman" w:cs="Times New Roman"/>
          <w:sz w:val="40"/>
          <w:szCs w:val="40"/>
          <w:lang w:val="en-US"/>
        </w:rPr>
      </w:pPr>
    </w:p>
    <w:p w14:paraId="63AC8E2E" w14:textId="2864B1A6" w:rsidR="00745FEC" w:rsidRPr="00224355" w:rsidRDefault="00745FEC" w:rsidP="00224355">
      <w:pPr>
        <w:pStyle w:val="Heading2forappendices"/>
        <w:numPr>
          <w:ilvl w:val="0"/>
          <w:numId w:val="38"/>
        </w:numPr>
        <w:rPr>
          <w:lang w:val="en-US"/>
        </w:rPr>
      </w:pPr>
      <w:r w:rsidRPr="00224355">
        <w:rPr>
          <w:lang w:val="en-US"/>
        </w:rPr>
        <w:lastRenderedPageBreak/>
        <w:t>Data flow diagram</w:t>
      </w:r>
    </w:p>
    <w:p w14:paraId="5299CFA7" w14:textId="1FD61BB5" w:rsidR="00745FEC" w:rsidRPr="00882F14" w:rsidRDefault="00745FEC" w:rsidP="00745FEC">
      <w:pPr>
        <w:spacing w:line="240" w:lineRule="auto"/>
        <w:jc w:val="left"/>
        <w:rPr>
          <w:sz w:val="40"/>
          <w:szCs w:val="40"/>
          <w:lang w:val="en-US"/>
        </w:rPr>
      </w:pPr>
      <w:r w:rsidRPr="00882F14">
        <w:rPr>
          <w:b/>
          <w:noProof/>
          <w:sz w:val="24"/>
          <w:szCs w:val="24"/>
          <w:u w:val="single"/>
        </w:rPr>
        <mc:AlternateContent>
          <mc:Choice Requires="wpg">
            <w:drawing>
              <wp:anchor distT="0" distB="0" distL="114300" distR="114300" simplePos="0" relativeHeight="251656192" behindDoc="0" locked="0" layoutInCell="1" allowOverlap="1" wp14:anchorId="73F1C24C" wp14:editId="1CB7CBC2">
                <wp:simplePos x="0" y="0"/>
                <wp:positionH relativeFrom="column">
                  <wp:posOffset>0</wp:posOffset>
                </wp:positionH>
                <wp:positionV relativeFrom="paragraph">
                  <wp:posOffset>-635</wp:posOffset>
                </wp:positionV>
                <wp:extent cx="5798820" cy="2232660"/>
                <wp:effectExtent l="0" t="0" r="11430" b="15240"/>
                <wp:wrapNone/>
                <wp:docPr id="300" name="Group 300"/>
                <wp:cNvGraphicFramePr/>
                <a:graphic xmlns:a="http://schemas.openxmlformats.org/drawingml/2006/main">
                  <a:graphicData uri="http://schemas.microsoft.com/office/word/2010/wordprocessingGroup">
                    <wpg:wgp>
                      <wpg:cNvGrpSpPr/>
                      <wpg:grpSpPr>
                        <a:xfrm>
                          <a:off x="0" y="0"/>
                          <a:ext cx="5798820" cy="2232660"/>
                          <a:chOff x="0" y="0"/>
                          <a:chExt cx="5798820" cy="2232660"/>
                        </a:xfrm>
                      </wpg:grpSpPr>
                      <wps:wsp>
                        <wps:cNvPr id="301" name="Rectangle 301"/>
                        <wps:cNvSpPr/>
                        <wps:spPr>
                          <a:xfrm>
                            <a:off x="0" y="167640"/>
                            <a:ext cx="1371600" cy="640080"/>
                          </a:xfrm>
                          <a:prstGeom prst="rect">
                            <a:avLst/>
                          </a:prstGeom>
                        </wps:spPr>
                        <wps:style>
                          <a:lnRef idx="2">
                            <a:schemeClr val="dk1"/>
                          </a:lnRef>
                          <a:fillRef idx="1">
                            <a:schemeClr val="lt1"/>
                          </a:fillRef>
                          <a:effectRef idx="0">
                            <a:schemeClr val="dk1"/>
                          </a:effectRef>
                          <a:fontRef idx="minor">
                            <a:schemeClr val="dk1"/>
                          </a:fontRef>
                        </wps:style>
                        <wps:txbx>
                          <w:txbxContent>
                            <w:p w14:paraId="135389B8" w14:textId="77777777" w:rsidR="00F87692" w:rsidRPr="007F2B14" w:rsidRDefault="00F87692" w:rsidP="00745FEC">
                              <w:pPr>
                                <w:jc w:val="center"/>
                                <w:rPr>
                                  <w:sz w:val="36"/>
                                  <w:szCs w:val="36"/>
                                </w:rPr>
                              </w:pPr>
                              <w:r w:rsidRPr="007F2B14">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Oval 302"/>
                        <wps:cNvSpPr/>
                        <wps:spPr>
                          <a:xfrm>
                            <a:off x="2232660" y="0"/>
                            <a:ext cx="1546860" cy="960120"/>
                          </a:xfrm>
                          <a:prstGeom prst="ellipse">
                            <a:avLst/>
                          </a:prstGeom>
                        </wps:spPr>
                        <wps:style>
                          <a:lnRef idx="2">
                            <a:schemeClr val="dk1"/>
                          </a:lnRef>
                          <a:fillRef idx="1">
                            <a:schemeClr val="lt1"/>
                          </a:fillRef>
                          <a:effectRef idx="0">
                            <a:schemeClr val="dk1"/>
                          </a:effectRef>
                          <a:fontRef idx="minor">
                            <a:schemeClr val="dk1"/>
                          </a:fontRef>
                        </wps:style>
                        <wps:txbx>
                          <w:txbxContent>
                            <w:p w14:paraId="06D70E18" w14:textId="77777777" w:rsidR="00F87692" w:rsidRPr="007F2B14" w:rsidRDefault="00F87692" w:rsidP="00745FEC">
                              <w:pPr>
                                <w:jc w:val="center"/>
                                <w:rPr>
                                  <w:sz w:val="36"/>
                                  <w:szCs w:val="36"/>
                                </w:rPr>
                              </w:pPr>
                              <w:r w:rsidRPr="007F2B14">
                                <w:rPr>
                                  <w:sz w:val="36"/>
                                  <w:szCs w:val="36"/>
                                </w:rPr>
                                <w:t>SRC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4632960" y="121920"/>
                            <a:ext cx="1165860" cy="685800"/>
                          </a:xfrm>
                          <a:prstGeom prst="rect">
                            <a:avLst/>
                          </a:prstGeom>
                        </wps:spPr>
                        <wps:style>
                          <a:lnRef idx="2">
                            <a:schemeClr val="dk1"/>
                          </a:lnRef>
                          <a:fillRef idx="1">
                            <a:schemeClr val="lt1"/>
                          </a:fillRef>
                          <a:effectRef idx="0">
                            <a:schemeClr val="dk1"/>
                          </a:effectRef>
                          <a:fontRef idx="minor">
                            <a:schemeClr val="dk1"/>
                          </a:fontRef>
                        </wps:style>
                        <wps:txbx>
                          <w:txbxContent>
                            <w:p w14:paraId="034475AE" w14:textId="77777777" w:rsidR="00F87692" w:rsidRPr="007F2B14" w:rsidRDefault="00F87692" w:rsidP="00745FEC">
                              <w:pPr>
                                <w:jc w:val="center"/>
                                <w:rPr>
                                  <w:sz w:val="36"/>
                                  <w:szCs w:val="36"/>
                                </w:rPr>
                              </w:pPr>
                              <w:r w:rsidRPr="007F2B14">
                                <w:rPr>
                                  <w:sz w:val="36"/>
                                  <w:szCs w:val="36"/>
                                </w:rPr>
                                <w:t>Client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Rectangle 304"/>
                        <wps:cNvSpPr/>
                        <wps:spPr>
                          <a:xfrm>
                            <a:off x="2331720" y="1562100"/>
                            <a:ext cx="1280160" cy="670560"/>
                          </a:xfrm>
                          <a:prstGeom prst="rect">
                            <a:avLst/>
                          </a:prstGeom>
                        </wps:spPr>
                        <wps:style>
                          <a:lnRef idx="2">
                            <a:schemeClr val="dk1"/>
                          </a:lnRef>
                          <a:fillRef idx="1">
                            <a:schemeClr val="lt1"/>
                          </a:fillRef>
                          <a:effectRef idx="0">
                            <a:schemeClr val="dk1"/>
                          </a:effectRef>
                          <a:fontRef idx="minor">
                            <a:schemeClr val="dk1"/>
                          </a:fontRef>
                        </wps:style>
                        <wps:txbx>
                          <w:txbxContent>
                            <w:p w14:paraId="74634835" w14:textId="77777777" w:rsidR="00F87692" w:rsidRPr="007F2B14" w:rsidRDefault="00F87692" w:rsidP="00745FEC">
                              <w:pPr>
                                <w:jc w:val="center"/>
                                <w:rPr>
                                  <w:sz w:val="36"/>
                                  <w:szCs w:val="36"/>
                                </w:rPr>
                              </w:pPr>
                              <w:r w:rsidRPr="007F2B14">
                                <w:rPr>
                                  <w:sz w:val="36"/>
                                  <w:szCs w:val="36"/>
                                </w:rPr>
                                <w:t>Employees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Straight Arrow Connector 305"/>
                        <wps:cNvCnPr/>
                        <wps:spPr>
                          <a:xfrm>
                            <a:off x="1516380" y="304800"/>
                            <a:ext cx="63246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06" name="Straight Arrow Connector 306"/>
                        <wps:cNvCnPr/>
                        <wps:spPr>
                          <a:xfrm flipH="1">
                            <a:off x="1524000" y="708660"/>
                            <a:ext cx="63246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07" name="Straight Arrow Connector 307"/>
                        <wps:cNvCnPr/>
                        <wps:spPr>
                          <a:xfrm>
                            <a:off x="3947160" y="213360"/>
                            <a:ext cx="56388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08" name="Straight Arrow Connector 308"/>
                        <wps:cNvCnPr/>
                        <wps:spPr>
                          <a:xfrm flipH="1">
                            <a:off x="3909060" y="655320"/>
                            <a:ext cx="5486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09" name="Straight Arrow Connector 309"/>
                        <wps:cNvCnPr/>
                        <wps:spPr>
                          <a:xfrm>
                            <a:off x="2750820" y="998220"/>
                            <a:ext cx="0" cy="48768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10" name="Straight Arrow Connector 310"/>
                        <wps:cNvCnPr/>
                        <wps:spPr>
                          <a:xfrm flipV="1">
                            <a:off x="3200400" y="998220"/>
                            <a:ext cx="0" cy="4419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73F1C24C" id="Group 300" o:spid="_x0000_s1053" style="position:absolute;margin-left:0;margin-top:-.05pt;width:456.6pt;height:175.8pt;z-index:251656192" coordsize="57988,22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">
                <v:rect id="Rectangle 301" o:spid="_x0000_s1054" style="position:absolute;top:1676;width:13716;height:6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" fillcolor="white [3201]" strokecolor="black [3200]" strokeweight="1pt">
                  <v:textbox>
                    <w:txbxContent>
                      <w:p w14:paraId="135389B8" w14:textId="77777777" w:rsidR="00F87692" w:rsidRPr="007F2B14" w:rsidRDefault="00F87692" w:rsidP="00745FEC">
                        <w:pPr>
                          <w:jc w:val="center"/>
                          <w:rPr>
                            <w:sz w:val="36"/>
                            <w:szCs w:val="36"/>
                          </w:rPr>
                        </w:pPr>
                        <w:r w:rsidRPr="007F2B14">
                          <w:rPr>
                            <w:sz w:val="36"/>
                            <w:szCs w:val="36"/>
                          </w:rPr>
                          <w:t>ADMIN</w:t>
                        </w:r>
                      </w:p>
                    </w:txbxContent>
                  </v:textbox>
                </v:rect>
                <v:oval id="Oval 302" o:spid="_x0000_s1055" style="position:absolute;left:22326;width:15469;height:9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" fillcolor="white [3201]" strokecolor="black [3200]" strokeweight="1pt">
                  <v:stroke joinstyle="miter"/>
                  <v:textbox>
                    <w:txbxContent>
                      <w:p w14:paraId="06D70E18" w14:textId="77777777" w:rsidR="00F87692" w:rsidRPr="007F2B14" w:rsidRDefault="00F87692" w:rsidP="00745FEC">
                        <w:pPr>
                          <w:jc w:val="center"/>
                          <w:rPr>
                            <w:sz w:val="36"/>
                            <w:szCs w:val="36"/>
                          </w:rPr>
                        </w:pPr>
                        <w:r w:rsidRPr="007F2B14">
                          <w:rPr>
                            <w:sz w:val="36"/>
                            <w:szCs w:val="36"/>
                          </w:rPr>
                          <w:t>SRC System</w:t>
                        </w:r>
                      </w:p>
                    </w:txbxContent>
                  </v:textbox>
                </v:oval>
                <v:rect id="Rectangle 303" o:spid="_x0000_s1056" style="position:absolute;left:46329;top:1219;width:11659;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" fillcolor="white [3201]" strokecolor="black [3200]" strokeweight="1pt">
                  <v:textbox>
                    <w:txbxContent>
                      <w:p w14:paraId="034475AE" w14:textId="77777777" w:rsidR="00F87692" w:rsidRPr="007F2B14" w:rsidRDefault="00F87692" w:rsidP="00745FEC">
                        <w:pPr>
                          <w:jc w:val="center"/>
                          <w:rPr>
                            <w:sz w:val="36"/>
                            <w:szCs w:val="36"/>
                          </w:rPr>
                        </w:pPr>
                        <w:r w:rsidRPr="007F2B14">
                          <w:rPr>
                            <w:sz w:val="36"/>
                            <w:szCs w:val="36"/>
                          </w:rPr>
                          <w:t>Client</w:t>
                        </w:r>
                      </w:p>
                    </w:txbxContent>
                  </v:textbox>
                </v:rect>
                <v:rect id="Rectangle 304" o:spid="_x0000_s1057" style="position:absolute;left:23317;top:15621;width:12801;height:6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" fillcolor="white [3201]" strokecolor="black [3200]" strokeweight="1pt">
                  <v:textbox>
                    <w:txbxContent>
                      <w:p w14:paraId="74634835" w14:textId="77777777" w:rsidR="00F87692" w:rsidRPr="007F2B14" w:rsidRDefault="00F87692" w:rsidP="00745FEC">
                        <w:pPr>
                          <w:jc w:val="center"/>
                          <w:rPr>
                            <w:sz w:val="36"/>
                            <w:szCs w:val="36"/>
                          </w:rPr>
                        </w:pPr>
                        <w:r w:rsidRPr="007F2B14">
                          <w:rPr>
                            <w:sz w:val="36"/>
                            <w:szCs w:val="36"/>
                          </w:rPr>
                          <w:t>Employees</w:t>
                        </w:r>
                      </w:p>
                    </w:txbxContent>
                  </v:textbox>
                </v:rect>
                <v:shapetype id="_x0000_t32" coordsize="21600,21600" o:spt="32" o:oned="t" path="m,l21600,21600e" filled="f">
                  <v:path arrowok="t" fillok="f" o:connecttype="none"/>
                  <o:lock v:ext="edit" shapetype="t"/>
                </v:shapetype>
                <v:shape id="Straight Arrow Connector 305" o:spid="_x0000_s1058" type="#_x0000_t32" style="position:absolute;left:15163;top:3048;width:63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" strokecolor="black [3200]" strokeweight="1pt">
                  <v:stroke endarrow="open" joinstyle="miter"/>
                </v:shape>
                <v:shape id="Straight Arrow Connector 306" o:spid="_x0000_s1059" type="#_x0000_t32" style="position:absolute;left:15240;top:7086;width:632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" strokecolor="black [3200]" strokeweight="1pt">
                  <v:stroke endarrow="open" joinstyle="miter"/>
                </v:shape>
                <v:shape id="Straight Arrow Connector 307" o:spid="_x0000_s1060" type="#_x0000_t32" style="position:absolute;left:39471;top:2133;width:56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" strokecolor="black [3200]" strokeweight="1pt">
                  <v:stroke endarrow="open" joinstyle="miter"/>
                </v:shape>
                <v:shape id="Straight Arrow Connector 308" o:spid="_x0000_s1061" type="#_x0000_t32" style="position:absolute;left:39090;top:6553;width:54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" strokecolor="black [3200]" strokeweight="1pt">
                  <v:stroke endarrow="open" joinstyle="miter"/>
                </v:shape>
                <v:shape id="Straight Arrow Connector 309" o:spid="_x0000_s1062" type="#_x0000_t32" style="position:absolute;left:27508;top:9982;width:0;height:48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" strokecolor="black [3200]" strokeweight="1pt">
                  <v:stroke endarrow="open" joinstyle="miter"/>
                </v:shape>
                <v:shape id="Straight Arrow Connector 310" o:spid="_x0000_s1063" type="#_x0000_t32" style="position:absolute;left:32004;top:9982;width:0;height:44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" strokecolor="black [3200]" strokeweight="1pt">
                  <v:stroke endarrow="open" joinstyle="miter"/>
                </v:shape>
              </v:group>
            </w:pict>
          </mc:Fallback>
        </mc:AlternateContent>
      </w:r>
    </w:p>
    <w:p w14:paraId="761CCCD5" w14:textId="77777777" w:rsidR="00745FEC" w:rsidRPr="00882F14" w:rsidRDefault="00745FEC" w:rsidP="00745FEC">
      <w:pPr>
        <w:spacing w:line="240" w:lineRule="auto"/>
        <w:jc w:val="left"/>
        <w:rPr>
          <w:sz w:val="40"/>
          <w:szCs w:val="40"/>
          <w:lang w:val="en-US"/>
        </w:rPr>
      </w:pPr>
    </w:p>
    <w:p w14:paraId="3E4A3AD1" w14:textId="77777777" w:rsidR="00745FEC" w:rsidRPr="00882F14" w:rsidRDefault="00745FEC" w:rsidP="00745FEC">
      <w:pPr>
        <w:spacing w:line="240" w:lineRule="auto"/>
        <w:jc w:val="left"/>
        <w:rPr>
          <w:sz w:val="40"/>
          <w:szCs w:val="40"/>
          <w:lang w:val="en-US"/>
        </w:rPr>
      </w:pPr>
    </w:p>
    <w:p w14:paraId="6763DDC9" w14:textId="77777777" w:rsidR="00745FEC" w:rsidRPr="00882F14" w:rsidRDefault="00745FEC" w:rsidP="00745FEC">
      <w:pPr>
        <w:spacing w:line="240" w:lineRule="auto"/>
        <w:jc w:val="left"/>
        <w:rPr>
          <w:sz w:val="40"/>
          <w:szCs w:val="40"/>
          <w:lang w:val="en-US"/>
        </w:rPr>
      </w:pPr>
    </w:p>
    <w:p w14:paraId="57CAAE71" w14:textId="77777777" w:rsidR="00745FEC" w:rsidRPr="00882F14" w:rsidRDefault="00745FEC" w:rsidP="00745FEC">
      <w:pPr>
        <w:spacing w:line="240" w:lineRule="auto"/>
        <w:jc w:val="left"/>
        <w:rPr>
          <w:sz w:val="40"/>
          <w:szCs w:val="40"/>
          <w:lang w:val="en-US"/>
        </w:rPr>
      </w:pPr>
    </w:p>
    <w:p w14:paraId="69A7D709" w14:textId="77777777" w:rsidR="00745FEC" w:rsidRPr="00882F14" w:rsidRDefault="00745FEC" w:rsidP="00745FEC">
      <w:pPr>
        <w:spacing w:line="240" w:lineRule="auto"/>
        <w:jc w:val="left"/>
        <w:rPr>
          <w:sz w:val="40"/>
          <w:szCs w:val="40"/>
          <w:lang w:val="en-US"/>
        </w:rPr>
      </w:pPr>
    </w:p>
    <w:p w14:paraId="64B1B964" w14:textId="77777777" w:rsidR="00745FEC" w:rsidRPr="00882F14" w:rsidRDefault="00745FEC" w:rsidP="00745FEC">
      <w:pPr>
        <w:spacing w:line="240" w:lineRule="auto"/>
        <w:jc w:val="left"/>
        <w:rPr>
          <w:sz w:val="40"/>
          <w:szCs w:val="40"/>
          <w:lang w:val="en-US"/>
        </w:rPr>
      </w:pPr>
    </w:p>
    <w:p w14:paraId="2672F6E9" w14:textId="77777777" w:rsidR="00745FEC" w:rsidRPr="00882F14" w:rsidRDefault="00745FEC" w:rsidP="00745FEC">
      <w:pPr>
        <w:spacing w:line="240" w:lineRule="auto"/>
        <w:jc w:val="left"/>
        <w:rPr>
          <w:sz w:val="40"/>
          <w:szCs w:val="40"/>
          <w:lang w:val="en-US"/>
        </w:rPr>
      </w:pPr>
    </w:p>
    <w:p w14:paraId="0CF1ACC1" w14:textId="77777777" w:rsidR="00745FEC" w:rsidRPr="00882F14" w:rsidRDefault="00745FEC" w:rsidP="00745FEC">
      <w:pPr>
        <w:spacing w:line="240" w:lineRule="auto"/>
        <w:jc w:val="left"/>
        <w:rPr>
          <w:sz w:val="40"/>
          <w:szCs w:val="40"/>
          <w:lang w:val="en-US"/>
        </w:rPr>
      </w:pPr>
    </w:p>
    <w:p w14:paraId="3AE12D22" w14:textId="77777777" w:rsidR="00745FEC" w:rsidRPr="00882F14" w:rsidRDefault="00745FEC" w:rsidP="00224355">
      <w:pPr>
        <w:pStyle w:val="Heading2forappendices"/>
        <w:rPr>
          <w:lang w:val="en-US"/>
        </w:rPr>
      </w:pPr>
      <w:r w:rsidRPr="00882F14">
        <w:rPr>
          <w:lang w:val="en-US"/>
        </w:rPr>
        <w:t>Employee management</w:t>
      </w:r>
    </w:p>
    <w:p w14:paraId="00690A45" w14:textId="5FEA0840" w:rsidR="00745FEC" w:rsidRPr="00882F14" w:rsidRDefault="00745FEC" w:rsidP="00745FEC">
      <w:pPr>
        <w:spacing w:line="240" w:lineRule="auto"/>
        <w:jc w:val="left"/>
        <w:rPr>
          <w:sz w:val="40"/>
          <w:szCs w:val="40"/>
          <w:lang w:val="en-US"/>
        </w:rPr>
      </w:pPr>
      <w:r w:rsidRPr="00882F14">
        <w:rPr>
          <w:noProof/>
        </w:rPr>
        <mc:AlternateContent>
          <mc:Choice Requires="wpg">
            <w:drawing>
              <wp:anchor distT="0" distB="0" distL="114300" distR="114300" simplePos="0" relativeHeight="251658240" behindDoc="0" locked="0" layoutInCell="1" allowOverlap="1" wp14:anchorId="304B6EBF" wp14:editId="58E453A7">
                <wp:simplePos x="0" y="0"/>
                <wp:positionH relativeFrom="column">
                  <wp:posOffset>0</wp:posOffset>
                </wp:positionH>
                <wp:positionV relativeFrom="paragraph">
                  <wp:posOffset>-635</wp:posOffset>
                </wp:positionV>
                <wp:extent cx="5905500" cy="2080260"/>
                <wp:effectExtent l="0" t="0" r="0" b="15240"/>
                <wp:wrapNone/>
                <wp:docPr id="311" name="Group 311"/>
                <wp:cNvGraphicFramePr/>
                <a:graphic xmlns:a="http://schemas.openxmlformats.org/drawingml/2006/main">
                  <a:graphicData uri="http://schemas.microsoft.com/office/word/2010/wordprocessingGroup">
                    <wpg:wgp>
                      <wpg:cNvGrpSpPr/>
                      <wpg:grpSpPr>
                        <a:xfrm>
                          <a:off x="0" y="0"/>
                          <a:ext cx="5905500" cy="2080260"/>
                          <a:chOff x="0" y="0"/>
                          <a:chExt cx="5905500" cy="2080260"/>
                        </a:xfrm>
                      </wpg:grpSpPr>
                      <wpg:grpSp>
                        <wpg:cNvPr id="312" name="Group 312"/>
                        <wpg:cNvGrpSpPr/>
                        <wpg:grpSpPr>
                          <a:xfrm>
                            <a:off x="0" y="0"/>
                            <a:ext cx="5783580" cy="2080260"/>
                            <a:chOff x="0" y="0"/>
                            <a:chExt cx="5783580" cy="2080260"/>
                          </a:xfrm>
                        </wpg:grpSpPr>
                        <wps:wsp>
                          <wps:cNvPr id="313" name="Rectangle 313"/>
                          <wps:cNvSpPr/>
                          <wps:spPr>
                            <a:xfrm>
                              <a:off x="0" y="762000"/>
                              <a:ext cx="114300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38AB9EBB" w14:textId="77777777" w:rsidR="00F87692" w:rsidRPr="007F2B14" w:rsidRDefault="00F87692" w:rsidP="00745FEC">
                                <w:pPr>
                                  <w:jc w:val="center"/>
                                  <w:rPr>
                                    <w:sz w:val="36"/>
                                    <w:szCs w:val="36"/>
                                  </w:rPr>
                                </w:pPr>
                                <w:r w:rsidRPr="007F2B14">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Oval 314"/>
                          <wps:cNvSpPr/>
                          <wps:spPr>
                            <a:xfrm>
                              <a:off x="2072640" y="0"/>
                              <a:ext cx="102870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2AF53328" w14:textId="77777777" w:rsidR="00F87692" w:rsidRPr="007F2B14" w:rsidRDefault="00F87692" w:rsidP="00745FEC">
                                <w:pPr>
                                  <w:jc w:val="center"/>
                                  <w:rPr>
                                    <w:sz w:val="28"/>
                                    <w:szCs w:val="28"/>
                                  </w:rPr>
                                </w:pPr>
                                <w:r w:rsidRPr="007F2B14">
                                  <w:rPr>
                                    <w:sz w:val="28"/>
                                    <w:szCs w:val="28"/>
                                  </w:rPr>
                                  <w:t>Create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Oval 315"/>
                          <wps:cNvSpPr/>
                          <wps:spPr>
                            <a:xfrm>
                              <a:off x="2072640" y="708660"/>
                              <a:ext cx="102870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1BB83EC7" w14:textId="77777777" w:rsidR="00F87692" w:rsidRPr="007F2B14" w:rsidRDefault="00F87692" w:rsidP="00745FEC">
                                <w:pPr>
                                  <w:jc w:val="center"/>
                                  <w:rPr>
                                    <w:sz w:val="28"/>
                                    <w:szCs w:val="28"/>
                                  </w:rPr>
                                </w:pPr>
                                <w:r w:rsidRPr="007F2B14">
                                  <w:rPr>
                                    <w:sz w:val="28"/>
                                    <w:szCs w:val="28"/>
                                  </w:rPr>
                                  <w:t>Edit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Oval 316"/>
                          <wps:cNvSpPr/>
                          <wps:spPr>
                            <a:xfrm>
                              <a:off x="2065020" y="1447800"/>
                              <a:ext cx="102870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064D2972" w14:textId="77777777" w:rsidR="00F87692" w:rsidRPr="007F2B14" w:rsidRDefault="00F87692" w:rsidP="00745FEC">
                                <w:pPr>
                                  <w:jc w:val="center"/>
                                  <w:rPr>
                                    <w:sz w:val="28"/>
                                    <w:szCs w:val="28"/>
                                  </w:rPr>
                                </w:pPr>
                                <w:r w:rsidRPr="007F2B14">
                                  <w:rPr>
                                    <w:sz w:val="28"/>
                                    <w:szCs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Arrow Connector 317"/>
                          <wps:cNvCnPr/>
                          <wps:spPr>
                            <a:xfrm flipV="1">
                              <a:off x="1333500" y="381000"/>
                              <a:ext cx="609600" cy="5181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18" name="Straight Arrow Connector 318"/>
                          <wps:cNvCnPr/>
                          <wps:spPr>
                            <a:xfrm flipV="1">
                              <a:off x="1371600" y="1036320"/>
                              <a:ext cx="57150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19" name="Straight Arrow Connector 319"/>
                          <wps:cNvCnPr/>
                          <wps:spPr>
                            <a:xfrm>
                              <a:off x="1371600" y="1226820"/>
                              <a:ext cx="57150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20" name="Elbow Connector 320"/>
                          <wps:cNvCnPr/>
                          <wps:spPr>
                            <a:xfrm>
                              <a:off x="3200400" y="243840"/>
                              <a:ext cx="990600" cy="55626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21" name="Elbow Connector 321"/>
                          <wps:cNvCnPr/>
                          <wps:spPr>
                            <a:xfrm flipV="1">
                              <a:off x="3291840" y="1173480"/>
                              <a:ext cx="899160" cy="5791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22" name="Straight Arrow Connector 322"/>
                          <wps:cNvCnPr/>
                          <wps:spPr>
                            <a:xfrm>
                              <a:off x="3284220" y="990600"/>
                              <a:ext cx="92964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323" name="Straight Connector 323"/>
                          <wps:cNvCnPr/>
                          <wps:spPr>
                            <a:xfrm>
                              <a:off x="4328160" y="632460"/>
                              <a:ext cx="1455420" cy="0"/>
                            </a:xfrm>
                            <a:prstGeom prst="line">
                              <a:avLst/>
                            </a:prstGeom>
                          </wps:spPr>
                          <wps:style>
                            <a:lnRef idx="2">
                              <a:schemeClr val="dk1"/>
                            </a:lnRef>
                            <a:fillRef idx="0">
                              <a:schemeClr val="dk1"/>
                            </a:fillRef>
                            <a:effectRef idx="1">
                              <a:schemeClr val="dk1"/>
                            </a:effectRef>
                            <a:fontRef idx="minor">
                              <a:schemeClr val="tx1"/>
                            </a:fontRef>
                          </wps:style>
                          <wps:bodyPr/>
                        </wps:wsp>
                        <wps:wsp>
                          <wps:cNvPr id="324" name="Straight Connector 324"/>
                          <wps:cNvCnPr/>
                          <wps:spPr>
                            <a:xfrm>
                              <a:off x="4328160" y="1341120"/>
                              <a:ext cx="1455420"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25" name="Text Box 325"/>
                        <wps:cNvSpPr txBox="1"/>
                        <wps:spPr>
                          <a:xfrm>
                            <a:off x="4328160" y="662940"/>
                            <a:ext cx="1577340" cy="6172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3BA306" w14:textId="77777777" w:rsidR="00F87692" w:rsidRPr="004B629C" w:rsidRDefault="00F87692" w:rsidP="00745FEC">
                              <w:pPr>
                                <w:jc w:val="center"/>
                                <w:rPr>
                                  <w:sz w:val="32"/>
                                  <w:szCs w:val="32"/>
                                </w:rPr>
                              </w:pPr>
                              <w:r w:rsidRPr="004B629C">
                                <w:rPr>
                                  <w:sz w:val="32"/>
                                  <w:szCs w:val="32"/>
                                </w:rPr>
                                <w:t>Manage Employees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04B6EBF" id="Group 311" o:spid="_x0000_s1064" style="position:absolute;margin-left:0;margin-top:-.05pt;width:465pt;height:163.8pt;z-index:251658240" coordsize="59055,2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">
                <v:group id="Group 312" o:spid="_x0000_s1065" style="position:absolute;width:57835;height:20802" coordsize="57835,2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">
                  <v:rect id="Rectangle 313" o:spid="_x0000_s1066" style="position:absolute;top:7620;width:11430;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" fillcolor="white [3201]" strokecolor="black [3200]" strokeweight="1pt">
                    <v:textbox>
                      <w:txbxContent>
                        <w:p w14:paraId="38AB9EBB" w14:textId="77777777" w:rsidR="00F87692" w:rsidRPr="007F2B14" w:rsidRDefault="00F87692" w:rsidP="00745FEC">
                          <w:pPr>
                            <w:jc w:val="center"/>
                            <w:rPr>
                              <w:sz w:val="36"/>
                              <w:szCs w:val="36"/>
                            </w:rPr>
                          </w:pPr>
                          <w:r w:rsidRPr="007F2B14">
                            <w:rPr>
                              <w:sz w:val="36"/>
                              <w:szCs w:val="36"/>
                            </w:rPr>
                            <w:t>ADMIN</w:t>
                          </w:r>
                        </w:p>
                      </w:txbxContent>
                    </v:textbox>
                  </v:rect>
                  <v:oval id="Oval 314" o:spid="_x0000_s1067" style="position:absolute;left:20726;width:10287;height:6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" fillcolor="white [3201]" strokecolor="black [3200]" strokeweight="1pt">
                    <v:stroke joinstyle="miter"/>
                    <v:textbox>
                      <w:txbxContent>
                        <w:p w14:paraId="2AF53328" w14:textId="77777777" w:rsidR="00F87692" w:rsidRPr="007F2B14" w:rsidRDefault="00F87692" w:rsidP="00745FEC">
                          <w:pPr>
                            <w:jc w:val="center"/>
                            <w:rPr>
                              <w:sz w:val="28"/>
                              <w:szCs w:val="28"/>
                            </w:rPr>
                          </w:pPr>
                          <w:r w:rsidRPr="007F2B14">
                            <w:rPr>
                              <w:sz w:val="28"/>
                              <w:szCs w:val="28"/>
                            </w:rPr>
                            <w:t>Create</w:t>
                          </w:r>
                        </w:p>
                      </w:txbxContent>
                    </v:textbox>
                  </v:oval>
                  <v:oval id="Oval 315" o:spid="_x0000_s1068" style="position:absolute;left:20726;top:7086;width:10287;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" fillcolor="white [3201]" strokecolor="black [3200]" strokeweight="1pt">
                    <v:stroke joinstyle="miter"/>
                    <v:textbox>
                      <w:txbxContent>
                        <w:p w14:paraId="1BB83EC7" w14:textId="77777777" w:rsidR="00F87692" w:rsidRPr="007F2B14" w:rsidRDefault="00F87692" w:rsidP="00745FEC">
                          <w:pPr>
                            <w:jc w:val="center"/>
                            <w:rPr>
                              <w:sz w:val="28"/>
                              <w:szCs w:val="28"/>
                            </w:rPr>
                          </w:pPr>
                          <w:r w:rsidRPr="007F2B14">
                            <w:rPr>
                              <w:sz w:val="28"/>
                              <w:szCs w:val="28"/>
                            </w:rPr>
                            <w:t>Edit</w:t>
                          </w:r>
                        </w:p>
                      </w:txbxContent>
                    </v:textbox>
                  </v:oval>
                  <v:oval id="Oval 316" o:spid="_x0000_s1069" style="position:absolute;left:20650;top:14478;width:10287;height:6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" fillcolor="white [3201]" strokecolor="black [3200]" strokeweight="1pt">
                    <v:stroke joinstyle="miter"/>
                    <v:textbox>
                      <w:txbxContent>
                        <w:p w14:paraId="064D2972" w14:textId="77777777" w:rsidR="00F87692" w:rsidRPr="007F2B14" w:rsidRDefault="00F87692" w:rsidP="00745FEC">
                          <w:pPr>
                            <w:jc w:val="center"/>
                            <w:rPr>
                              <w:sz w:val="28"/>
                              <w:szCs w:val="28"/>
                            </w:rPr>
                          </w:pPr>
                          <w:r w:rsidRPr="007F2B14">
                            <w:rPr>
                              <w:sz w:val="28"/>
                              <w:szCs w:val="28"/>
                            </w:rPr>
                            <w:t>Delete</w:t>
                          </w:r>
                        </w:p>
                      </w:txbxContent>
                    </v:textbox>
                  </v:oval>
                  <v:shape id="Straight Arrow Connector 317" o:spid="_x0000_s1070" type="#_x0000_t32" style="position:absolute;left:13335;top:3810;width:6096;height:51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" strokecolor="black [3200]" strokeweight="1pt">
                    <v:stroke endarrow="open" joinstyle="miter"/>
                  </v:shape>
                  <v:shape id="Straight Arrow Connector 318" o:spid="_x0000_s1071" type="#_x0000_t32" style="position:absolute;left:13716;top:10363;width:5715;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" strokecolor="black [3200]" strokeweight="1pt">
                    <v:stroke endarrow="open" joinstyle="miter"/>
                  </v:shape>
                  <v:shape id="Straight Arrow Connector 319" o:spid="_x0000_s1072" type="#_x0000_t32" style="position:absolute;left:13716;top:12268;width:5715;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" strokecolor="black [3200]" strokeweight="1pt">
                    <v:stroke endarrow="open"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20" o:spid="_x0000_s1073" type="#_x0000_t34" style="position:absolute;left:32004;top:2438;width:9906;height:55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" strokecolor="black [3200]" strokeweight="1pt">
                    <v:stroke endarrow="open"/>
                  </v:shape>
                  <v:shape id="Elbow Connector 321" o:spid="_x0000_s1074" type="#_x0000_t34" style="position:absolute;left:32918;top:11734;width:8992;height:579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" strokecolor="black [3200]" strokeweight="1pt">
                    <v:stroke endarrow="open"/>
                  </v:shape>
                  <v:shape id="Straight Arrow Connector 322" o:spid="_x0000_s1075" type="#_x0000_t32" style="position:absolute;left:32842;top:9906;width:9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" strokecolor="black [3200]" strokeweight="1pt">
                    <v:stroke startarrow="open" endarrow="open" joinstyle="miter"/>
                  </v:shape>
                  <v:line id="Straight Connector 323" o:spid="_x0000_s1076" style="position:absolute;visibility:visible;mso-wrap-style:square" from="43281,6324" to="57835,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" strokecolor="black [3200]" strokeweight="1pt">
                    <v:stroke joinstyle="miter"/>
                  </v:line>
                  <v:line id="Straight Connector 324" o:spid="_x0000_s1077" style="position:absolute;visibility:visible;mso-wrap-style:square" from="43281,13411" to="57835,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" strokecolor="black [3200]" strokeweight="1pt">
                    <v:stroke joinstyle="miter"/>
                  </v:line>
                </v:group>
                <v:shape id="Text Box 325" o:spid="_x0000_s1078" type="#_x0000_t202" style="position:absolute;left:43281;top:6629;width:15774;height:6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s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J+SmxrHAAAA3AAA&#10;AA8AAAAAAAAAAAAAAAAABwIAAGRycy9kb3ducmV2LnhtbFBLBQYAAAAAAwADALcAAAD7AgAAAAA=&#10;" filled="f" stroked="f" strokeweight=".5pt">
                  <v:textbox>
                    <w:txbxContent>
                      <w:p w14:paraId="593BA306" w14:textId="77777777" w:rsidR="00F87692" w:rsidRPr="004B629C" w:rsidRDefault="00F87692" w:rsidP="00745FEC">
                        <w:pPr>
                          <w:jc w:val="center"/>
                          <w:rPr>
                            <w:sz w:val="32"/>
                            <w:szCs w:val="32"/>
                          </w:rPr>
                        </w:pPr>
                        <w:r w:rsidRPr="004B629C">
                          <w:rPr>
                            <w:sz w:val="32"/>
                            <w:szCs w:val="32"/>
                          </w:rPr>
                          <w:t>Manage Employees</w:t>
                        </w:r>
                      </w:p>
                    </w:txbxContent>
                  </v:textbox>
                </v:shape>
              </v:group>
            </w:pict>
          </mc:Fallback>
        </mc:AlternateContent>
      </w:r>
    </w:p>
    <w:p w14:paraId="6605B797" w14:textId="77777777" w:rsidR="00745FEC" w:rsidRPr="00882F14" w:rsidRDefault="00745FEC" w:rsidP="00745FEC">
      <w:pPr>
        <w:spacing w:line="240" w:lineRule="auto"/>
        <w:jc w:val="left"/>
        <w:rPr>
          <w:sz w:val="40"/>
          <w:szCs w:val="40"/>
          <w:lang w:val="en-US"/>
        </w:rPr>
      </w:pPr>
    </w:p>
    <w:p w14:paraId="48C09C43" w14:textId="77777777" w:rsidR="00745FEC" w:rsidRPr="00882F14" w:rsidRDefault="00745FEC" w:rsidP="00745FEC">
      <w:pPr>
        <w:spacing w:line="240" w:lineRule="auto"/>
        <w:jc w:val="left"/>
        <w:rPr>
          <w:sz w:val="40"/>
          <w:szCs w:val="40"/>
          <w:lang w:val="en-US"/>
        </w:rPr>
      </w:pPr>
    </w:p>
    <w:p w14:paraId="62327934" w14:textId="77777777" w:rsidR="00745FEC" w:rsidRPr="00882F14" w:rsidRDefault="00745FEC" w:rsidP="00745FEC">
      <w:pPr>
        <w:spacing w:line="240" w:lineRule="auto"/>
        <w:jc w:val="left"/>
        <w:rPr>
          <w:sz w:val="40"/>
          <w:szCs w:val="40"/>
          <w:lang w:val="en-US"/>
        </w:rPr>
      </w:pPr>
    </w:p>
    <w:p w14:paraId="4DB1BB5D" w14:textId="77777777" w:rsidR="00745FEC" w:rsidRPr="00882F14" w:rsidRDefault="00745FEC" w:rsidP="00745FEC">
      <w:pPr>
        <w:spacing w:line="240" w:lineRule="auto"/>
        <w:jc w:val="left"/>
        <w:rPr>
          <w:sz w:val="40"/>
          <w:szCs w:val="40"/>
          <w:lang w:val="en-US"/>
        </w:rPr>
      </w:pPr>
    </w:p>
    <w:p w14:paraId="5F301A15" w14:textId="77777777" w:rsidR="00745FEC" w:rsidRPr="00882F14" w:rsidRDefault="00745FEC" w:rsidP="00745FEC">
      <w:pPr>
        <w:spacing w:line="240" w:lineRule="auto"/>
        <w:jc w:val="left"/>
        <w:rPr>
          <w:sz w:val="40"/>
          <w:szCs w:val="40"/>
          <w:lang w:val="en-US"/>
        </w:rPr>
      </w:pPr>
    </w:p>
    <w:p w14:paraId="03A540CB" w14:textId="77777777" w:rsidR="00745FEC" w:rsidRPr="00882F14" w:rsidRDefault="00745FEC" w:rsidP="00745FEC">
      <w:pPr>
        <w:spacing w:line="240" w:lineRule="auto"/>
        <w:jc w:val="left"/>
        <w:rPr>
          <w:sz w:val="40"/>
          <w:szCs w:val="40"/>
          <w:lang w:val="en-US"/>
        </w:rPr>
      </w:pPr>
    </w:p>
    <w:p w14:paraId="5AB857C5" w14:textId="77777777" w:rsidR="00745FEC" w:rsidRPr="00882F14" w:rsidRDefault="00745FEC" w:rsidP="00224355">
      <w:pPr>
        <w:pStyle w:val="Heading2forappendices"/>
        <w:rPr>
          <w:lang w:val="en-US"/>
        </w:rPr>
      </w:pPr>
      <w:r w:rsidRPr="00882F14">
        <w:rPr>
          <w:lang w:val="en-US"/>
        </w:rPr>
        <w:t>Bus management</w:t>
      </w:r>
    </w:p>
    <w:p w14:paraId="26245351" w14:textId="44A4C3DE" w:rsidR="00745FEC" w:rsidRPr="00882F14" w:rsidRDefault="00745FEC" w:rsidP="00745FEC">
      <w:pPr>
        <w:spacing w:line="240" w:lineRule="auto"/>
        <w:jc w:val="left"/>
        <w:rPr>
          <w:sz w:val="40"/>
          <w:szCs w:val="40"/>
          <w:lang w:val="en-US"/>
        </w:rPr>
      </w:pPr>
      <w:r w:rsidRPr="00882F14">
        <w:rPr>
          <w:b/>
          <w:noProof/>
          <w:sz w:val="24"/>
          <w:szCs w:val="24"/>
          <w:u w:val="single"/>
        </w:rPr>
        <mc:AlternateContent>
          <mc:Choice Requires="wpg">
            <w:drawing>
              <wp:anchor distT="0" distB="0" distL="114300" distR="114300" simplePos="0" relativeHeight="251660288" behindDoc="0" locked="0" layoutInCell="1" allowOverlap="1" wp14:anchorId="7FFAE3CD" wp14:editId="57022C9A">
                <wp:simplePos x="0" y="0"/>
                <wp:positionH relativeFrom="column">
                  <wp:posOffset>0</wp:posOffset>
                </wp:positionH>
                <wp:positionV relativeFrom="paragraph">
                  <wp:posOffset>0</wp:posOffset>
                </wp:positionV>
                <wp:extent cx="6644640" cy="2499360"/>
                <wp:effectExtent l="0" t="0" r="3810" b="15240"/>
                <wp:wrapNone/>
                <wp:docPr id="326" name="Group 326"/>
                <wp:cNvGraphicFramePr/>
                <a:graphic xmlns:a="http://schemas.openxmlformats.org/drawingml/2006/main">
                  <a:graphicData uri="http://schemas.microsoft.com/office/word/2010/wordprocessingGroup">
                    <wpg:wgp>
                      <wpg:cNvGrpSpPr/>
                      <wpg:grpSpPr>
                        <a:xfrm>
                          <a:off x="0" y="0"/>
                          <a:ext cx="6644640" cy="2499360"/>
                          <a:chOff x="0" y="0"/>
                          <a:chExt cx="6644640" cy="2499360"/>
                        </a:xfrm>
                      </wpg:grpSpPr>
                      <wps:wsp>
                        <wps:cNvPr id="327" name="Rectangle 327"/>
                        <wps:cNvSpPr/>
                        <wps:spPr>
                          <a:xfrm>
                            <a:off x="0" y="1089660"/>
                            <a:ext cx="967740" cy="472440"/>
                          </a:xfrm>
                          <a:prstGeom prst="rect">
                            <a:avLst/>
                          </a:prstGeom>
                        </wps:spPr>
                        <wps:style>
                          <a:lnRef idx="2">
                            <a:schemeClr val="dk1"/>
                          </a:lnRef>
                          <a:fillRef idx="1">
                            <a:schemeClr val="lt1"/>
                          </a:fillRef>
                          <a:effectRef idx="0">
                            <a:schemeClr val="dk1"/>
                          </a:effectRef>
                          <a:fontRef idx="minor">
                            <a:schemeClr val="dk1"/>
                          </a:fontRef>
                        </wps:style>
                        <wps:txbx>
                          <w:txbxContent>
                            <w:p w14:paraId="42D01BA2" w14:textId="77777777" w:rsidR="00F87692" w:rsidRPr="004B629C" w:rsidRDefault="00F87692" w:rsidP="00745FEC">
                              <w:pPr>
                                <w:jc w:val="center"/>
                                <w:rPr>
                                  <w:sz w:val="36"/>
                                  <w:szCs w:val="36"/>
                                </w:rPr>
                              </w:pPr>
                              <w:r w:rsidRPr="004B629C">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1623060" y="0"/>
                            <a:ext cx="108966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44C0E474" w14:textId="77777777" w:rsidR="00F87692" w:rsidRDefault="00F87692" w:rsidP="00745FEC">
                              <w:pPr>
                                <w:jc w:val="center"/>
                              </w:pPr>
                              <w:r w:rsidRPr="004B629C">
                                <w:rPr>
                                  <w:sz w:val="28"/>
                                  <w:szCs w:val="28"/>
                                </w:rPr>
                                <w:t>Create</w:t>
                              </w:r>
                              <w:r>
                                <w:rPr>
                                  <w:noProof/>
                                </w:rPr>
                                <w:drawing>
                                  <wp:inline distT="0" distB="0" distL="0" distR="0" wp14:anchorId="3708FE5F" wp14:editId="6F13603F">
                                    <wp:extent cx="438150" cy="283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 cy="283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Oval 329"/>
                        <wps:cNvSpPr/>
                        <wps:spPr>
                          <a:xfrm>
                            <a:off x="1531620" y="640080"/>
                            <a:ext cx="111252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556033A4" w14:textId="77777777" w:rsidR="00F87692" w:rsidRPr="004B629C" w:rsidRDefault="00F87692" w:rsidP="00745FEC">
                              <w:pPr>
                                <w:jc w:val="center"/>
                                <w:rPr>
                                  <w:sz w:val="28"/>
                                  <w:szCs w:val="28"/>
                                </w:rPr>
                              </w:pPr>
                              <w:r w:rsidRPr="004B629C">
                                <w:rPr>
                                  <w:sz w:val="28"/>
                                  <w:szCs w:val="28"/>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Oval 330"/>
                        <wps:cNvSpPr/>
                        <wps:spPr>
                          <a:xfrm>
                            <a:off x="1592580" y="1264920"/>
                            <a:ext cx="105156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66AA0400" w14:textId="77777777" w:rsidR="00F87692" w:rsidRPr="004B629C" w:rsidRDefault="00F87692" w:rsidP="00745FEC">
                              <w:pPr>
                                <w:jc w:val="center"/>
                                <w:rPr>
                                  <w:sz w:val="28"/>
                                  <w:szCs w:val="28"/>
                                </w:rPr>
                              </w:pPr>
                              <w:r w:rsidRPr="004B629C">
                                <w:rPr>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Oval 331"/>
                        <wps:cNvSpPr/>
                        <wps:spPr>
                          <a:xfrm>
                            <a:off x="1623060" y="1927860"/>
                            <a:ext cx="102108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236863A5" w14:textId="77777777" w:rsidR="00F87692" w:rsidRPr="004B629C" w:rsidRDefault="00F87692" w:rsidP="00745FEC">
                              <w:pPr>
                                <w:jc w:val="center"/>
                                <w:rPr>
                                  <w:sz w:val="28"/>
                                  <w:szCs w:val="28"/>
                                </w:rPr>
                              </w:pPr>
                              <w:r w:rsidRPr="004B629C">
                                <w:rPr>
                                  <w:sz w:val="28"/>
                                  <w:szCs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Straight Arrow Connector 332"/>
                        <wps:cNvCnPr/>
                        <wps:spPr>
                          <a:xfrm flipV="1">
                            <a:off x="1074420" y="381000"/>
                            <a:ext cx="464820" cy="7086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33" name="Straight Arrow Connector 333"/>
                        <wps:cNvCnPr/>
                        <wps:spPr>
                          <a:xfrm flipV="1">
                            <a:off x="1104900" y="1021080"/>
                            <a:ext cx="373380" cy="190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34" name="Straight Arrow Connector 334"/>
                        <wps:cNvCnPr/>
                        <wps:spPr>
                          <a:xfrm>
                            <a:off x="1104900" y="1356360"/>
                            <a:ext cx="381000" cy="2133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35" name="Straight Arrow Connector 335"/>
                        <wps:cNvCnPr/>
                        <wps:spPr>
                          <a:xfrm>
                            <a:off x="1112520" y="1501140"/>
                            <a:ext cx="487680" cy="6629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36" name="Elbow Connector 336"/>
                        <wps:cNvCnPr/>
                        <wps:spPr>
                          <a:xfrm flipV="1">
                            <a:off x="2819400" y="1783080"/>
                            <a:ext cx="1112520" cy="5029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37" name="Elbow Connector 337"/>
                        <wps:cNvCnPr/>
                        <wps:spPr>
                          <a:xfrm>
                            <a:off x="2865120" y="259080"/>
                            <a:ext cx="1112520" cy="5029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38" name="Straight Arrow Connector 338"/>
                        <wps:cNvCnPr/>
                        <wps:spPr>
                          <a:xfrm>
                            <a:off x="2865120" y="975360"/>
                            <a:ext cx="107442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339" name="Straight Arrow Connector 339"/>
                        <wps:cNvCnPr/>
                        <wps:spPr>
                          <a:xfrm>
                            <a:off x="2872740" y="1569720"/>
                            <a:ext cx="10287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40" name="Straight Connector 340"/>
                        <wps:cNvCnPr/>
                        <wps:spPr>
                          <a:xfrm>
                            <a:off x="3977640" y="571500"/>
                            <a:ext cx="2247900" cy="7620"/>
                          </a:xfrm>
                          <a:prstGeom prst="line">
                            <a:avLst/>
                          </a:prstGeom>
                        </wps:spPr>
                        <wps:style>
                          <a:lnRef idx="2">
                            <a:schemeClr val="dk1"/>
                          </a:lnRef>
                          <a:fillRef idx="0">
                            <a:schemeClr val="dk1"/>
                          </a:fillRef>
                          <a:effectRef idx="1">
                            <a:schemeClr val="dk1"/>
                          </a:effectRef>
                          <a:fontRef idx="minor">
                            <a:schemeClr val="tx1"/>
                          </a:fontRef>
                        </wps:style>
                        <wps:bodyPr/>
                      </wps:wsp>
                      <wps:wsp>
                        <wps:cNvPr id="341" name="Straight Connector 341"/>
                        <wps:cNvCnPr/>
                        <wps:spPr>
                          <a:xfrm>
                            <a:off x="3947160" y="1920240"/>
                            <a:ext cx="2247900" cy="7620"/>
                          </a:xfrm>
                          <a:prstGeom prst="line">
                            <a:avLst/>
                          </a:prstGeom>
                        </wps:spPr>
                        <wps:style>
                          <a:lnRef idx="2">
                            <a:schemeClr val="dk1"/>
                          </a:lnRef>
                          <a:fillRef idx="0">
                            <a:schemeClr val="dk1"/>
                          </a:fillRef>
                          <a:effectRef idx="1">
                            <a:schemeClr val="dk1"/>
                          </a:effectRef>
                          <a:fontRef idx="minor">
                            <a:schemeClr val="tx1"/>
                          </a:fontRef>
                        </wps:style>
                        <wps:bodyPr/>
                      </wps:wsp>
                      <wps:wsp>
                        <wps:cNvPr id="342" name="Text Box 342"/>
                        <wps:cNvSpPr txBox="1"/>
                        <wps:spPr>
                          <a:xfrm>
                            <a:off x="4351020" y="944880"/>
                            <a:ext cx="229362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6C37D24" w14:textId="77777777" w:rsidR="00F87692" w:rsidRPr="00D33EB0" w:rsidRDefault="00F87692" w:rsidP="00745FEC">
                              <w:pPr>
                                <w:rPr>
                                  <w:sz w:val="48"/>
                                  <w:szCs w:val="48"/>
                                </w:rPr>
                              </w:pPr>
                              <w:r w:rsidRPr="00D33EB0">
                                <w:rPr>
                                  <w:sz w:val="48"/>
                                  <w:szCs w:val="48"/>
                                </w:rPr>
                                <w:t>Bus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AE3CD" id="Group 326" o:spid="_x0000_s1079" style="position:absolute;margin-left:0;margin-top:0;width:523.2pt;height:196.8pt;z-index:251660288" coordsize="66446,24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">
                <v:rect id="Rectangle 327" o:spid="_x0000_s1080" style="position:absolute;top:10896;width:9677;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" fillcolor="white [3201]" strokecolor="black [3200]" strokeweight="1pt">
                  <v:textbox>
                    <w:txbxContent>
                      <w:p w14:paraId="42D01BA2" w14:textId="77777777" w:rsidR="00F87692" w:rsidRPr="004B629C" w:rsidRDefault="00F87692" w:rsidP="00745FEC">
                        <w:pPr>
                          <w:jc w:val="center"/>
                          <w:rPr>
                            <w:sz w:val="36"/>
                            <w:szCs w:val="36"/>
                          </w:rPr>
                        </w:pPr>
                        <w:r w:rsidRPr="004B629C">
                          <w:rPr>
                            <w:sz w:val="36"/>
                            <w:szCs w:val="36"/>
                          </w:rPr>
                          <w:t>ADMIN</w:t>
                        </w:r>
                      </w:p>
                    </w:txbxContent>
                  </v:textbox>
                </v:rect>
                <v:oval id="Oval 328" o:spid="_x0000_s1081" style="position:absolute;left:16230;width:10897;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" fillcolor="white [3201]" strokecolor="black [3200]" strokeweight="1pt">
                  <v:stroke joinstyle="miter"/>
                  <v:textbox>
                    <w:txbxContent>
                      <w:p w14:paraId="44C0E474" w14:textId="77777777" w:rsidR="00F87692" w:rsidRDefault="00F87692" w:rsidP="00745FEC">
                        <w:pPr>
                          <w:jc w:val="center"/>
                        </w:pPr>
                        <w:r w:rsidRPr="004B629C">
                          <w:rPr>
                            <w:sz w:val="28"/>
                            <w:szCs w:val="28"/>
                          </w:rPr>
                          <w:t>Create</w:t>
                        </w:r>
                        <w:r>
                          <w:rPr>
                            <w:noProof/>
                          </w:rPr>
                          <w:drawing>
                            <wp:inline distT="0" distB="0" distL="0" distR="0" wp14:anchorId="3708FE5F" wp14:editId="6F13603F">
                              <wp:extent cx="438150" cy="2833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 cy="28338"/>
                                      </a:xfrm>
                                      <a:prstGeom prst="rect">
                                        <a:avLst/>
                                      </a:prstGeom>
                                      <a:noFill/>
                                      <a:ln>
                                        <a:noFill/>
                                      </a:ln>
                                    </pic:spPr>
                                  </pic:pic>
                                </a:graphicData>
                              </a:graphic>
                            </wp:inline>
                          </w:drawing>
                        </w:r>
                      </w:p>
                    </w:txbxContent>
                  </v:textbox>
                </v:oval>
                <v:oval id="Oval 329" o:spid="_x0000_s1082" style="position:absolute;left:15316;top:6400;width:1112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" fillcolor="white [3201]" strokecolor="black [3200]" strokeweight="1pt">
                  <v:stroke joinstyle="miter"/>
                  <v:textbox>
                    <w:txbxContent>
                      <w:p w14:paraId="556033A4" w14:textId="77777777" w:rsidR="00F87692" w:rsidRPr="004B629C" w:rsidRDefault="00F87692" w:rsidP="00745FEC">
                        <w:pPr>
                          <w:jc w:val="center"/>
                          <w:rPr>
                            <w:sz w:val="28"/>
                            <w:szCs w:val="28"/>
                          </w:rPr>
                        </w:pPr>
                        <w:r w:rsidRPr="004B629C">
                          <w:rPr>
                            <w:sz w:val="28"/>
                            <w:szCs w:val="28"/>
                          </w:rPr>
                          <w:t>Update</w:t>
                        </w:r>
                      </w:p>
                    </w:txbxContent>
                  </v:textbox>
                </v:oval>
                <v:oval id="Oval 330" o:spid="_x0000_s1083" style="position:absolute;left:15925;top:12649;width:1051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" fillcolor="white [3201]" strokecolor="black [3200]" strokeweight="1pt">
                  <v:stroke joinstyle="miter"/>
                  <v:textbox>
                    <w:txbxContent>
                      <w:p w14:paraId="66AA0400" w14:textId="77777777" w:rsidR="00F87692" w:rsidRPr="004B629C" w:rsidRDefault="00F87692" w:rsidP="00745FEC">
                        <w:pPr>
                          <w:jc w:val="center"/>
                          <w:rPr>
                            <w:sz w:val="28"/>
                            <w:szCs w:val="28"/>
                          </w:rPr>
                        </w:pPr>
                        <w:r w:rsidRPr="004B629C">
                          <w:rPr>
                            <w:sz w:val="28"/>
                            <w:szCs w:val="28"/>
                          </w:rPr>
                          <w:t>Search</w:t>
                        </w:r>
                      </w:p>
                    </w:txbxContent>
                  </v:textbox>
                </v:oval>
                <v:oval id="Oval 331" o:spid="_x0000_s1084" style="position:absolute;left:16230;top:19278;width:1021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" fillcolor="white [3201]" strokecolor="black [3200]" strokeweight="1pt">
                  <v:stroke joinstyle="miter"/>
                  <v:textbox>
                    <w:txbxContent>
                      <w:p w14:paraId="236863A5" w14:textId="77777777" w:rsidR="00F87692" w:rsidRPr="004B629C" w:rsidRDefault="00F87692" w:rsidP="00745FEC">
                        <w:pPr>
                          <w:jc w:val="center"/>
                          <w:rPr>
                            <w:sz w:val="28"/>
                            <w:szCs w:val="28"/>
                          </w:rPr>
                        </w:pPr>
                        <w:r w:rsidRPr="004B629C">
                          <w:rPr>
                            <w:sz w:val="28"/>
                            <w:szCs w:val="28"/>
                          </w:rPr>
                          <w:t>Delete</w:t>
                        </w:r>
                      </w:p>
                    </w:txbxContent>
                  </v:textbox>
                </v:oval>
                <v:shape id="Straight Arrow Connector 332" o:spid="_x0000_s1085" type="#_x0000_t32" style="position:absolute;left:10744;top:3810;width:4648;height:7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" strokecolor="black [3200]" strokeweight="1pt">
                  <v:stroke endarrow="open" joinstyle="miter"/>
                </v:shape>
                <v:shape id="Straight Arrow Connector 333" o:spid="_x0000_s1086" type="#_x0000_t32" style="position:absolute;left:11049;top:10210;width:3733;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" strokecolor="black [3200]" strokeweight="1pt">
                  <v:stroke endarrow="open" joinstyle="miter"/>
                </v:shape>
                <v:shape id="Straight Arrow Connector 334" o:spid="_x0000_s1087" type="#_x0000_t32" style="position:absolute;left:11049;top:13563;width:3810;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" strokecolor="black [3200]" strokeweight="1pt">
                  <v:stroke endarrow="open" joinstyle="miter"/>
                </v:shape>
                <v:shape id="Straight Arrow Connector 335" o:spid="_x0000_s1088" type="#_x0000_t32" style="position:absolute;left:11125;top:15011;width:4877;height:6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" strokecolor="black [3200]" strokeweight="1pt">
                  <v:stroke endarrow="open" joinstyle="miter"/>
                </v:shape>
                <v:shape id="Elbow Connector 336" o:spid="_x0000_s1089" type="#_x0000_t34" style="position:absolute;left:28194;top:17830;width:11125;height:50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" strokecolor="black [3200]" strokeweight="1pt">
                  <v:stroke endarrow="open"/>
                </v:shape>
                <v:shape id="Elbow Connector 337" o:spid="_x0000_s1090" type="#_x0000_t34" style="position:absolute;left:28651;top:2590;width:11125;height:50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" strokecolor="black [3200]" strokeweight="1pt">
                  <v:stroke endarrow="open"/>
                </v:shape>
                <v:shape id="Straight Arrow Connector 338" o:spid="_x0000_s1091" type="#_x0000_t32" style="position:absolute;left:28651;top:9753;width:10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" strokecolor="black [3200]" strokeweight="1pt">
                  <v:stroke startarrow="open" endarrow="open" joinstyle="miter"/>
                </v:shape>
                <v:shape id="Straight Arrow Connector 339" o:spid="_x0000_s1092" type="#_x0000_t32" style="position:absolute;left:28727;top:15697;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" strokecolor="black [3200]" strokeweight="1pt">
                  <v:stroke endarrow="open" joinstyle="miter"/>
                </v:shape>
                <v:line id="Straight Connector 340" o:spid="_x0000_s1093" style="position:absolute;visibility:visible;mso-wrap-style:square" from="39776,5715" to="62255,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" strokecolor="black [3200]" strokeweight="1pt">
                  <v:stroke joinstyle="miter"/>
                </v:line>
                <v:line id="Straight Connector 341" o:spid="_x0000_s1094" style="position:absolute;visibility:visible;mso-wrap-style:square" from="39471,19202" to="61950,19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" strokecolor="black [3200]" strokeweight="1pt">
                  <v:stroke joinstyle="miter"/>
                </v:line>
                <v:shape id="Text Box 342" o:spid="_x0000_s1095" type="#_x0000_t202" style="position:absolute;left:43510;top:9448;width:22936;height:8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" fillcolor="white [3201]" stroked="f" strokeweight=".5pt">
                  <v:textbox>
                    <w:txbxContent>
                      <w:p w14:paraId="76C37D24" w14:textId="77777777" w:rsidR="00F87692" w:rsidRPr="00D33EB0" w:rsidRDefault="00F87692" w:rsidP="00745FEC">
                        <w:pPr>
                          <w:rPr>
                            <w:sz w:val="48"/>
                            <w:szCs w:val="48"/>
                          </w:rPr>
                        </w:pPr>
                        <w:r w:rsidRPr="00D33EB0">
                          <w:rPr>
                            <w:sz w:val="48"/>
                            <w:szCs w:val="48"/>
                          </w:rPr>
                          <w:t>Bus Detail</w:t>
                        </w:r>
                      </w:p>
                    </w:txbxContent>
                  </v:textbox>
                </v:shape>
              </v:group>
            </w:pict>
          </mc:Fallback>
        </mc:AlternateContent>
      </w:r>
    </w:p>
    <w:p w14:paraId="4409F84A"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7ED71D0E"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2CCA2D25"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3051C8CE"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4009C581"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6FEB988B" w14:textId="77777777" w:rsidR="00745FEC" w:rsidRPr="00882F14" w:rsidRDefault="00745FEC" w:rsidP="00745FEC">
      <w:pPr>
        <w:pStyle w:val="ListParagraph"/>
        <w:spacing w:line="240" w:lineRule="auto"/>
        <w:jc w:val="left"/>
        <w:rPr>
          <w:rFonts w:ascii="Times New Roman" w:hAnsi="Times New Roman" w:cs="Times New Roman"/>
          <w:sz w:val="40"/>
          <w:szCs w:val="40"/>
          <w:lang w:val="en-US"/>
        </w:rPr>
      </w:pPr>
    </w:p>
    <w:p w14:paraId="4AB5F753" w14:textId="737562C0" w:rsidR="00745FEC" w:rsidRPr="00882F14" w:rsidRDefault="00745FEC">
      <w:pPr>
        <w:spacing w:line="240" w:lineRule="auto"/>
        <w:jc w:val="left"/>
        <w:rPr>
          <w:b/>
          <w:bCs/>
          <w:color w:val="0D0D0D"/>
          <w:sz w:val="40"/>
          <w:szCs w:val="40"/>
          <w:lang w:val="en-US" w:eastAsia="en-US"/>
        </w:rPr>
      </w:pPr>
    </w:p>
    <w:p w14:paraId="77A40EC7" w14:textId="77777777" w:rsidR="00745FEC" w:rsidRPr="00882F14" w:rsidRDefault="00745FEC" w:rsidP="00224355">
      <w:pPr>
        <w:pStyle w:val="Heading2forappendices"/>
        <w:rPr>
          <w:lang w:val="en-US"/>
        </w:rPr>
      </w:pPr>
      <w:r w:rsidRPr="00882F14">
        <w:rPr>
          <w:lang w:val="en-US"/>
        </w:rPr>
        <w:lastRenderedPageBreak/>
        <w:t>Booking management</w:t>
      </w:r>
    </w:p>
    <w:p w14:paraId="66F2D5EF" w14:textId="59E522AF" w:rsidR="00745FEC" w:rsidRPr="00882F14" w:rsidRDefault="00745FEC" w:rsidP="00745FEC">
      <w:pPr>
        <w:spacing w:line="240" w:lineRule="auto"/>
        <w:jc w:val="left"/>
        <w:rPr>
          <w:sz w:val="40"/>
          <w:szCs w:val="40"/>
          <w:lang w:val="en-US"/>
        </w:rPr>
      </w:pPr>
      <w:r w:rsidRPr="00882F14">
        <w:rPr>
          <w:b/>
          <w:noProof/>
          <w:sz w:val="24"/>
          <w:szCs w:val="24"/>
          <w:u w:val="single"/>
        </w:rPr>
        <mc:AlternateContent>
          <mc:Choice Requires="wpg">
            <w:drawing>
              <wp:anchor distT="0" distB="0" distL="114300" distR="114300" simplePos="0" relativeHeight="251662336" behindDoc="0" locked="0" layoutInCell="1" allowOverlap="1" wp14:anchorId="46706805" wp14:editId="6153567D">
                <wp:simplePos x="0" y="0"/>
                <wp:positionH relativeFrom="column">
                  <wp:posOffset>0</wp:posOffset>
                </wp:positionH>
                <wp:positionV relativeFrom="paragraph">
                  <wp:posOffset>-635</wp:posOffset>
                </wp:positionV>
                <wp:extent cx="6385560" cy="2499360"/>
                <wp:effectExtent l="0" t="0" r="0" b="15240"/>
                <wp:wrapNone/>
                <wp:docPr id="343" name="Group 343"/>
                <wp:cNvGraphicFramePr/>
                <a:graphic xmlns:a="http://schemas.openxmlformats.org/drawingml/2006/main">
                  <a:graphicData uri="http://schemas.microsoft.com/office/word/2010/wordprocessingGroup">
                    <wpg:wgp>
                      <wpg:cNvGrpSpPr/>
                      <wpg:grpSpPr>
                        <a:xfrm>
                          <a:off x="0" y="0"/>
                          <a:ext cx="6385560" cy="2499360"/>
                          <a:chOff x="0" y="0"/>
                          <a:chExt cx="6385560" cy="2499360"/>
                        </a:xfrm>
                      </wpg:grpSpPr>
                      <wps:wsp>
                        <wps:cNvPr id="344" name="Rectangle 344"/>
                        <wps:cNvSpPr/>
                        <wps:spPr>
                          <a:xfrm>
                            <a:off x="0" y="1089660"/>
                            <a:ext cx="967740" cy="472440"/>
                          </a:xfrm>
                          <a:prstGeom prst="rect">
                            <a:avLst/>
                          </a:prstGeom>
                        </wps:spPr>
                        <wps:style>
                          <a:lnRef idx="2">
                            <a:schemeClr val="dk1"/>
                          </a:lnRef>
                          <a:fillRef idx="1">
                            <a:schemeClr val="lt1"/>
                          </a:fillRef>
                          <a:effectRef idx="0">
                            <a:schemeClr val="dk1"/>
                          </a:effectRef>
                          <a:fontRef idx="minor">
                            <a:schemeClr val="dk1"/>
                          </a:fontRef>
                        </wps:style>
                        <wps:txbx>
                          <w:txbxContent>
                            <w:p w14:paraId="618B90E0" w14:textId="77777777" w:rsidR="00F87692" w:rsidRPr="004B629C" w:rsidRDefault="00F87692" w:rsidP="00745FEC">
                              <w:pPr>
                                <w:jc w:val="center"/>
                                <w:rPr>
                                  <w:sz w:val="36"/>
                                  <w:szCs w:val="36"/>
                                </w:rPr>
                              </w:pPr>
                              <w:r w:rsidRPr="004B629C">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Oval 345"/>
                        <wps:cNvSpPr/>
                        <wps:spPr>
                          <a:xfrm>
                            <a:off x="1539240" y="0"/>
                            <a:ext cx="124206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4241DA02" w14:textId="77777777" w:rsidR="00F87692" w:rsidRDefault="00F87692" w:rsidP="00745FEC">
                              <w:pPr>
                                <w:jc w:val="center"/>
                                <w:rPr>
                                  <w:sz w:val="28"/>
                                  <w:szCs w:val="28"/>
                                </w:rPr>
                              </w:pPr>
                              <w:r>
                                <w:rPr>
                                  <w:sz w:val="28"/>
                                  <w:szCs w:val="28"/>
                                </w:rPr>
                                <w:t>Add new</w:t>
                              </w:r>
                            </w:p>
                            <w:p w14:paraId="7355697F" w14:textId="77777777" w:rsidR="00F87692" w:rsidRDefault="00F87692" w:rsidP="00745FEC">
                              <w:pPr>
                                <w:jc w:val="center"/>
                              </w:pPr>
                              <w:r>
                                <w:rPr>
                                  <w:noProof/>
                                </w:rPr>
                                <w:drawing>
                                  <wp:inline distT="0" distB="0" distL="0" distR="0" wp14:anchorId="2EBD271F" wp14:editId="29929F03">
                                    <wp:extent cx="438150" cy="283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 cy="283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Oval 346"/>
                        <wps:cNvSpPr/>
                        <wps:spPr>
                          <a:xfrm>
                            <a:off x="1531620" y="640080"/>
                            <a:ext cx="111252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78EB0C41" w14:textId="77777777" w:rsidR="00F87692" w:rsidRPr="004B629C" w:rsidRDefault="00F87692" w:rsidP="00745FEC">
                              <w:pPr>
                                <w:jc w:val="center"/>
                                <w:rPr>
                                  <w:sz w:val="28"/>
                                  <w:szCs w:val="28"/>
                                </w:rPr>
                              </w:pPr>
                              <w:r w:rsidRPr="004B629C">
                                <w:rPr>
                                  <w:sz w:val="28"/>
                                  <w:szCs w:val="28"/>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7" name="Oval 347"/>
                        <wps:cNvSpPr/>
                        <wps:spPr>
                          <a:xfrm>
                            <a:off x="1592580" y="1264920"/>
                            <a:ext cx="105156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6C421578" w14:textId="77777777" w:rsidR="00F87692" w:rsidRPr="004B629C" w:rsidRDefault="00F87692" w:rsidP="00745FEC">
                              <w:pPr>
                                <w:jc w:val="center"/>
                                <w:rPr>
                                  <w:sz w:val="28"/>
                                  <w:szCs w:val="28"/>
                                </w:rPr>
                              </w:pPr>
                              <w:r w:rsidRPr="004B629C">
                                <w:rPr>
                                  <w:sz w:val="28"/>
                                  <w:szCs w:val="28"/>
                                </w:rP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Oval 348"/>
                        <wps:cNvSpPr/>
                        <wps:spPr>
                          <a:xfrm>
                            <a:off x="1623060" y="1927860"/>
                            <a:ext cx="1021080" cy="571500"/>
                          </a:xfrm>
                          <a:prstGeom prst="ellipse">
                            <a:avLst/>
                          </a:prstGeom>
                        </wps:spPr>
                        <wps:style>
                          <a:lnRef idx="2">
                            <a:schemeClr val="dk1"/>
                          </a:lnRef>
                          <a:fillRef idx="1">
                            <a:schemeClr val="lt1"/>
                          </a:fillRef>
                          <a:effectRef idx="0">
                            <a:schemeClr val="dk1"/>
                          </a:effectRef>
                          <a:fontRef idx="minor">
                            <a:schemeClr val="dk1"/>
                          </a:fontRef>
                        </wps:style>
                        <wps:txbx>
                          <w:txbxContent>
                            <w:p w14:paraId="3E3E802D" w14:textId="77777777" w:rsidR="00F87692" w:rsidRPr="004B629C" w:rsidRDefault="00F87692" w:rsidP="00745FEC">
                              <w:pPr>
                                <w:jc w:val="center"/>
                                <w:rPr>
                                  <w:sz w:val="28"/>
                                  <w:szCs w:val="28"/>
                                </w:rPr>
                              </w:pPr>
                              <w:r w:rsidRPr="004B629C">
                                <w:rPr>
                                  <w:sz w:val="28"/>
                                  <w:szCs w:val="28"/>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Straight Arrow Connector 349"/>
                        <wps:cNvCnPr/>
                        <wps:spPr>
                          <a:xfrm flipV="1">
                            <a:off x="1074420" y="381000"/>
                            <a:ext cx="464820" cy="7086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50" name="Straight Arrow Connector 350"/>
                        <wps:cNvCnPr/>
                        <wps:spPr>
                          <a:xfrm flipV="1">
                            <a:off x="1104900" y="1021080"/>
                            <a:ext cx="373380" cy="1905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51" name="Straight Arrow Connector 351"/>
                        <wps:cNvCnPr/>
                        <wps:spPr>
                          <a:xfrm>
                            <a:off x="1104900" y="1356360"/>
                            <a:ext cx="381000" cy="2133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52" name="Straight Arrow Connector 352"/>
                        <wps:cNvCnPr/>
                        <wps:spPr>
                          <a:xfrm>
                            <a:off x="1112520" y="1501140"/>
                            <a:ext cx="487680" cy="6629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53" name="Elbow Connector 353"/>
                        <wps:cNvCnPr/>
                        <wps:spPr>
                          <a:xfrm flipV="1">
                            <a:off x="2819400" y="1783080"/>
                            <a:ext cx="1112520" cy="5029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54" name="Elbow Connector 354"/>
                        <wps:cNvCnPr/>
                        <wps:spPr>
                          <a:xfrm>
                            <a:off x="2865120" y="259080"/>
                            <a:ext cx="1112520" cy="5029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355" name="Straight Arrow Connector 355"/>
                        <wps:cNvCnPr/>
                        <wps:spPr>
                          <a:xfrm>
                            <a:off x="2865120" y="975360"/>
                            <a:ext cx="107442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356" name="Straight Arrow Connector 356"/>
                        <wps:cNvCnPr/>
                        <wps:spPr>
                          <a:xfrm>
                            <a:off x="2872740" y="1569720"/>
                            <a:ext cx="10287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357" name="Straight Connector 357"/>
                        <wps:cNvCnPr/>
                        <wps:spPr>
                          <a:xfrm>
                            <a:off x="3977640" y="571500"/>
                            <a:ext cx="2247900" cy="7620"/>
                          </a:xfrm>
                          <a:prstGeom prst="line">
                            <a:avLst/>
                          </a:prstGeom>
                        </wps:spPr>
                        <wps:style>
                          <a:lnRef idx="2">
                            <a:schemeClr val="dk1"/>
                          </a:lnRef>
                          <a:fillRef idx="0">
                            <a:schemeClr val="dk1"/>
                          </a:fillRef>
                          <a:effectRef idx="1">
                            <a:schemeClr val="dk1"/>
                          </a:effectRef>
                          <a:fontRef idx="minor">
                            <a:schemeClr val="tx1"/>
                          </a:fontRef>
                        </wps:style>
                        <wps:bodyPr/>
                      </wps:wsp>
                      <wps:wsp>
                        <wps:cNvPr id="358" name="Straight Connector 358"/>
                        <wps:cNvCnPr/>
                        <wps:spPr>
                          <a:xfrm>
                            <a:off x="3947160" y="1920240"/>
                            <a:ext cx="2247900" cy="7620"/>
                          </a:xfrm>
                          <a:prstGeom prst="line">
                            <a:avLst/>
                          </a:prstGeom>
                        </wps:spPr>
                        <wps:style>
                          <a:lnRef idx="2">
                            <a:schemeClr val="dk1"/>
                          </a:lnRef>
                          <a:fillRef idx="0">
                            <a:schemeClr val="dk1"/>
                          </a:fillRef>
                          <a:effectRef idx="1">
                            <a:schemeClr val="dk1"/>
                          </a:effectRef>
                          <a:fontRef idx="minor">
                            <a:schemeClr val="tx1"/>
                          </a:fontRef>
                        </wps:style>
                        <wps:bodyPr/>
                      </wps:wsp>
                      <wps:wsp>
                        <wps:cNvPr id="359" name="Text Box 359"/>
                        <wps:cNvSpPr txBox="1"/>
                        <wps:spPr>
                          <a:xfrm>
                            <a:off x="4091940" y="982980"/>
                            <a:ext cx="2293620" cy="8458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C80141" w14:textId="77777777" w:rsidR="00F87692" w:rsidRPr="00D33EB0" w:rsidRDefault="00F87692" w:rsidP="00745FEC">
                              <w:pPr>
                                <w:rPr>
                                  <w:sz w:val="48"/>
                                  <w:szCs w:val="48"/>
                                </w:rPr>
                              </w:pPr>
                              <w:r>
                                <w:rPr>
                                  <w:sz w:val="48"/>
                                  <w:szCs w:val="48"/>
                                </w:rPr>
                                <w:t>Booking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6706805" id="Group 343" o:spid="_x0000_s1096" style="position:absolute;margin-left:0;margin-top:-.05pt;width:502.8pt;height:196.8pt;z-index:251662336;mso-width-relative:margin" coordsize="63855,249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">
                <v:rect id="Rectangle 344" o:spid="_x0000_s1097" style="position:absolute;top:10896;width:9677;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" fillcolor="white [3201]" strokecolor="black [3200]" strokeweight="1pt">
                  <v:textbox>
                    <w:txbxContent>
                      <w:p w14:paraId="618B90E0" w14:textId="77777777" w:rsidR="00F87692" w:rsidRPr="004B629C" w:rsidRDefault="00F87692" w:rsidP="00745FEC">
                        <w:pPr>
                          <w:jc w:val="center"/>
                          <w:rPr>
                            <w:sz w:val="36"/>
                            <w:szCs w:val="36"/>
                          </w:rPr>
                        </w:pPr>
                        <w:r w:rsidRPr="004B629C">
                          <w:rPr>
                            <w:sz w:val="36"/>
                            <w:szCs w:val="36"/>
                          </w:rPr>
                          <w:t>ADMIN</w:t>
                        </w:r>
                      </w:p>
                    </w:txbxContent>
                  </v:textbox>
                </v:rect>
                <v:oval id="Oval 345" o:spid="_x0000_s1098" style="position:absolute;left:15392;width:1242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" fillcolor="white [3201]" strokecolor="black [3200]" strokeweight="1pt">
                  <v:stroke joinstyle="miter"/>
                  <v:textbox>
                    <w:txbxContent>
                      <w:p w14:paraId="4241DA02" w14:textId="77777777" w:rsidR="00F87692" w:rsidRDefault="00F87692" w:rsidP="00745FEC">
                        <w:pPr>
                          <w:jc w:val="center"/>
                          <w:rPr>
                            <w:sz w:val="28"/>
                            <w:szCs w:val="28"/>
                          </w:rPr>
                        </w:pPr>
                        <w:r>
                          <w:rPr>
                            <w:sz w:val="28"/>
                            <w:szCs w:val="28"/>
                          </w:rPr>
                          <w:t>Add new</w:t>
                        </w:r>
                      </w:p>
                      <w:p w14:paraId="7355697F" w14:textId="77777777" w:rsidR="00F87692" w:rsidRDefault="00F87692" w:rsidP="00745FEC">
                        <w:pPr>
                          <w:jc w:val="center"/>
                        </w:pPr>
                        <w:r>
                          <w:rPr>
                            <w:noProof/>
                          </w:rPr>
                          <w:drawing>
                            <wp:inline distT="0" distB="0" distL="0" distR="0" wp14:anchorId="2EBD271F" wp14:editId="29929F03">
                              <wp:extent cx="438150" cy="2833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 cy="28338"/>
                                      </a:xfrm>
                                      <a:prstGeom prst="rect">
                                        <a:avLst/>
                                      </a:prstGeom>
                                      <a:noFill/>
                                      <a:ln>
                                        <a:noFill/>
                                      </a:ln>
                                    </pic:spPr>
                                  </pic:pic>
                                </a:graphicData>
                              </a:graphic>
                            </wp:inline>
                          </w:drawing>
                        </w:r>
                      </w:p>
                    </w:txbxContent>
                  </v:textbox>
                </v:oval>
                <v:oval id="Oval 346" o:spid="_x0000_s1099" style="position:absolute;left:15316;top:6400;width:11125;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" fillcolor="white [3201]" strokecolor="black [3200]" strokeweight="1pt">
                  <v:stroke joinstyle="miter"/>
                  <v:textbox>
                    <w:txbxContent>
                      <w:p w14:paraId="78EB0C41" w14:textId="77777777" w:rsidR="00F87692" w:rsidRPr="004B629C" w:rsidRDefault="00F87692" w:rsidP="00745FEC">
                        <w:pPr>
                          <w:jc w:val="center"/>
                          <w:rPr>
                            <w:sz w:val="28"/>
                            <w:szCs w:val="28"/>
                          </w:rPr>
                        </w:pPr>
                        <w:r w:rsidRPr="004B629C">
                          <w:rPr>
                            <w:sz w:val="28"/>
                            <w:szCs w:val="28"/>
                          </w:rPr>
                          <w:t>Update</w:t>
                        </w:r>
                      </w:p>
                    </w:txbxContent>
                  </v:textbox>
                </v:oval>
                <v:oval id="Oval 347" o:spid="_x0000_s1100" style="position:absolute;left:15925;top:12649;width:1051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" fillcolor="white [3201]" strokecolor="black [3200]" strokeweight="1pt">
                  <v:stroke joinstyle="miter"/>
                  <v:textbox>
                    <w:txbxContent>
                      <w:p w14:paraId="6C421578" w14:textId="77777777" w:rsidR="00F87692" w:rsidRPr="004B629C" w:rsidRDefault="00F87692" w:rsidP="00745FEC">
                        <w:pPr>
                          <w:jc w:val="center"/>
                          <w:rPr>
                            <w:sz w:val="28"/>
                            <w:szCs w:val="28"/>
                          </w:rPr>
                        </w:pPr>
                        <w:r w:rsidRPr="004B629C">
                          <w:rPr>
                            <w:sz w:val="28"/>
                            <w:szCs w:val="28"/>
                          </w:rPr>
                          <w:t>Search</w:t>
                        </w:r>
                      </w:p>
                    </w:txbxContent>
                  </v:textbox>
                </v:oval>
                <v:oval id="Oval 348" o:spid="_x0000_s1101" style="position:absolute;left:16230;top:19278;width:1021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" fillcolor="white [3201]" strokecolor="black [3200]" strokeweight="1pt">
                  <v:stroke joinstyle="miter"/>
                  <v:textbox>
                    <w:txbxContent>
                      <w:p w14:paraId="3E3E802D" w14:textId="77777777" w:rsidR="00F87692" w:rsidRPr="004B629C" w:rsidRDefault="00F87692" w:rsidP="00745FEC">
                        <w:pPr>
                          <w:jc w:val="center"/>
                          <w:rPr>
                            <w:sz w:val="28"/>
                            <w:szCs w:val="28"/>
                          </w:rPr>
                        </w:pPr>
                        <w:r w:rsidRPr="004B629C">
                          <w:rPr>
                            <w:sz w:val="28"/>
                            <w:szCs w:val="28"/>
                          </w:rPr>
                          <w:t>Delete</w:t>
                        </w:r>
                      </w:p>
                    </w:txbxContent>
                  </v:textbox>
                </v:oval>
                <v:shape id="Straight Arrow Connector 349" o:spid="_x0000_s1102" type="#_x0000_t32" style="position:absolute;left:10744;top:3810;width:4648;height:70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" strokecolor="black [3200]" strokeweight="1pt">
                  <v:stroke endarrow="open" joinstyle="miter"/>
                </v:shape>
                <v:shape id="Straight Arrow Connector 350" o:spid="_x0000_s1103" type="#_x0000_t32" style="position:absolute;left:11049;top:10210;width:3733;height:19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" strokecolor="black [3200]" strokeweight="1pt">
                  <v:stroke endarrow="open" joinstyle="miter"/>
                </v:shape>
                <v:shape id="Straight Arrow Connector 351" o:spid="_x0000_s1104" type="#_x0000_t32" style="position:absolute;left:11049;top:13563;width:3810;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" strokecolor="black [3200]" strokeweight="1pt">
                  <v:stroke endarrow="open" joinstyle="miter"/>
                </v:shape>
                <v:shape id="Straight Arrow Connector 352" o:spid="_x0000_s1105" type="#_x0000_t32" style="position:absolute;left:11125;top:15011;width:4877;height:6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" strokecolor="black [3200]" strokeweight="1pt">
                  <v:stroke endarrow="open" joinstyle="miter"/>
                </v:shape>
                <v:shape id="Elbow Connector 353" o:spid="_x0000_s1106" type="#_x0000_t34" style="position:absolute;left:28194;top:17830;width:11125;height:50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" strokecolor="black [3200]" strokeweight="1pt">
                  <v:stroke endarrow="open"/>
                </v:shape>
                <v:shape id="Elbow Connector 354" o:spid="_x0000_s1107" type="#_x0000_t34" style="position:absolute;left:28651;top:2590;width:11125;height:50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" strokecolor="black [3200]" strokeweight="1pt">
                  <v:stroke endarrow="open"/>
                </v:shape>
                <v:shape id="Straight Arrow Connector 355" o:spid="_x0000_s1108" type="#_x0000_t32" style="position:absolute;left:28651;top:9753;width:107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" strokecolor="black [3200]" strokeweight="1pt">
                  <v:stroke startarrow="open" endarrow="open" joinstyle="miter"/>
                </v:shape>
                <v:shape id="Straight Arrow Connector 356" o:spid="_x0000_s1109" type="#_x0000_t32" style="position:absolute;left:28727;top:15697;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" strokecolor="black [3200]" strokeweight="1pt">
                  <v:stroke endarrow="open" joinstyle="miter"/>
                </v:shape>
                <v:line id="Straight Connector 357" o:spid="_x0000_s1110" style="position:absolute;visibility:visible;mso-wrap-style:square" from="39776,5715" to="62255,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" strokecolor="black [3200]" strokeweight="1pt">
                  <v:stroke joinstyle="miter"/>
                </v:line>
                <v:line id="Straight Connector 358" o:spid="_x0000_s1111" style="position:absolute;visibility:visible;mso-wrap-style:square" from="39471,19202" to="61950,19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" strokecolor="black [3200]" strokeweight="1pt">
                  <v:stroke joinstyle="miter"/>
                </v:line>
                <v:shape id="Text Box 359" o:spid="_x0000_s1112" type="#_x0000_t202" style="position:absolute;left:40919;top:9829;width:22936;height:8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" fillcolor="white [3201]" stroked="f" strokeweight=".5pt">
                  <v:textbox>
                    <w:txbxContent>
                      <w:p w14:paraId="7EC80141" w14:textId="77777777" w:rsidR="00F87692" w:rsidRPr="00D33EB0" w:rsidRDefault="00F87692" w:rsidP="00745FEC">
                        <w:pPr>
                          <w:rPr>
                            <w:sz w:val="48"/>
                            <w:szCs w:val="48"/>
                          </w:rPr>
                        </w:pPr>
                        <w:r>
                          <w:rPr>
                            <w:sz w:val="48"/>
                            <w:szCs w:val="48"/>
                          </w:rPr>
                          <w:t>Booking Detail</w:t>
                        </w:r>
                      </w:p>
                    </w:txbxContent>
                  </v:textbox>
                </v:shape>
              </v:group>
            </w:pict>
          </mc:Fallback>
        </mc:AlternateContent>
      </w:r>
    </w:p>
    <w:p w14:paraId="3DCA9549" w14:textId="77777777" w:rsidR="00745FEC" w:rsidRPr="00882F14" w:rsidRDefault="00745FEC" w:rsidP="00745FEC">
      <w:pPr>
        <w:spacing w:line="240" w:lineRule="auto"/>
        <w:jc w:val="left"/>
        <w:rPr>
          <w:sz w:val="40"/>
          <w:szCs w:val="40"/>
          <w:lang w:val="en-US"/>
        </w:rPr>
      </w:pPr>
    </w:p>
    <w:p w14:paraId="647A9305" w14:textId="77777777" w:rsidR="00745FEC" w:rsidRPr="00882F14" w:rsidRDefault="00745FEC" w:rsidP="00745FEC">
      <w:pPr>
        <w:spacing w:line="240" w:lineRule="auto"/>
        <w:jc w:val="left"/>
        <w:rPr>
          <w:sz w:val="40"/>
          <w:szCs w:val="40"/>
          <w:lang w:val="en-US"/>
        </w:rPr>
      </w:pPr>
    </w:p>
    <w:p w14:paraId="133F19F8" w14:textId="77777777" w:rsidR="00745FEC" w:rsidRPr="00882F14" w:rsidRDefault="00745FEC" w:rsidP="00745FEC">
      <w:pPr>
        <w:spacing w:line="240" w:lineRule="auto"/>
        <w:jc w:val="left"/>
        <w:rPr>
          <w:sz w:val="40"/>
          <w:szCs w:val="40"/>
          <w:lang w:val="en-US"/>
        </w:rPr>
      </w:pPr>
    </w:p>
    <w:p w14:paraId="01D8F9D7" w14:textId="77777777" w:rsidR="00745FEC" w:rsidRPr="00882F14" w:rsidRDefault="00745FEC" w:rsidP="00745FEC">
      <w:pPr>
        <w:spacing w:line="240" w:lineRule="auto"/>
        <w:jc w:val="left"/>
        <w:rPr>
          <w:sz w:val="40"/>
          <w:szCs w:val="40"/>
          <w:lang w:val="en-US"/>
        </w:rPr>
      </w:pPr>
    </w:p>
    <w:p w14:paraId="4E825A1E" w14:textId="77777777" w:rsidR="00745FEC" w:rsidRPr="00882F14" w:rsidRDefault="00745FEC" w:rsidP="00745FEC">
      <w:pPr>
        <w:spacing w:line="240" w:lineRule="auto"/>
        <w:jc w:val="left"/>
        <w:rPr>
          <w:sz w:val="40"/>
          <w:szCs w:val="40"/>
          <w:lang w:val="en-US"/>
        </w:rPr>
      </w:pPr>
    </w:p>
    <w:p w14:paraId="3D548CA7" w14:textId="77777777" w:rsidR="00745FEC" w:rsidRPr="00882F14" w:rsidRDefault="00745FEC" w:rsidP="00745FEC">
      <w:pPr>
        <w:spacing w:line="240" w:lineRule="auto"/>
        <w:jc w:val="left"/>
        <w:rPr>
          <w:sz w:val="40"/>
          <w:szCs w:val="40"/>
          <w:lang w:val="en-US"/>
        </w:rPr>
      </w:pPr>
    </w:p>
    <w:p w14:paraId="268FD2CF" w14:textId="77777777" w:rsidR="00745FEC" w:rsidRPr="00882F14" w:rsidRDefault="00745FEC" w:rsidP="00745FEC">
      <w:pPr>
        <w:spacing w:line="240" w:lineRule="auto"/>
        <w:jc w:val="left"/>
        <w:rPr>
          <w:sz w:val="40"/>
          <w:szCs w:val="40"/>
          <w:lang w:val="en-US"/>
        </w:rPr>
      </w:pPr>
    </w:p>
    <w:p w14:paraId="4C82A273" w14:textId="77777777" w:rsidR="00745FEC" w:rsidRPr="00882F14" w:rsidRDefault="00745FEC" w:rsidP="00745FEC">
      <w:pPr>
        <w:spacing w:line="240" w:lineRule="auto"/>
        <w:jc w:val="left"/>
        <w:rPr>
          <w:sz w:val="40"/>
          <w:szCs w:val="40"/>
          <w:lang w:val="en-US"/>
        </w:rPr>
      </w:pPr>
    </w:p>
    <w:p w14:paraId="041088BC" w14:textId="77777777" w:rsidR="00745FEC" w:rsidRPr="00882F14" w:rsidRDefault="00745FEC" w:rsidP="00224355">
      <w:pPr>
        <w:pStyle w:val="Heading2forappendices"/>
        <w:rPr>
          <w:lang w:val="en-US"/>
        </w:rPr>
      </w:pPr>
      <w:r w:rsidRPr="00882F14">
        <w:rPr>
          <w:lang w:val="en-US"/>
        </w:rPr>
        <w:t>Customer management</w:t>
      </w:r>
    </w:p>
    <w:p w14:paraId="6B989B2A" w14:textId="5B3CEABC" w:rsidR="00745FEC" w:rsidRPr="00882F14" w:rsidRDefault="00745FEC" w:rsidP="00745FEC">
      <w:pPr>
        <w:spacing w:line="240" w:lineRule="auto"/>
        <w:jc w:val="left"/>
        <w:rPr>
          <w:sz w:val="40"/>
          <w:szCs w:val="40"/>
          <w:lang w:val="en-US"/>
        </w:rPr>
      </w:pPr>
      <w:r w:rsidRPr="00882F14">
        <w:rPr>
          <w:noProof/>
        </w:rPr>
        <mc:AlternateContent>
          <mc:Choice Requires="wpg">
            <w:drawing>
              <wp:anchor distT="0" distB="0" distL="114300" distR="114300" simplePos="0" relativeHeight="251664384" behindDoc="0" locked="0" layoutInCell="1" allowOverlap="1" wp14:anchorId="4B06225C" wp14:editId="45610B1F">
                <wp:simplePos x="0" y="0"/>
                <wp:positionH relativeFrom="column">
                  <wp:posOffset>0</wp:posOffset>
                </wp:positionH>
                <wp:positionV relativeFrom="paragraph">
                  <wp:posOffset>-635</wp:posOffset>
                </wp:positionV>
                <wp:extent cx="5905500" cy="2080260"/>
                <wp:effectExtent l="0" t="0" r="0" b="15240"/>
                <wp:wrapNone/>
                <wp:docPr id="73" name="Group 73"/>
                <wp:cNvGraphicFramePr/>
                <a:graphic xmlns:a="http://schemas.openxmlformats.org/drawingml/2006/main">
                  <a:graphicData uri="http://schemas.microsoft.com/office/word/2010/wordprocessingGroup">
                    <wpg:wgp>
                      <wpg:cNvGrpSpPr/>
                      <wpg:grpSpPr>
                        <a:xfrm>
                          <a:off x="0" y="0"/>
                          <a:ext cx="5905500" cy="2080260"/>
                          <a:chOff x="0" y="0"/>
                          <a:chExt cx="5905500" cy="2080260"/>
                        </a:xfrm>
                      </wpg:grpSpPr>
                      <wpg:grpSp>
                        <wpg:cNvPr id="74" name="Group 74"/>
                        <wpg:cNvGrpSpPr/>
                        <wpg:grpSpPr>
                          <a:xfrm>
                            <a:off x="0" y="0"/>
                            <a:ext cx="5783580" cy="2080260"/>
                            <a:chOff x="0" y="0"/>
                            <a:chExt cx="5783580" cy="2080260"/>
                          </a:xfrm>
                        </wpg:grpSpPr>
                        <wps:wsp>
                          <wps:cNvPr id="75" name="Rectangle 75"/>
                          <wps:cNvSpPr/>
                          <wps:spPr>
                            <a:xfrm>
                              <a:off x="0" y="762000"/>
                              <a:ext cx="1143000" cy="518160"/>
                            </a:xfrm>
                            <a:prstGeom prst="rect">
                              <a:avLst/>
                            </a:prstGeom>
                          </wps:spPr>
                          <wps:style>
                            <a:lnRef idx="2">
                              <a:schemeClr val="dk1"/>
                            </a:lnRef>
                            <a:fillRef idx="1">
                              <a:schemeClr val="lt1"/>
                            </a:fillRef>
                            <a:effectRef idx="0">
                              <a:schemeClr val="dk1"/>
                            </a:effectRef>
                            <a:fontRef idx="minor">
                              <a:schemeClr val="dk1"/>
                            </a:fontRef>
                          </wps:style>
                          <wps:txbx>
                            <w:txbxContent>
                              <w:p w14:paraId="4AF7FC1C" w14:textId="77777777" w:rsidR="00F87692" w:rsidRPr="007F2B14" w:rsidRDefault="00F87692" w:rsidP="00745FEC">
                                <w:pPr>
                                  <w:jc w:val="center"/>
                                  <w:rPr>
                                    <w:sz w:val="36"/>
                                    <w:szCs w:val="36"/>
                                  </w:rPr>
                                </w:pPr>
                                <w:r w:rsidRPr="007F2B14">
                                  <w:rPr>
                                    <w:sz w:val="36"/>
                                    <w:szCs w:val="3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Oval 76"/>
                          <wps:cNvSpPr/>
                          <wps:spPr>
                            <a:xfrm>
                              <a:off x="1996440" y="0"/>
                              <a:ext cx="120396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268F98C3" w14:textId="77777777" w:rsidR="00F87692" w:rsidRPr="007F2B14" w:rsidRDefault="00F87692" w:rsidP="00745FEC">
                                <w:pPr>
                                  <w:jc w:val="center"/>
                                  <w:rPr>
                                    <w:sz w:val="28"/>
                                    <w:szCs w:val="28"/>
                                  </w:rPr>
                                </w:pPr>
                                <w:r>
                                  <w:rPr>
                                    <w:sz w:val="28"/>
                                    <w:szCs w:val="28"/>
                                  </w:rPr>
                                  <w:t>Add new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2072640" y="708660"/>
                              <a:ext cx="108966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6DE43B77" w14:textId="77777777" w:rsidR="00F87692" w:rsidRPr="007F2B14" w:rsidRDefault="00F87692" w:rsidP="00745FEC">
                                <w:pPr>
                                  <w:rPr>
                                    <w:sz w:val="28"/>
                                    <w:szCs w:val="28"/>
                                  </w:rPr>
                                </w:pPr>
                                <w:r>
                                  <w:rPr>
                                    <w:sz w:val="28"/>
                                    <w:szCs w:val="28"/>
                                  </w:rP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Oval 78"/>
                          <wps:cNvSpPr/>
                          <wps:spPr>
                            <a:xfrm>
                              <a:off x="2065020" y="1447800"/>
                              <a:ext cx="1028700" cy="632460"/>
                            </a:xfrm>
                            <a:prstGeom prst="ellipse">
                              <a:avLst/>
                            </a:prstGeom>
                          </wps:spPr>
                          <wps:style>
                            <a:lnRef idx="2">
                              <a:schemeClr val="dk1"/>
                            </a:lnRef>
                            <a:fillRef idx="1">
                              <a:schemeClr val="lt1"/>
                            </a:fillRef>
                            <a:effectRef idx="0">
                              <a:schemeClr val="dk1"/>
                            </a:effectRef>
                            <a:fontRef idx="minor">
                              <a:schemeClr val="dk1"/>
                            </a:fontRef>
                          </wps:style>
                          <wps:txbx>
                            <w:txbxContent>
                              <w:p w14:paraId="67CA4122" w14:textId="77777777" w:rsidR="00F87692" w:rsidRDefault="00F87692" w:rsidP="00745FEC">
                                <w:pPr>
                                  <w:jc w:val="center"/>
                                  <w:rPr>
                                    <w:sz w:val="28"/>
                                    <w:szCs w:val="28"/>
                                  </w:rPr>
                                </w:pPr>
                                <w:r>
                                  <w:rPr>
                                    <w:sz w:val="28"/>
                                    <w:szCs w:val="28"/>
                                  </w:rPr>
                                  <w:t>Search</w:t>
                                </w:r>
                              </w:p>
                              <w:p w14:paraId="5531ADC3" w14:textId="77777777" w:rsidR="00F87692" w:rsidRPr="007F2B14" w:rsidRDefault="00F87692" w:rsidP="00745FEC">
                                <w:pPr>
                                  <w:rPr>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Straight Arrow Connector 79"/>
                          <wps:cNvCnPr/>
                          <wps:spPr>
                            <a:xfrm flipV="1">
                              <a:off x="1333500" y="381000"/>
                              <a:ext cx="609600" cy="51816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0" name="Straight Arrow Connector 80"/>
                          <wps:cNvCnPr/>
                          <wps:spPr>
                            <a:xfrm flipV="1">
                              <a:off x="1371600" y="1036320"/>
                              <a:ext cx="57150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1" name="Straight Arrow Connector 81"/>
                          <wps:cNvCnPr/>
                          <wps:spPr>
                            <a:xfrm>
                              <a:off x="1371600" y="1226820"/>
                              <a:ext cx="571500" cy="45720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82" name="Elbow Connector 82"/>
                          <wps:cNvCnPr/>
                          <wps:spPr>
                            <a:xfrm>
                              <a:off x="3291840" y="243840"/>
                              <a:ext cx="899160" cy="55626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83" name="Elbow Connector 83"/>
                          <wps:cNvCnPr/>
                          <wps:spPr>
                            <a:xfrm flipV="1">
                              <a:off x="3291840" y="1173480"/>
                              <a:ext cx="899160" cy="57912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wps:wsp>
                          <wps:cNvPr id="84" name="Straight Arrow Connector 84"/>
                          <wps:cNvCnPr/>
                          <wps:spPr>
                            <a:xfrm>
                              <a:off x="3284220" y="990600"/>
                              <a:ext cx="929640" cy="0"/>
                            </a:xfrm>
                            <a:prstGeom prst="straightConnector1">
                              <a:avLst/>
                            </a:prstGeom>
                            <a:ln>
                              <a:headEnd type="arrow"/>
                              <a:tailEnd type="arrow"/>
                            </a:ln>
                          </wps:spPr>
                          <wps:style>
                            <a:lnRef idx="2">
                              <a:schemeClr val="dk1"/>
                            </a:lnRef>
                            <a:fillRef idx="0">
                              <a:schemeClr val="dk1"/>
                            </a:fillRef>
                            <a:effectRef idx="1">
                              <a:schemeClr val="dk1"/>
                            </a:effectRef>
                            <a:fontRef idx="minor">
                              <a:schemeClr val="tx1"/>
                            </a:fontRef>
                          </wps:style>
                          <wps:bodyPr/>
                        </wps:wsp>
                        <wps:wsp>
                          <wps:cNvPr id="85" name="Straight Connector 85"/>
                          <wps:cNvCnPr/>
                          <wps:spPr>
                            <a:xfrm>
                              <a:off x="4328160" y="632460"/>
                              <a:ext cx="1455420" cy="0"/>
                            </a:xfrm>
                            <a:prstGeom prst="line">
                              <a:avLst/>
                            </a:prstGeom>
                          </wps:spPr>
                          <wps:style>
                            <a:lnRef idx="2">
                              <a:schemeClr val="dk1"/>
                            </a:lnRef>
                            <a:fillRef idx="0">
                              <a:schemeClr val="dk1"/>
                            </a:fillRef>
                            <a:effectRef idx="1">
                              <a:schemeClr val="dk1"/>
                            </a:effectRef>
                            <a:fontRef idx="minor">
                              <a:schemeClr val="tx1"/>
                            </a:fontRef>
                          </wps:style>
                          <wps:bodyPr/>
                        </wps:wsp>
                        <wps:wsp>
                          <wps:cNvPr id="86" name="Straight Connector 86"/>
                          <wps:cNvCnPr/>
                          <wps:spPr>
                            <a:xfrm>
                              <a:off x="4328160" y="1341120"/>
                              <a:ext cx="1455420" cy="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87" name="Text Box 87"/>
                        <wps:cNvSpPr txBox="1"/>
                        <wps:spPr>
                          <a:xfrm>
                            <a:off x="4328160" y="800100"/>
                            <a:ext cx="1577340" cy="4648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E3E7B5" w14:textId="77777777" w:rsidR="00F87692" w:rsidRPr="00D33EB0" w:rsidRDefault="00F87692" w:rsidP="00745FEC">
                              <w:pPr>
                                <w:jc w:val="center"/>
                                <w:rPr>
                                  <w:sz w:val="36"/>
                                  <w:szCs w:val="36"/>
                                </w:rPr>
                              </w:pPr>
                              <w:r w:rsidRPr="00D33EB0">
                                <w:rPr>
                                  <w:sz w:val="36"/>
                                  <w:szCs w:val="36"/>
                                </w:rPr>
                                <w:t>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06225C" id="Group 73" o:spid="_x0000_s1113" style="position:absolute;margin-left:0;margin-top:-.05pt;width:465pt;height:163.8pt;z-index:251664384" coordsize="59055,2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">
                <v:group id="Group 74" o:spid="_x0000_s1114" style="position:absolute;width:57835;height:20802" coordsize="57835,20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75" o:spid="_x0000_s1115" style="position:absolute;top:7620;width:11430;height:51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nXkxAAAANsAAAAPAAAAZHJzL2Rvd25yZXYueG1sRI9Ba8JA&#10;FITvBf/D8gRvdWOh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LIadeTEAAAA2wAAAA8A&#10;AAAAAAAAAAAAAAAABwIAAGRycy9kb3ducmV2LnhtbFBLBQYAAAAAAwADALcAAAD4AgAAAAA=&#10;" fillcolor="white [3201]" strokecolor="black [3200]" strokeweight="1pt">
                    <v:textbox>
                      <w:txbxContent>
                        <w:p w14:paraId="4AF7FC1C" w14:textId="77777777" w:rsidR="00F87692" w:rsidRPr="007F2B14" w:rsidRDefault="00F87692" w:rsidP="00745FEC">
                          <w:pPr>
                            <w:jc w:val="center"/>
                            <w:rPr>
                              <w:sz w:val="36"/>
                              <w:szCs w:val="36"/>
                            </w:rPr>
                          </w:pPr>
                          <w:r w:rsidRPr="007F2B14">
                            <w:rPr>
                              <w:sz w:val="36"/>
                              <w:szCs w:val="36"/>
                            </w:rPr>
                            <w:t>ADMIN</w:t>
                          </w:r>
                        </w:p>
                      </w:txbxContent>
                    </v:textbox>
                  </v:rect>
                  <v:oval id="Oval 76" o:spid="_x0000_s1116" style="position:absolute;left:19964;width:12040;height:6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" fillcolor="white [3201]" strokecolor="black [3200]" strokeweight="1pt">
                    <v:stroke joinstyle="miter"/>
                    <v:textbox>
                      <w:txbxContent>
                        <w:p w14:paraId="268F98C3" w14:textId="77777777" w:rsidR="00F87692" w:rsidRPr="007F2B14" w:rsidRDefault="00F87692" w:rsidP="00745FEC">
                          <w:pPr>
                            <w:jc w:val="center"/>
                            <w:rPr>
                              <w:sz w:val="28"/>
                              <w:szCs w:val="28"/>
                            </w:rPr>
                          </w:pPr>
                          <w:r>
                            <w:rPr>
                              <w:sz w:val="28"/>
                              <w:szCs w:val="28"/>
                            </w:rPr>
                            <w:t>Add new</w:t>
                          </w:r>
                        </w:p>
                      </w:txbxContent>
                    </v:textbox>
                  </v:oval>
                  <v:oval id="Oval 77" o:spid="_x0000_s1117" style="position:absolute;left:20726;top:7086;width:10897;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" fillcolor="white [3201]" strokecolor="black [3200]" strokeweight="1pt">
                    <v:stroke joinstyle="miter"/>
                    <v:textbox>
                      <w:txbxContent>
                        <w:p w14:paraId="6DE43B77" w14:textId="77777777" w:rsidR="00F87692" w:rsidRPr="007F2B14" w:rsidRDefault="00F87692" w:rsidP="00745FEC">
                          <w:pPr>
                            <w:rPr>
                              <w:sz w:val="28"/>
                              <w:szCs w:val="28"/>
                            </w:rPr>
                          </w:pPr>
                          <w:r>
                            <w:rPr>
                              <w:sz w:val="28"/>
                              <w:szCs w:val="28"/>
                            </w:rPr>
                            <w:t>Update</w:t>
                          </w:r>
                        </w:p>
                      </w:txbxContent>
                    </v:textbox>
                  </v:oval>
                  <v:oval id="Oval 78" o:spid="_x0000_s1118" style="position:absolute;left:20650;top:14478;width:10287;height:6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" fillcolor="white [3201]" strokecolor="black [3200]" strokeweight="1pt">
                    <v:stroke joinstyle="miter"/>
                    <v:textbox>
                      <w:txbxContent>
                        <w:p w14:paraId="67CA4122" w14:textId="77777777" w:rsidR="00F87692" w:rsidRDefault="00F87692" w:rsidP="00745FEC">
                          <w:pPr>
                            <w:jc w:val="center"/>
                            <w:rPr>
                              <w:sz w:val="28"/>
                              <w:szCs w:val="28"/>
                            </w:rPr>
                          </w:pPr>
                          <w:r>
                            <w:rPr>
                              <w:sz w:val="28"/>
                              <w:szCs w:val="28"/>
                            </w:rPr>
                            <w:t>Search</w:t>
                          </w:r>
                        </w:p>
                        <w:p w14:paraId="5531ADC3" w14:textId="77777777" w:rsidR="00F87692" w:rsidRPr="007F2B14" w:rsidRDefault="00F87692" w:rsidP="00745FEC">
                          <w:pPr>
                            <w:rPr>
                              <w:sz w:val="28"/>
                              <w:szCs w:val="28"/>
                            </w:rPr>
                          </w:pPr>
                        </w:p>
                      </w:txbxContent>
                    </v:textbox>
                  </v:oval>
                  <v:shape id="Straight Arrow Connector 79" o:spid="_x0000_s1119" type="#_x0000_t32" style="position:absolute;left:13335;top:3810;width:6096;height:51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" strokecolor="black [3200]" strokeweight="1pt">
                    <v:stroke endarrow="open" joinstyle="miter"/>
                  </v:shape>
                  <v:shape id="Straight Arrow Connector 80" o:spid="_x0000_s1120" type="#_x0000_t32" style="position:absolute;left:13716;top:10363;width:5715;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" strokecolor="black [3200]" strokeweight="1pt">
                    <v:stroke endarrow="open" joinstyle="miter"/>
                  </v:shape>
                  <v:shape id="Straight Arrow Connector 81" o:spid="_x0000_s1121" type="#_x0000_t32" style="position:absolute;left:13716;top:12268;width:5715;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" strokecolor="black [3200]" strokeweight="1pt">
                    <v:stroke endarrow="open" joinstyle="miter"/>
                  </v:shape>
                  <v:shape id="Elbow Connector 82" o:spid="_x0000_s1122" type="#_x0000_t34" style="position:absolute;left:32918;top:2438;width:8992;height:556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" strokecolor="black [3200]" strokeweight="1pt">
                    <v:stroke endarrow="open"/>
                  </v:shape>
                  <v:shape id="Elbow Connector 83" o:spid="_x0000_s1123" type="#_x0000_t34" style="position:absolute;left:32918;top:11734;width:8992;height:579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" strokecolor="black [3200]" strokeweight="1pt">
                    <v:stroke endarrow="open"/>
                  </v:shape>
                  <v:shape id="Straight Arrow Connector 84" o:spid="_x0000_s1124" type="#_x0000_t32" style="position:absolute;left:32842;top:9906;width:929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" strokecolor="black [3200]" strokeweight="1pt">
                    <v:stroke startarrow="open" endarrow="open" joinstyle="miter"/>
                  </v:shape>
                  <v:line id="Straight Connector 85" o:spid="_x0000_s1125" style="position:absolute;visibility:visible;mso-wrap-style:square" from="43281,6324" to="57835,6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" strokecolor="black [3200]" strokeweight="1pt">
                    <v:stroke joinstyle="miter"/>
                  </v:line>
                  <v:line id="Straight Connector 86" o:spid="_x0000_s1126" style="position:absolute;visibility:visible;mso-wrap-style:square" from="43281,13411" to="57835,13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" strokecolor="black [3200]" strokeweight="1pt">
                    <v:stroke joinstyle="miter"/>
                  </v:line>
                </v:group>
                <v:shape id="Text Box 87" o:spid="_x0000_s1127" type="#_x0000_t202" style="position:absolute;left:43281;top:8001;width:15774;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" filled="f" stroked="f" strokeweight=".5pt">
                  <v:textbox>
                    <w:txbxContent>
                      <w:p w14:paraId="6DE3E7B5" w14:textId="77777777" w:rsidR="00F87692" w:rsidRPr="00D33EB0" w:rsidRDefault="00F87692" w:rsidP="00745FEC">
                        <w:pPr>
                          <w:jc w:val="center"/>
                          <w:rPr>
                            <w:sz w:val="36"/>
                            <w:szCs w:val="36"/>
                          </w:rPr>
                        </w:pPr>
                        <w:r w:rsidRPr="00D33EB0">
                          <w:rPr>
                            <w:sz w:val="36"/>
                            <w:szCs w:val="36"/>
                          </w:rPr>
                          <w:t>Customer</w:t>
                        </w:r>
                      </w:p>
                    </w:txbxContent>
                  </v:textbox>
                </v:shape>
              </v:group>
            </w:pict>
          </mc:Fallback>
        </mc:AlternateContent>
      </w:r>
    </w:p>
    <w:p w14:paraId="5294D828" w14:textId="77777777" w:rsidR="00745FEC" w:rsidRPr="00882F14" w:rsidRDefault="00745FEC" w:rsidP="00745FEC">
      <w:pPr>
        <w:spacing w:line="240" w:lineRule="auto"/>
        <w:jc w:val="left"/>
        <w:rPr>
          <w:sz w:val="40"/>
          <w:szCs w:val="40"/>
          <w:lang w:val="en-US"/>
        </w:rPr>
      </w:pPr>
    </w:p>
    <w:p w14:paraId="57006E33" w14:textId="77777777" w:rsidR="00745FEC" w:rsidRPr="00882F14" w:rsidRDefault="00745FEC" w:rsidP="00745FEC">
      <w:pPr>
        <w:spacing w:line="240" w:lineRule="auto"/>
        <w:jc w:val="left"/>
        <w:rPr>
          <w:sz w:val="40"/>
          <w:szCs w:val="40"/>
          <w:lang w:val="en-US"/>
        </w:rPr>
      </w:pPr>
    </w:p>
    <w:p w14:paraId="1E8BF7EA" w14:textId="77777777" w:rsidR="00745FEC" w:rsidRPr="00882F14" w:rsidRDefault="00745FEC" w:rsidP="00745FEC">
      <w:pPr>
        <w:spacing w:line="240" w:lineRule="auto"/>
        <w:jc w:val="left"/>
        <w:rPr>
          <w:sz w:val="40"/>
          <w:szCs w:val="40"/>
          <w:lang w:val="en-US"/>
        </w:rPr>
      </w:pPr>
    </w:p>
    <w:p w14:paraId="7E5093C8" w14:textId="77777777" w:rsidR="00745FEC" w:rsidRPr="00882F14" w:rsidRDefault="00745FEC" w:rsidP="00745FEC">
      <w:pPr>
        <w:spacing w:line="240" w:lineRule="auto"/>
        <w:jc w:val="left"/>
        <w:rPr>
          <w:sz w:val="40"/>
          <w:szCs w:val="40"/>
          <w:lang w:val="en-US"/>
        </w:rPr>
      </w:pPr>
    </w:p>
    <w:p w14:paraId="3E5232BD" w14:textId="77777777" w:rsidR="00745FEC" w:rsidRPr="00882F14" w:rsidRDefault="00745FEC" w:rsidP="00745FEC">
      <w:pPr>
        <w:spacing w:line="240" w:lineRule="auto"/>
        <w:jc w:val="left"/>
        <w:rPr>
          <w:sz w:val="40"/>
          <w:szCs w:val="40"/>
          <w:lang w:val="en-US"/>
        </w:rPr>
      </w:pPr>
    </w:p>
    <w:p w14:paraId="27E9823A" w14:textId="2E77A06D" w:rsidR="00745FEC" w:rsidRPr="00882F14" w:rsidRDefault="00745FEC" w:rsidP="00745FEC">
      <w:pPr>
        <w:spacing w:line="240" w:lineRule="auto"/>
        <w:jc w:val="left"/>
        <w:rPr>
          <w:sz w:val="40"/>
          <w:szCs w:val="40"/>
          <w:lang w:val="en-US"/>
        </w:rPr>
      </w:pPr>
      <w:r w:rsidRPr="00882F14">
        <w:rPr>
          <w:sz w:val="40"/>
          <w:szCs w:val="40"/>
          <w:lang w:val="en-US"/>
        </w:rPr>
        <w:br w:type="page"/>
      </w:r>
    </w:p>
    <w:p w14:paraId="64B97D83" w14:textId="77777777" w:rsidR="00367F0C" w:rsidRPr="00882F14" w:rsidRDefault="00367F0C">
      <w:pPr>
        <w:spacing w:line="240" w:lineRule="auto"/>
        <w:jc w:val="left"/>
        <w:rPr>
          <w:sz w:val="40"/>
          <w:szCs w:val="40"/>
          <w:lang w:val="en-US" w:eastAsia="en-US"/>
        </w:rPr>
      </w:pPr>
    </w:p>
    <w:p w14:paraId="62AA0A59" w14:textId="14849F0D" w:rsidR="00367F0C" w:rsidRPr="00882F14" w:rsidRDefault="00367F0C" w:rsidP="00224355">
      <w:pPr>
        <w:pStyle w:val="Heading1"/>
        <w:jc w:val="left"/>
      </w:pPr>
      <w:bookmarkStart w:id="7" w:name="_Toc392242409"/>
      <w:r w:rsidRPr="00882F14">
        <w:rPr>
          <w:lang w:val="vi-VN"/>
        </w:rPr>
        <w:t>Use Case</w:t>
      </w:r>
      <w:r w:rsidRPr="00882F14">
        <w:t xml:space="preserve"> Diagram</w:t>
      </w:r>
      <w:bookmarkEnd w:id="7"/>
    </w:p>
    <w:p w14:paraId="56DB82F6" w14:textId="77777777" w:rsidR="00745FEC" w:rsidRPr="00882F14" w:rsidRDefault="00745FEC">
      <w:pPr>
        <w:spacing w:line="240" w:lineRule="auto"/>
        <w:jc w:val="left"/>
        <w:rPr>
          <w:sz w:val="40"/>
          <w:szCs w:val="40"/>
          <w:lang w:val="en-US" w:eastAsia="en-US"/>
        </w:rPr>
      </w:pPr>
      <w:r w:rsidRPr="00882F14">
        <w:rPr>
          <w:noProof/>
          <w:sz w:val="40"/>
          <w:szCs w:val="40"/>
        </w:rPr>
        <w:drawing>
          <wp:inline distT="0" distB="0" distL="0" distR="0" wp14:anchorId="5C603F97" wp14:editId="14A5B45D">
            <wp:extent cx="6400800" cy="5168388"/>
            <wp:effectExtent l="0" t="0" r="0" b="0"/>
            <wp:docPr id="360" name="Picture 360" descr="p:\Desktop\GitHub\OnlineBusTicket\Diagrams\Use Case\Use Case 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esktop\GitHub\OnlineBusTicket\Diagrams\Use Case\Use Case Al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5168388"/>
                    </a:xfrm>
                    <a:prstGeom prst="rect">
                      <a:avLst/>
                    </a:prstGeom>
                    <a:noFill/>
                    <a:ln>
                      <a:noFill/>
                    </a:ln>
                  </pic:spPr>
                </pic:pic>
              </a:graphicData>
            </a:graphic>
          </wp:inline>
        </w:drawing>
      </w:r>
    </w:p>
    <w:p w14:paraId="1F0B541F" w14:textId="77777777" w:rsidR="00745FEC" w:rsidRPr="00882F14" w:rsidRDefault="00745FEC">
      <w:pPr>
        <w:spacing w:line="240" w:lineRule="auto"/>
        <w:jc w:val="left"/>
        <w:rPr>
          <w:sz w:val="40"/>
          <w:szCs w:val="40"/>
          <w:lang w:val="en-US" w:eastAsia="en-US"/>
        </w:rPr>
      </w:pPr>
      <w:r w:rsidRPr="00882F14">
        <w:rPr>
          <w:sz w:val="40"/>
          <w:szCs w:val="40"/>
          <w:lang w:val="en-US" w:eastAsia="en-US"/>
        </w:rPr>
        <w:br w:type="page"/>
      </w:r>
    </w:p>
    <w:p w14:paraId="0B956DDA" w14:textId="51F9B941" w:rsidR="00883BAC" w:rsidRPr="00882F14" w:rsidRDefault="00883BAC" w:rsidP="00224355">
      <w:pPr>
        <w:pStyle w:val="Heading2forappendices"/>
        <w:numPr>
          <w:ilvl w:val="0"/>
          <w:numId w:val="40"/>
        </w:numPr>
        <w:jc w:val="both"/>
      </w:pPr>
      <w:bookmarkStart w:id="8" w:name="_Toc392242410"/>
      <w:r w:rsidRPr="00882F14">
        <w:lastRenderedPageBreak/>
        <w:t>Administrator use case</w:t>
      </w:r>
      <w:bookmarkEnd w:id="8"/>
    </w:p>
    <w:p w14:paraId="2DC3B348" w14:textId="77777777" w:rsidR="00883BAC" w:rsidRPr="00882F14" w:rsidRDefault="00883BAC">
      <w:pPr>
        <w:spacing w:line="240" w:lineRule="auto"/>
        <w:jc w:val="left"/>
        <w:rPr>
          <w:sz w:val="40"/>
          <w:szCs w:val="40"/>
          <w:lang w:val="en-US" w:eastAsia="en-US"/>
        </w:rPr>
      </w:pPr>
      <w:r w:rsidRPr="00882F14">
        <w:rPr>
          <w:noProof/>
          <w:sz w:val="40"/>
          <w:szCs w:val="40"/>
        </w:rPr>
        <w:drawing>
          <wp:inline distT="0" distB="0" distL="0" distR="0" wp14:anchorId="4C240646" wp14:editId="7E43468C">
            <wp:extent cx="6400800" cy="6400800"/>
            <wp:effectExtent l="0" t="0" r="0" b="0"/>
            <wp:docPr id="361" name="Picture 361" descr="p:\Desktop\GitHub\OnlineBusTicket\Diagrams\Use Case\Use Case Administrato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Desktop\GitHub\OnlineBusTicket\Diagrams\Use Case\Use Case Administrator .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6400800"/>
                    </a:xfrm>
                    <a:prstGeom prst="rect">
                      <a:avLst/>
                    </a:prstGeom>
                    <a:noFill/>
                    <a:ln>
                      <a:noFill/>
                    </a:ln>
                  </pic:spPr>
                </pic:pic>
              </a:graphicData>
            </a:graphic>
          </wp:inline>
        </w:drawing>
      </w:r>
    </w:p>
    <w:p w14:paraId="6A5F9A9A" w14:textId="77777777" w:rsidR="00883BAC" w:rsidRPr="00882F14" w:rsidRDefault="00883BAC">
      <w:pPr>
        <w:spacing w:line="240" w:lineRule="auto"/>
        <w:jc w:val="left"/>
        <w:rPr>
          <w:sz w:val="40"/>
          <w:szCs w:val="40"/>
          <w:lang w:val="en-US" w:eastAsia="en-US"/>
        </w:rPr>
      </w:pPr>
      <w:r w:rsidRPr="00882F14">
        <w:rPr>
          <w:sz w:val="40"/>
          <w:szCs w:val="40"/>
          <w:lang w:val="en-US" w:eastAsia="en-US"/>
        </w:rPr>
        <w:br w:type="page"/>
      </w:r>
    </w:p>
    <w:p w14:paraId="34DEA853" w14:textId="3D16EA50" w:rsidR="00883BAC" w:rsidRPr="00882F14" w:rsidRDefault="00883BAC" w:rsidP="00224355">
      <w:pPr>
        <w:pStyle w:val="Heading2forappendices"/>
        <w:rPr>
          <w:lang w:val="en-US"/>
        </w:rPr>
      </w:pPr>
      <w:r w:rsidRPr="00882F14">
        <w:rPr>
          <w:lang w:val="en-US"/>
        </w:rPr>
        <w:lastRenderedPageBreak/>
        <w:t>Staff use case</w:t>
      </w:r>
    </w:p>
    <w:p w14:paraId="4C1A13D4" w14:textId="77777777" w:rsidR="00883BAC" w:rsidRPr="00882F14" w:rsidRDefault="00883BAC" w:rsidP="00883BAC">
      <w:pPr>
        <w:spacing w:line="240" w:lineRule="auto"/>
        <w:jc w:val="left"/>
        <w:rPr>
          <w:sz w:val="40"/>
          <w:szCs w:val="40"/>
          <w:lang w:val="en-US"/>
        </w:rPr>
      </w:pPr>
      <w:r w:rsidRPr="00882F14">
        <w:rPr>
          <w:noProof/>
          <w:sz w:val="40"/>
          <w:szCs w:val="40"/>
        </w:rPr>
        <w:drawing>
          <wp:inline distT="0" distB="0" distL="0" distR="0" wp14:anchorId="78DE0650" wp14:editId="7E3F0D06">
            <wp:extent cx="5629275" cy="5629275"/>
            <wp:effectExtent l="0" t="0" r="9525" b="9525"/>
            <wp:docPr id="363" name="Picture 363" descr="p:\Desktop\GitHub\OnlineBusTicket\Diagrams\Use Case\Use Case 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Desktop\GitHub\OnlineBusTicket\Diagrams\Use Case\Use Case Employe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9275" cy="5629275"/>
                    </a:xfrm>
                    <a:prstGeom prst="rect">
                      <a:avLst/>
                    </a:prstGeom>
                    <a:noFill/>
                    <a:ln>
                      <a:noFill/>
                    </a:ln>
                  </pic:spPr>
                </pic:pic>
              </a:graphicData>
            </a:graphic>
          </wp:inline>
        </w:drawing>
      </w:r>
      <w:r w:rsidRPr="00882F14">
        <w:rPr>
          <w:sz w:val="40"/>
          <w:szCs w:val="40"/>
          <w:lang w:val="en-US"/>
        </w:rPr>
        <w:t xml:space="preserve"> </w:t>
      </w:r>
    </w:p>
    <w:p w14:paraId="0C1131BF" w14:textId="77777777" w:rsidR="00883BAC" w:rsidRPr="00882F14" w:rsidRDefault="00883BAC">
      <w:pPr>
        <w:spacing w:line="240" w:lineRule="auto"/>
        <w:jc w:val="left"/>
        <w:rPr>
          <w:sz w:val="40"/>
          <w:szCs w:val="40"/>
          <w:lang w:val="en-US"/>
        </w:rPr>
      </w:pPr>
      <w:r w:rsidRPr="00882F14">
        <w:rPr>
          <w:sz w:val="40"/>
          <w:szCs w:val="40"/>
          <w:lang w:val="en-US"/>
        </w:rPr>
        <w:br w:type="page"/>
      </w:r>
    </w:p>
    <w:p w14:paraId="7BDD31C9" w14:textId="77777777" w:rsidR="00883BAC" w:rsidRPr="00882F14" w:rsidRDefault="00883BAC" w:rsidP="00224355">
      <w:pPr>
        <w:pStyle w:val="Heading2forappendices"/>
        <w:rPr>
          <w:lang w:val="en-US"/>
        </w:rPr>
      </w:pPr>
      <w:r w:rsidRPr="00882F14">
        <w:rPr>
          <w:lang w:val="en-US"/>
        </w:rPr>
        <w:lastRenderedPageBreak/>
        <w:t>Customer use case</w:t>
      </w:r>
    </w:p>
    <w:p w14:paraId="10C7B645" w14:textId="6893658B" w:rsidR="00367F0C" w:rsidRPr="00882F14" w:rsidRDefault="00883BAC" w:rsidP="00883BAC">
      <w:pPr>
        <w:spacing w:line="240" w:lineRule="auto"/>
        <w:jc w:val="left"/>
        <w:rPr>
          <w:sz w:val="40"/>
          <w:szCs w:val="40"/>
          <w:lang w:val="en-US"/>
        </w:rPr>
      </w:pPr>
      <w:r w:rsidRPr="00882F14">
        <w:rPr>
          <w:noProof/>
          <w:sz w:val="40"/>
          <w:szCs w:val="40"/>
        </w:rPr>
        <w:drawing>
          <wp:inline distT="0" distB="0" distL="0" distR="0" wp14:anchorId="6F92C838" wp14:editId="5E792528">
            <wp:extent cx="4676775" cy="4676775"/>
            <wp:effectExtent l="0" t="0" r="9525" b="9525"/>
            <wp:docPr id="364" name="Picture 364" descr="p:\Desktop\GitHub\OnlineBusTicket\Diagrams\Use Case\Use Case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Desktop\GitHub\OnlineBusTicket\Diagrams\Use Case\Use Case Custom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6775" cy="4676775"/>
                    </a:xfrm>
                    <a:prstGeom prst="rect">
                      <a:avLst/>
                    </a:prstGeom>
                    <a:noFill/>
                    <a:ln>
                      <a:noFill/>
                    </a:ln>
                  </pic:spPr>
                </pic:pic>
              </a:graphicData>
            </a:graphic>
          </wp:inline>
        </w:drawing>
      </w:r>
      <w:r w:rsidRPr="00882F14">
        <w:rPr>
          <w:sz w:val="40"/>
          <w:szCs w:val="40"/>
          <w:lang w:val="en-US"/>
        </w:rPr>
        <w:t xml:space="preserve"> </w:t>
      </w:r>
      <w:r w:rsidR="00367F0C" w:rsidRPr="00882F14">
        <w:rPr>
          <w:sz w:val="40"/>
          <w:szCs w:val="40"/>
          <w:lang w:val="en-US"/>
        </w:rPr>
        <w:br w:type="page"/>
      </w:r>
    </w:p>
    <w:p w14:paraId="46C8D346" w14:textId="3E79F2E6" w:rsidR="00367F0C" w:rsidRPr="00882F14" w:rsidRDefault="00367F0C" w:rsidP="00224355">
      <w:pPr>
        <w:pStyle w:val="Heading1"/>
        <w:jc w:val="left"/>
      </w:pPr>
      <w:bookmarkStart w:id="9" w:name="_Toc392242418"/>
      <w:r w:rsidRPr="00882F14">
        <w:lastRenderedPageBreak/>
        <w:t>Entity–Relationship Design</w:t>
      </w:r>
      <w:bookmarkEnd w:id="9"/>
    </w:p>
    <w:p w14:paraId="67683E8A" w14:textId="56DDB945" w:rsidR="00367F0C" w:rsidRPr="00882F14" w:rsidRDefault="00367F0C" w:rsidP="00224355">
      <w:pPr>
        <w:pStyle w:val="Heading2forappendices"/>
        <w:numPr>
          <w:ilvl w:val="0"/>
          <w:numId w:val="41"/>
        </w:numPr>
      </w:pPr>
      <w:r w:rsidRPr="00882F14">
        <w:t xml:space="preserve"> Entity–Relationship Diagram</w:t>
      </w:r>
      <w:r w:rsidR="002A29B8" w:rsidRPr="00882F14">
        <w:t xml:space="preserve"> </w:t>
      </w:r>
    </w:p>
    <w:p w14:paraId="11B699F6" w14:textId="10F308CA" w:rsidR="002A29B8" w:rsidRPr="00882F14" w:rsidRDefault="00033B39" w:rsidP="00033B39">
      <w:pPr>
        <w:rPr>
          <w:sz w:val="28"/>
          <w:szCs w:val="28"/>
        </w:rPr>
      </w:pPr>
      <w:r w:rsidRPr="00882F14">
        <w:rPr>
          <w:noProof/>
        </w:rPr>
        <w:drawing>
          <wp:inline distT="0" distB="0" distL="0" distR="0" wp14:anchorId="4E6DE80C" wp14:editId="2B321AA5">
            <wp:extent cx="6400800" cy="4678180"/>
            <wp:effectExtent l="0" t="0" r="0" b="8255"/>
            <wp:docPr id="4" name="Picture 4" descr="P:\Download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ownloads\E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4678180"/>
                    </a:xfrm>
                    <a:prstGeom prst="rect">
                      <a:avLst/>
                    </a:prstGeom>
                    <a:noFill/>
                    <a:ln>
                      <a:noFill/>
                    </a:ln>
                  </pic:spPr>
                </pic:pic>
              </a:graphicData>
            </a:graphic>
          </wp:inline>
        </w:drawing>
      </w:r>
    </w:p>
    <w:p w14:paraId="7DE801BE" w14:textId="269BE8BF" w:rsidR="002A29B8" w:rsidRPr="00882F14" w:rsidRDefault="002A29B8" w:rsidP="002A29B8">
      <w:pPr>
        <w:spacing w:line="240" w:lineRule="auto"/>
        <w:jc w:val="left"/>
        <w:rPr>
          <w:b/>
          <w:bCs/>
          <w:color w:val="0D0D0D"/>
          <w:sz w:val="28"/>
          <w:szCs w:val="28"/>
          <w:lang w:eastAsia="en-US"/>
        </w:rPr>
      </w:pPr>
      <w:r w:rsidRPr="00882F14">
        <w:rPr>
          <w:sz w:val="28"/>
          <w:szCs w:val="28"/>
        </w:rPr>
        <w:br w:type="page"/>
      </w:r>
    </w:p>
    <w:p w14:paraId="4B49DA28" w14:textId="0F338176" w:rsidR="00367F0C" w:rsidRPr="00882F14" w:rsidRDefault="00367F0C" w:rsidP="00224355">
      <w:pPr>
        <w:pStyle w:val="Heading2forappendices"/>
      </w:pPr>
      <w:r w:rsidRPr="00882F14">
        <w:lastRenderedPageBreak/>
        <w:t xml:space="preserve"> Entities and Properties</w:t>
      </w:r>
    </w:p>
    <w:p w14:paraId="45FA3334" w14:textId="1916ABA1" w:rsidR="002A29B8" w:rsidRPr="00224355" w:rsidRDefault="002A29B8" w:rsidP="00224355">
      <w:pPr>
        <w:pStyle w:val="ListParagraph"/>
        <w:numPr>
          <w:ilvl w:val="1"/>
          <w:numId w:val="19"/>
        </w:numPr>
        <w:jc w:val="left"/>
        <w:rPr>
          <w:rStyle w:val="Strong"/>
        </w:rPr>
      </w:pPr>
      <w:r w:rsidRPr="00224355">
        <w:rPr>
          <w:rStyle w:val="Strong"/>
        </w:rPr>
        <w:t>Employee Entity &amp; Properties</w:t>
      </w:r>
    </w:p>
    <w:p w14:paraId="15C2EC00" w14:textId="46277158" w:rsidR="007947AB" w:rsidRPr="00882F14" w:rsidRDefault="007947AB" w:rsidP="007947AB">
      <w:pPr>
        <w:rPr>
          <w:sz w:val="28"/>
          <w:szCs w:val="28"/>
        </w:rPr>
      </w:pPr>
      <w:r w:rsidRPr="00882F14">
        <w:rPr>
          <w:noProof/>
          <w:sz w:val="28"/>
          <w:szCs w:val="28"/>
        </w:rPr>
        <w:drawing>
          <wp:inline distT="0" distB="0" distL="0" distR="0" wp14:anchorId="49CC0D70" wp14:editId="15B0E115">
            <wp:extent cx="6400800" cy="373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733800"/>
                    </a:xfrm>
                    <a:prstGeom prst="rect">
                      <a:avLst/>
                    </a:prstGeom>
                    <a:noFill/>
                    <a:ln>
                      <a:noFill/>
                    </a:ln>
                  </pic:spPr>
                </pic:pic>
              </a:graphicData>
            </a:graphic>
          </wp:inline>
        </w:drawing>
      </w:r>
    </w:p>
    <w:p w14:paraId="42AA3D30" w14:textId="378663DF" w:rsidR="007947AB" w:rsidRPr="00224355" w:rsidRDefault="007947AB" w:rsidP="001E31AB">
      <w:pPr>
        <w:pStyle w:val="ListParagraph"/>
        <w:numPr>
          <w:ilvl w:val="1"/>
          <w:numId w:val="19"/>
        </w:numPr>
        <w:rPr>
          <w:rStyle w:val="Strong"/>
        </w:rPr>
      </w:pPr>
      <w:r w:rsidRPr="00224355">
        <w:rPr>
          <w:rStyle w:val="Strong"/>
        </w:rPr>
        <w:t>Booking Entity &amp; Properties</w:t>
      </w:r>
    </w:p>
    <w:p w14:paraId="7D08D792" w14:textId="7B0F6A0C" w:rsidR="007947AB" w:rsidRPr="00882F14" w:rsidRDefault="007947AB">
      <w:pPr>
        <w:spacing w:line="240" w:lineRule="auto"/>
        <w:jc w:val="left"/>
        <w:rPr>
          <w:sz w:val="28"/>
          <w:szCs w:val="28"/>
        </w:rPr>
      </w:pPr>
      <w:r w:rsidRPr="00882F14">
        <w:rPr>
          <w:noProof/>
          <w:sz w:val="28"/>
          <w:szCs w:val="28"/>
        </w:rPr>
        <w:drawing>
          <wp:inline distT="0" distB="0" distL="0" distR="0" wp14:anchorId="0000C63F" wp14:editId="38C208B3">
            <wp:extent cx="5076825" cy="34004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76825" cy="3400425"/>
                    </a:xfrm>
                    <a:prstGeom prst="rect">
                      <a:avLst/>
                    </a:prstGeom>
                    <a:noFill/>
                    <a:ln>
                      <a:noFill/>
                    </a:ln>
                  </pic:spPr>
                </pic:pic>
              </a:graphicData>
            </a:graphic>
          </wp:inline>
        </w:drawing>
      </w:r>
    </w:p>
    <w:p w14:paraId="36A5274D" w14:textId="0FF620F1" w:rsidR="006B4450" w:rsidRPr="00882F14" w:rsidRDefault="006B4450">
      <w:pPr>
        <w:spacing w:line="240" w:lineRule="auto"/>
        <w:jc w:val="left"/>
        <w:rPr>
          <w:sz w:val="28"/>
          <w:szCs w:val="28"/>
        </w:rPr>
      </w:pPr>
      <w:r w:rsidRPr="00882F14">
        <w:rPr>
          <w:sz w:val="28"/>
          <w:szCs w:val="28"/>
        </w:rPr>
        <w:br w:type="page"/>
      </w:r>
    </w:p>
    <w:p w14:paraId="617D55AD" w14:textId="5CD3437A" w:rsidR="006B4450" w:rsidRPr="00224355" w:rsidRDefault="006B4450" w:rsidP="001E31AB">
      <w:pPr>
        <w:pStyle w:val="ListParagraph"/>
        <w:numPr>
          <w:ilvl w:val="1"/>
          <w:numId w:val="19"/>
        </w:numPr>
        <w:rPr>
          <w:rStyle w:val="Strong"/>
        </w:rPr>
      </w:pPr>
      <w:r w:rsidRPr="00224355">
        <w:rPr>
          <w:rStyle w:val="Strong"/>
        </w:rPr>
        <w:lastRenderedPageBreak/>
        <w:t>BookingDetails Entity &amp; Properties</w:t>
      </w:r>
    </w:p>
    <w:p w14:paraId="2FD084B3" w14:textId="0E6B8B0E" w:rsidR="006B4450" w:rsidRPr="00882F14" w:rsidRDefault="006B4450" w:rsidP="006B4450">
      <w:pPr>
        <w:rPr>
          <w:sz w:val="28"/>
          <w:szCs w:val="28"/>
        </w:rPr>
      </w:pPr>
      <w:r w:rsidRPr="00882F14">
        <w:rPr>
          <w:noProof/>
          <w:sz w:val="28"/>
          <w:szCs w:val="28"/>
        </w:rPr>
        <w:drawing>
          <wp:inline distT="0" distB="0" distL="0" distR="0" wp14:anchorId="5C827BF9" wp14:editId="55EA0917">
            <wp:extent cx="49530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3000" cy="3190875"/>
                    </a:xfrm>
                    <a:prstGeom prst="rect">
                      <a:avLst/>
                    </a:prstGeom>
                    <a:noFill/>
                    <a:ln>
                      <a:noFill/>
                    </a:ln>
                  </pic:spPr>
                </pic:pic>
              </a:graphicData>
            </a:graphic>
          </wp:inline>
        </w:drawing>
      </w:r>
    </w:p>
    <w:p w14:paraId="705A7D89" w14:textId="77777777" w:rsidR="007947AB" w:rsidRPr="00882F14" w:rsidRDefault="007947AB" w:rsidP="007947AB">
      <w:pPr>
        <w:rPr>
          <w:sz w:val="28"/>
          <w:szCs w:val="28"/>
        </w:rPr>
      </w:pPr>
    </w:p>
    <w:p w14:paraId="1EC9E344" w14:textId="7E388A9A" w:rsidR="006B4450" w:rsidRPr="00224355" w:rsidRDefault="006B4450" w:rsidP="001E31AB">
      <w:pPr>
        <w:pStyle w:val="ListParagraph"/>
        <w:numPr>
          <w:ilvl w:val="1"/>
          <w:numId w:val="19"/>
        </w:numPr>
        <w:rPr>
          <w:rStyle w:val="Strong"/>
        </w:rPr>
      </w:pPr>
      <w:r w:rsidRPr="00224355">
        <w:rPr>
          <w:rStyle w:val="Strong"/>
        </w:rPr>
        <w:t>Route Entity &amp; Properties</w:t>
      </w:r>
    </w:p>
    <w:p w14:paraId="5A2A3938" w14:textId="7F3BCB39" w:rsidR="006B4450" w:rsidRPr="00882F14" w:rsidRDefault="00EC1C6F" w:rsidP="006B4450">
      <w:pPr>
        <w:rPr>
          <w:sz w:val="28"/>
          <w:szCs w:val="28"/>
        </w:rPr>
      </w:pPr>
      <w:r w:rsidRPr="00882F14">
        <w:rPr>
          <w:noProof/>
          <w:sz w:val="28"/>
          <w:szCs w:val="28"/>
        </w:rPr>
        <w:drawing>
          <wp:inline distT="0" distB="0" distL="0" distR="0" wp14:anchorId="6455F297" wp14:editId="2C4C1E86">
            <wp:extent cx="4962525" cy="3152775"/>
            <wp:effectExtent l="0" t="0" r="9525" b="9525"/>
            <wp:docPr id="365" name="Picture 365" descr="P:\Download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Downloads\ER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2525" cy="3152775"/>
                    </a:xfrm>
                    <a:prstGeom prst="rect">
                      <a:avLst/>
                    </a:prstGeom>
                    <a:noFill/>
                    <a:ln>
                      <a:noFill/>
                    </a:ln>
                  </pic:spPr>
                </pic:pic>
              </a:graphicData>
            </a:graphic>
          </wp:inline>
        </w:drawing>
      </w:r>
    </w:p>
    <w:p w14:paraId="25EB7F17" w14:textId="77777777" w:rsidR="006B4450" w:rsidRPr="00882F14" w:rsidRDefault="006B4450">
      <w:pPr>
        <w:spacing w:line="240" w:lineRule="auto"/>
        <w:jc w:val="left"/>
        <w:rPr>
          <w:sz w:val="28"/>
          <w:szCs w:val="28"/>
        </w:rPr>
      </w:pPr>
      <w:r w:rsidRPr="00882F14">
        <w:rPr>
          <w:sz w:val="28"/>
          <w:szCs w:val="28"/>
        </w:rPr>
        <w:br w:type="page"/>
      </w:r>
    </w:p>
    <w:p w14:paraId="50F1EC03" w14:textId="77777777" w:rsidR="006B4450" w:rsidRPr="00882F14" w:rsidRDefault="006B4450" w:rsidP="006B4450">
      <w:pPr>
        <w:rPr>
          <w:sz w:val="28"/>
          <w:szCs w:val="28"/>
        </w:rPr>
      </w:pPr>
    </w:p>
    <w:p w14:paraId="450D83F8" w14:textId="0D8C662F" w:rsidR="007947AB" w:rsidRPr="00224355" w:rsidRDefault="007947AB" w:rsidP="001E31AB">
      <w:pPr>
        <w:pStyle w:val="ListParagraph"/>
        <w:numPr>
          <w:ilvl w:val="1"/>
          <w:numId w:val="19"/>
        </w:numPr>
        <w:rPr>
          <w:rStyle w:val="Strong"/>
        </w:rPr>
      </w:pPr>
      <w:r w:rsidRPr="00224355">
        <w:rPr>
          <w:rStyle w:val="Strong"/>
        </w:rPr>
        <w:t>RouteDetails Entity &amp; Properties</w:t>
      </w:r>
    </w:p>
    <w:p w14:paraId="5286687A" w14:textId="51E36300" w:rsidR="002A29B8" w:rsidRPr="00882F14" w:rsidRDefault="007947AB" w:rsidP="002A29B8">
      <w:pPr>
        <w:rPr>
          <w:sz w:val="28"/>
          <w:szCs w:val="28"/>
        </w:rPr>
      </w:pPr>
      <w:r w:rsidRPr="00882F14">
        <w:rPr>
          <w:noProof/>
          <w:sz w:val="28"/>
          <w:szCs w:val="28"/>
        </w:rPr>
        <w:drawing>
          <wp:inline distT="0" distB="0" distL="0" distR="0" wp14:anchorId="6D22DA1C" wp14:editId="6D16517D">
            <wp:extent cx="4495800" cy="304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95800" cy="3048000"/>
                    </a:xfrm>
                    <a:prstGeom prst="rect">
                      <a:avLst/>
                    </a:prstGeom>
                    <a:noFill/>
                    <a:ln>
                      <a:noFill/>
                    </a:ln>
                  </pic:spPr>
                </pic:pic>
              </a:graphicData>
            </a:graphic>
          </wp:inline>
        </w:drawing>
      </w:r>
    </w:p>
    <w:p w14:paraId="4C786A27" w14:textId="191C57C3" w:rsidR="00033B39" w:rsidRPr="00CB79CB" w:rsidRDefault="00033B39" w:rsidP="00033B39">
      <w:pPr>
        <w:pStyle w:val="ListParagraph"/>
        <w:numPr>
          <w:ilvl w:val="1"/>
          <w:numId w:val="19"/>
        </w:numPr>
        <w:rPr>
          <w:rStyle w:val="Strong"/>
        </w:rPr>
      </w:pPr>
      <w:r w:rsidRPr="00CB79CB">
        <w:rPr>
          <w:rStyle w:val="Strong"/>
        </w:rPr>
        <w:t>BlockTime Entity &amp; Properties</w:t>
      </w:r>
    </w:p>
    <w:p w14:paraId="6F5F83CB" w14:textId="38246C0E" w:rsidR="00033B39" w:rsidRPr="00882F14" w:rsidRDefault="00773E9A" w:rsidP="00033B39">
      <w:pPr>
        <w:rPr>
          <w:sz w:val="28"/>
          <w:szCs w:val="28"/>
        </w:rPr>
      </w:pPr>
      <w:r w:rsidRPr="00882F14">
        <w:rPr>
          <w:noProof/>
          <w:sz w:val="28"/>
          <w:szCs w:val="28"/>
        </w:rPr>
        <w:drawing>
          <wp:inline distT="0" distB="0" distL="0" distR="0" wp14:anchorId="5D0B85CD" wp14:editId="1FE53B66">
            <wp:extent cx="4200525" cy="2962275"/>
            <wp:effectExtent l="0" t="0" r="9525" b="9525"/>
            <wp:docPr id="28" name="Picture 28" descr="P:\Downloads\ER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Downloads\ERD (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0525" cy="2962275"/>
                    </a:xfrm>
                    <a:prstGeom prst="rect">
                      <a:avLst/>
                    </a:prstGeom>
                    <a:noFill/>
                    <a:ln>
                      <a:noFill/>
                    </a:ln>
                  </pic:spPr>
                </pic:pic>
              </a:graphicData>
            </a:graphic>
          </wp:inline>
        </w:drawing>
      </w:r>
    </w:p>
    <w:p w14:paraId="68E5B476" w14:textId="77777777" w:rsidR="00033B39" w:rsidRPr="00882F14" w:rsidRDefault="00033B39">
      <w:pPr>
        <w:spacing w:line="240" w:lineRule="auto"/>
        <w:jc w:val="left"/>
        <w:rPr>
          <w:sz w:val="28"/>
          <w:szCs w:val="28"/>
        </w:rPr>
      </w:pPr>
      <w:r w:rsidRPr="00882F14">
        <w:rPr>
          <w:sz w:val="28"/>
          <w:szCs w:val="28"/>
        </w:rPr>
        <w:br w:type="page"/>
      </w:r>
    </w:p>
    <w:p w14:paraId="40210A9E" w14:textId="3D3F404A" w:rsidR="00033B39" w:rsidRPr="00CB79CB" w:rsidRDefault="00033B39" w:rsidP="00033B39">
      <w:pPr>
        <w:pStyle w:val="ListParagraph"/>
        <w:numPr>
          <w:ilvl w:val="1"/>
          <w:numId w:val="19"/>
        </w:numPr>
        <w:rPr>
          <w:rStyle w:val="Strong"/>
        </w:rPr>
      </w:pPr>
      <w:r w:rsidRPr="00CB79CB">
        <w:rPr>
          <w:rStyle w:val="Strong"/>
        </w:rPr>
        <w:lastRenderedPageBreak/>
        <w:t>GroupBlockTime Entity &amp; Properties</w:t>
      </w:r>
    </w:p>
    <w:p w14:paraId="6DB96682" w14:textId="7093E75A" w:rsidR="00033B39" w:rsidRPr="00882F14" w:rsidRDefault="00033B39" w:rsidP="00033B39">
      <w:pPr>
        <w:rPr>
          <w:sz w:val="28"/>
          <w:szCs w:val="28"/>
        </w:rPr>
      </w:pPr>
      <w:r w:rsidRPr="00882F14">
        <w:rPr>
          <w:noProof/>
          <w:sz w:val="28"/>
          <w:szCs w:val="28"/>
        </w:rPr>
        <w:drawing>
          <wp:inline distT="0" distB="0" distL="0" distR="0" wp14:anchorId="790EECE8" wp14:editId="032D0134">
            <wp:extent cx="4200525" cy="1819275"/>
            <wp:effectExtent l="0" t="0" r="9525" b="9525"/>
            <wp:docPr id="24" name="Picture 24" descr="P:\Downloads\ER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Downloads\ERD (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0525" cy="1819275"/>
                    </a:xfrm>
                    <a:prstGeom prst="rect">
                      <a:avLst/>
                    </a:prstGeom>
                    <a:noFill/>
                    <a:ln>
                      <a:noFill/>
                    </a:ln>
                  </pic:spPr>
                </pic:pic>
              </a:graphicData>
            </a:graphic>
          </wp:inline>
        </w:drawing>
      </w:r>
    </w:p>
    <w:p w14:paraId="1B59E226" w14:textId="77777777" w:rsidR="00033B39" w:rsidRPr="00882F14" w:rsidRDefault="00033B39" w:rsidP="002A29B8">
      <w:pPr>
        <w:rPr>
          <w:sz w:val="28"/>
          <w:szCs w:val="28"/>
        </w:rPr>
      </w:pPr>
    </w:p>
    <w:p w14:paraId="621B98DE" w14:textId="1FC6E8A7" w:rsidR="006B4450" w:rsidRPr="00CB79CB" w:rsidRDefault="006B4450" w:rsidP="00033B39">
      <w:pPr>
        <w:pStyle w:val="ListParagraph"/>
        <w:numPr>
          <w:ilvl w:val="1"/>
          <w:numId w:val="19"/>
        </w:numPr>
        <w:rPr>
          <w:rStyle w:val="Strong"/>
        </w:rPr>
      </w:pPr>
      <w:r w:rsidRPr="00CB79CB">
        <w:rPr>
          <w:rStyle w:val="Strong"/>
        </w:rPr>
        <w:t>Account Entity &amp; Properties</w:t>
      </w:r>
    </w:p>
    <w:p w14:paraId="3EACB474" w14:textId="4A593508" w:rsidR="006B4450" w:rsidRPr="00882F14" w:rsidRDefault="00697944">
      <w:pPr>
        <w:spacing w:line="240" w:lineRule="auto"/>
        <w:jc w:val="left"/>
        <w:rPr>
          <w:sz w:val="40"/>
          <w:szCs w:val="40"/>
          <w:lang w:val="en-US" w:eastAsia="en-US"/>
        </w:rPr>
      </w:pPr>
      <w:r w:rsidRPr="00882F14">
        <w:rPr>
          <w:noProof/>
          <w:sz w:val="40"/>
          <w:szCs w:val="40"/>
        </w:rPr>
        <w:drawing>
          <wp:inline distT="0" distB="0" distL="0" distR="0" wp14:anchorId="478CACF9" wp14:editId="6A7CA1D4">
            <wp:extent cx="4924425" cy="3286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24425" cy="3286125"/>
                    </a:xfrm>
                    <a:prstGeom prst="rect">
                      <a:avLst/>
                    </a:prstGeom>
                    <a:noFill/>
                    <a:ln>
                      <a:noFill/>
                    </a:ln>
                  </pic:spPr>
                </pic:pic>
              </a:graphicData>
            </a:graphic>
          </wp:inline>
        </w:drawing>
      </w:r>
    </w:p>
    <w:p w14:paraId="72F782AA" w14:textId="77777777" w:rsidR="006B4450" w:rsidRPr="00882F14" w:rsidRDefault="006B4450">
      <w:pPr>
        <w:spacing w:line="240" w:lineRule="auto"/>
        <w:jc w:val="left"/>
        <w:rPr>
          <w:sz w:val="40"/>
          <w:szCs w:val="40"/>
          <w:lang w:val="en-US" w:eastAsia="en-US"/>
        </w:rPr>
      </w:pPr>
      <w:r w:rsidRPr="00882F14">
        <w:rPr>
          <w:sz w:val="40"/>
          <w:szCs w:val="40"/>
          <w:lang w:val="en-US" w:eastAsia="en-US"/>
        </w:rPr>
        <w:br w:type="page"/>
      </w:r>
    </w:p>
    <w:p w14:paraId="341D3387" w14:textId="270279EA" w:rsidR="006B4450" w:rsidRPr="00CB79CB" w:rsidRDefault="00697944" w:rsidP="00033B39">
      <w:pPr>
        <w:pStyle w:val="ListParagraph"/>
        <w:numPr>
          <w:ilvl w:val="1"/>
          <w:numId w:val="19"/>
        </w:numPr>
        <w:rPr>
          <w:rStyle w:val="Strong"/>
        </w:rPr>
      </w:pPr>
      <w:r w:rsidRPr="00CB79CB">
        <w:rPr>
          <w:rStyle w:val="Strong"/>
        </w:rPr>
        <w:lastRenderedPageBreak/>
        <w:t>Bus</w:t>
      </w:r>
      <w:r w:rsidR="006B4450" w:rsidRPr="00CB79CB">
        <w:rPr>
          <w:rStyle w:val="Strong"/>
        </w:rPr>
        <w:t xml:space="preserve"> Entity &amp; Properties</w:t>
      </w:r>
    </w:p>
    <w:p w14:paraId="62ABDCC0" w14:textId="1CA12B39" w:rsidR="00697944" w:rsidRPr="00882F14" w:rsidRDefault="004C4FC3">
      <w:pPr>
        <w:spacing w:line="240" w:lineRule="auto"/>
        <w:jc w:val="left"/>
        <w:rPr>
          <w:sz w:val="40"/>
          <w:szCs w:val="40"/>
          <w:lang w:val="en-US" w:eastAsia="en-US"/>
        </w:rPr>
      </w:pPr>
      <w:r w:rsidRPr="00882F14">
        <w:rPr>
          <w:noProof/>
          <w:sz w:val="40"/>
          <w:szCs w:val="40"/>
        </w:rPr>
        <w:drawing>
          <wp:inline distT="0" distB="0" distL="0" distR="0" wp14:anchorId="0DFD5735" wp14:editId="17150658">
            <wp:extent cx="4867275" cy="2009775"/>
            <wp:effectExtent l="0" t="0" r="9525" b="9525"/>
            <wp:docPr id="6" name="Picture 6" descr="P:\Downloads\ERD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Downloads\ERD (1)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67275" cy="2009775"/>
                    </a:xfrm>
                    <a:prstGeom prst="rect">
                      <a:avLst/>
                    </a:prstGeom>
                    <a:noFill/>
                    <a:ln>
                      <a:noFill/>
                    </a:ln>
                  </pic:spPr>
                </pic:pic>
              </a:graphicData>
            </a:graphic>
          </wp:inline>
        </w:drawing>
      </w:r>
    </w:p>
    <w:p w14:paraId="2E8AA43F" w14:textId="56A7FAAB" w:rsidR="00697944" w:rsidRPr="00CB79CB" w:rsidRDefault="00697944" w:rsidP="00033B39">
      <w:pPr>
        <w:pStyle w:val="ListParagraph"/>
        <w:numPr>
          <w:ilvl w:val="1"/>
          <w:numId w:val="19"/>
        </w:numPr>
        <w:rPr>
          <w:rStyle w:val="Strong"/>
        </w:rPr>
      </w:pPr>
      <w:r w:rsidRPr="00CB79CB">
        <w:rPr>
          <w:rStyle w:val="Strong"/>
        </w:rPr>
        <w:t>BusDetails Entity &amp; Properties</w:t>
      </w:r>
    </w:p>
    <w:p w14:paraId="100F7BDE" w14:textId="77777777" w:rsidR="00697944" w:rsidRPr="00882F14" w:rsidRDefault="00697944">
      <w:pPr>
        <w:spacing w:line="240" w:lineRule="auto"/>
        <w:jc w:val="left"/>
        <w:rPr>
          <w:sz w:val="40"/>
          <w:szCs w:val="40"/>
          <w:lang w:val="en-US" w:eastAsia="en-US"/>
        </w:rPr>
      </w:pPr>
      <w:r w:rsidRPr="00882F14">
        <w:rPr>
          <w:noProof/>
          <w:sz w:val="40"/>
          <w:szCs w:val="40"/>
        </w:rPr>
        <w:drawing>
          <wp:inline distT="0" distB="0" distL="0" distR="0" wp14:anchorId="34FA63FC" wp14:editId="6CB296A8">
            <wp:extent cx="4467225" cy="20097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7225" cy="2009775"/>
                    </a:xfrm>
                    <a:prstGeom prst="rect">
                      <a:avLst/>
                    </a:prstGeom>
                    <a:noFill/>
                    <a:ln>
                      <a:noFill/>
                    </a:ln>
                  </pic:spPr>
                </pic:pic>
              </a:graphicData>
            </a:graphic>
          </wp:inline>
        </w:drawing>
      </w:r>
    </w:p>
    <w:p w14:paraId="556CBC5D" w14:textId="02172B55" w:rsidR="00697944" w:rsidRPr="00CB79CB" w:rsidRDefault="00697944" w:rsidP="00033B39">
      <w:pPr>
        <w:pStyle w:val="ListParagraph"/>
        <w:numPr>
          <w:ilvl w:val="1"/>
          <w:numId w:val="19"/>
        </w:numPr>
        <w:rPr>
          <w:rStyle w:val="Strong"/>
        </w:rPr>
      </w:pPr>
      <w:r w:rsidRPr="00CB79CB">
        <w:rPr>
          <w:rStyle w:val="Strong"/>
        </w:rPr>
        <w:t>Seat Entity &amp; Properties</w:t>
      </w:r>
    </w:p>
    <w:p w14:paraId="545542A6" w14:textId="77777777" w:rsidR="00697944" w:rsidRPr="00882F14" w:rsidRDefault="00697944">
      <w:pPr>
        <w:spacing w:line="240" w:lineRule="auto"/>
        <w:jc w:val="left"/>
        <w:rPr>
          <w:sz w:val="40"/>
          <w:szCs w:val="40"/>
          <w:lang w:val="en-US" w:eastAsia="en-US"/>
        </w:rPr>
      </w:pPr>
      <w:r w:rsidRPr="00882F14">
        <w:rPr>
          <w:noProof/>
          <w:sz w:val="40"/>
          <w:szCs w:val="40"/>
        </w:rPr>
        <w:drawing>
          <wp:inline distT="0" distB="0" distL="0" distR="0" wp14:anchorId="7C0A4677" wp14:editId="255A39C0">
            <wp:extent cx="4400550" cy="2038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00550" cy="2038350"/>
                    </a:xfrm>
                    <a:prstGeom prst="rect">
                      <a:avLst/>
                    </a:prstGeom>
                    <a:noFill/>
                    <a:ln>
                      <a:noFill/>
                    </a:ln>
                  </pic:spPr>
                </pic:pic>
              </a:graphicData>
            </a:graphic>
          </wp:inline>
        </w:drawing>
      </w:r>
    </w:p>
    <w:p w14:paraId="7AF07FE0" w14:textId="77777777" w:rsidR="00697944" w:rsidRPr="00882F14" w:rsidRDefault="00697944">
      <w:pPr>
        <w:spacing w:line="240" w:lineRule="auto"/>
        <w:jc w:val="left"/>
        <w:rPr>
          <w:sz w:val="40"/>
          <w:szCs w:val="40"/>
          <w:lang w:val="en-US" w:eastAsia="en-US"/>
        </w:rPr>
      </w:pPr>
      <w:r w:rsidRPr="00882F14">
        <w:rPr>
          <w:sz w:val="40"/>
          <w:szCs w:val="40"/>
          <w:lang w:val="en-US" w:eastAsia="en-US"/>
        </w:rPr>
        <w:br w:type="page"/>
      </w:r>
    </w:p>
    <w:p w14:paraId="321747A0" w14:textId="15AB154D" w:rsidR="00697944" w:rsidRPr="00CB79CB" w:rsidRDefault="00697944" w:rsidP="00033B39">
      <w:pPr>
        <w:pStyle w:val="ListParagraph"/>
        <w:numPr>
          <w:ilvl w:val="1"/>
          <w:numId w:val="19"/>
        </w:numPr>
        <w:rPr>
          <w:rStyle w:val="Strong"/>
        </w:rPr>
      </w:pPr>
      <w:r w:rsidRPr="00CB79CB">
        <w:rPr>
          <w:rStyle w:val="Strong"/>
        </w:rPr>
        <w:lastRenderedPageBreak/>
        <w:t>Counter Entity &amp; Properties</w:t>
      </w:r>
    </w:p>
    <w:p w14:paraId="7369AF60" w14:textId="77777777" w:rsidR="00697944" w:rsidRPr="00882F14" w:rsidRDefault="00697944">
      <w:pPr>
        <w:spacing w:line="240" w:lineRule="auto"/>
        <w:jc w:val="left"/>
        <w:rPr>
          <w:sz w:val="40"/>
          <w:szCs w:val="40"/>
          <w:lang w:val="en-US" w:eastAsia="en-US"/>
        </w:rPr>
      </w:pPr>
      <w:r w:rsidRPr="00882F14">
        <w:rPr>
          <w:noProof/>
          <w:sz w:val="40"/>
          <w:szCs w:val="40"/>
        </w:rPr>
        <w:drawing>
          <wp:inline distT="0" distB="0" distL="0" distR="0" wp14:anchorId="6D8E9D7F" wp14:editId="59E11637">
            <wp:extent cx="4810125" cy="1162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0125" cy="1162050"/>
                    </a:xfrm>
                    <a:prstGeom prst="rect">
                      <a:avLst/>
                    </a:prstGeom>
                    <a:noFill/>
                    <a:ln>
                      <a:noFill/>
                    </a:ln>
                  </pic:spPr>
                </pic:pic>
              </a:graphicData>
            </a:graphic>
          </wp:inline>
        </w:drawing>
      </w:r>
    </w:p>
    <w:p w14:paraId="0A2A054D" w14:textId="2ACA056B" w:rsidR="00697944" w:rsidRPr="00CB79CB" w:rsidRDefault="00697944" w:rsidP="00033B39">
      <w:pPr>
        <w:pStyle w:val="ListParagraph"/>
        <w:numPr>
          <w:ilvl w:val="1"/>
          <w:numId w:val="19"/>
        </w:numPr>
        <w:rPr>
          <w:rStyle w:val="Strong"/>
        </w:rPr>
      </w:pPr>
      <w:r w:rsidRPr="00CB79CB">
        <w:rPr>
          <w:rStyle w:val="Strong"/>
        </w:rPr>
        <w:t>Customer Entity &amp; Properties</w:t>
      </w:r>
    </w:p>
    <w:p w14:paraId="307E6416" w14:textId="37C70345" w:rsidR="00F67D1A" w:rsidRPr="00882F14" w:rsidRDefault="00697944">
      <w:pPr>
        <w:spacing w:line="240" w:lineRule="auto"/>
        <w:jc w:val="left"/>
        <w:rPr>
          <w:sz w:val="40"/>
          <w:szCs w:val="40"/>
          <w:lang w:val="en-US" w:eastAsia="en-US"/>
        </w:rPr>
      </w:pPr>
      <w:r w:rsidRPr="00882F14">
        <w:rPr>
          <w:noProof/>
          <w:sz w:val="40"/>
          <w:szCs w:val="40"/>
        </w:rPr>
        <w:drawing>
          <wp:inline distT="0" distB="0" distL="0" distR="0" wp14:anchorId="46094518" wp14:editId="59DE148B">
            <wp:extent cx="4391025" cy="3048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1025" cy="3048000"/>
                    </a:xfrm>
                    <a:prstGeom prst="rect">
                      <a:avLst/>
                    </a:prstGeom>
                    <a:noFill/>
                    <a:ln>
                      <a:noFill/>
                    </a:ln>
                  </pic:spPr>
                </pic:pic>
              </a:graphicData>
            </a:graphic>
          </wp:inline>
        </w:drawing>
      </w:r>
      <w:r w:rsidR="00F67D1A" w:rsidRPr="00882F14">
        <w:rPr>
          <w:sz w:val="40"/>
          <w:szCs w:val="40"/>
          <w:lang w:val="en-US" w:eastAsia="en-US"/>
        </w:rPr>
        <w:br w:type="page"/>
      </w:r>
    </w:p>
    <w:p w14:paraId="3E57BDE1" w14:textId="77777777" w:rsidR="00F67D1A" w:rsidRPr="00882F14" w:rsidRDefault="00F67D1A" w:rsidP="00CB79CB">
      <w:pPr>
        <w:pStyle w:val="Heading1"/>
        <w:numPr>
          <w:ilvl w:val="0"/>
          <w:numId w:val="0"/>
        </w:numPr>
        <w:ind w:left="432"/>
        <w:jc w:val="both"/>
      </w:pPr>
      <w:r w:rsidRPr="00882F14">
        <w:lastRenderedPageBreak/>
        <w:t>Task sheet review 2</w:t>
      </w:r>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520"/>
        <w:gridCol w:w="1285"/>
      </w:tblGrid>
      <w:tr w:rsidR="00F67D1A" w:rsidRPr="00882F14" w14:paraId="6D4FBD24" w14:textId="77777777" w:rsidTr="00745FEC">
        <w:tc>
          <w:tcPr>
            <w:tcW w:w="1375" w:type="dxa"/>
            <w:shd w:val="clear" w:color="auto" w:fill="F2F2F2" w:themeFill="background1" w:themeFillShade="F2"/>
          </w:tcPr>
          <w:p w14:paraId="471C39AE" w14:textId="77777777" w:rsidR="00F67D1A" w:rsidRPr="00882F14" w:rsidRDefault="00F67D1A" w:rsidP="00745FEC">
            <w:pPr>
              <w:jc w:val="center"/>
              <w:rPr>
                <w:rFonts w:ascii="Times New Roman" w:hAnsi="Times New Roman"/>
                <w:sz w:val="20"/>
                <w:szCs w:val="20"/>
              </w:rPr>
            </w:pPr>
          </w:p>
          <w:p w14:paraId="20DD92FE"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Project Ref. No: 4</w:t>
            </w:r>
          </w:p>
        </w:tc>
        <w:tc>
          <w:tcPr>
            <w:tcW w:w="2610" w:type="dxa"/>
            <w:shd w:val="clear" w:color="auto" w:fill="F2F2F2" w:themeFill="background1" w:themeFillShade="F2"/>
          </w:tcPr>
          <w:p w14:paraId="6F5CD863"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Project Title:</w:t>
            </w:r>
          </w:p>
          <w:p w14:paraId="57E63E0E"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Railway Reservation Manage System</w:t>
            </w:r>
          </w:p>
        </w:tc>
        <w:tc>
          <w:tcPr>
            <w:tcW w:w="5605" w:type="dxa"/>
            <w:gridSpan w:val="4"/>
            <w:shd w:val="clear" w:color="auto" w:fill="F2F2F2" w:themeFill="background1" w:themeFillShade="F2"/>
            <w:vAlign w:val="center"/>
          </w:tcPr>
          <w:p w14:paraId="36E79519"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Date of Preparation of Activity Plan</w:t>
            </w:r>
          </w:p>
        </w:tc>
      </w:tr>
      <w:tr w:rsidR="00F67D1A" w:rsidRPr="00882F14" w14:paraId="4659AB94" w14:textId="77777777" w:rsidTr="006E535A">
        <w:tc>
          <w:tcPr>
            <w:tcW w:w="1375" w:type="dxa"/>
            <w:shd w:val="clear" w:color="auto" w:fill="F2F2F2" w:themeFill="background1" w:themeFillShade="F2"/>
          </w:tcPr>
          <w:p w14:paraId="2717FED9" w14:textId="77777777" w:rsidR="00F67D1A" w:rsidRPr="00882F14" w:rsidRDefault="00F67D1A" w:rsidP="00745FEC">
            <w:pPr>
              <w:jc w:val="center"/>
              <w:rPr>
                <w:rFonts w:ascii="Times New Roman" w:hAnsi="Times New Roman"/>
                <w:sz w:val="20"/>
                <w:szCs w:val="20"/>
              </w:rPr>
            </w:pPr>
          </w:p>
          <w:p w14:paraId="5E988C8B"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No.</w:t>
            </w:r>
          </w:p>
        </w:tc>
        <w:tc>
          <w:tcPr>
            <w:tcW w:w="2610" w:type="dxa"/>
            <w:shd w:val="clear" w:color="auto" w:fill="F2F2F2" w:themeFill="background1" w:themeFillShade="F2"/>
          </w:tcPr>
          <w:p w14:paraId="1D5495CD" w14:textId="77777777" w:rsidR="00F67D1A" w:rsidRPr="00882F14" w:rsidRDefault="00F67D1A" w:rsidP="00745FEC">
            <w:pPr>
              <w:jc w:val="center"/>
              <w:rPr>
                <w:rFonts w:ascii="Times New Roman" w:hAnsi="Times New Roman"/>
                <w:sz w:val="20"/>
                <w:szCs w:val="20"/>
              </w:rPr>
            </w:pPr>
          </w:p>
          <w:p w14:paraId="5103A320"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Task</w:t>
            </w:r>
          </w:p>
        </w:tc>
        <w:tc>
          <w:tcPr>
            <w:tcW w:w="900" w:type="dxa"/>
            <w:shd w:val="clear" w:color="auto" w:fill="F2F2F2" w:themeFill="background1" w:themeFillShade="F2"/>
          </w:tcPr>
          <w:p w14:paraId="1395F1AC"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Actual Start Date</w:t>
            </w:r>
          </w:p>
        </w:tc>
        <w:tc>
          <w:tcPr>
            <w:tcW w:w="900" w:type="dxa"/>
            <w:shd w:val="clear" w:color="auto" w:fill="F2F2F2" w:themeFill="background1" w:themeFillShade="F2"/>
          </w:tcPr>
          <w:p w14:paraId="7A650E4D"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Actual Days</w:t>
            </w:r>
          </w:p>
        </w:tc>
        <w:tc>
          <w:tcPr>
            <w:tcW w:w="2520" w:type="dxa"/>
            <w:shd w:val="clear" w:color="auto" w:fill="F2F2F2" w:themeFill="background1" w:themeFillShade="F2"/>
          </w:tcPr>
          <w:p w14:paraId="11E2905E" w14:textId="77777777" w:rsidR="00F67D1A" w:rsidRPr="00882F14" w:rsidRDefault="00F67D1A" w:rsidP="00745FEC">
            <w:pPr>
              <w:jc w:val="center"/>
              <w:rPr>
                <w:rFonts w:ascii="Times New Roman" w:hAnsi="Times New Roman"/>
                <w:sz w:val="20"/>
                <w:szCs w:val="20"/>
              </w:rPr>
            </w:pPr>
          </w:p>
          <w:p w14:paraId="3BC92B4F"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Team Member Name</w:t>
            </w:r>
          </w:p>
        </w:tc>
        <w:tc>
          <w:tcPr>
            <w:tcW w:w="1285" w:type="dxa"/>
            <w:shd w:val="clear" w:color="auto" w:fill="F2F2F2" w:themeFill="background1" w:themeFillShade="F2"/>
          </w:tcPr>
          <w:p w14:paraId="2F8F4247" w14:textId="77777777" w:rsidR="00F67D1A" w:rsidRPr="00882F14" w:rsidRDefault="00F67D1A" w:rsidP="00745FEC">
            <w:pPr>
              <w:jc w:val="center"/>
              <w:rPr>
                <w:rFonts w:ascii="Times New Roman" w:hAnsi="Times New Roman"/>
                <w:sz w:val="20"/>
                <w:szCs w:val="20"/>
              </w:rPr>
            </w:pPr>
          </w:p>
          <w:p w14:paraId="25EE69B2"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Status</w:t>
            </w:r>
          </w:p>
        </w:tc>
      </w:tr>
      <w:tr w:rsidR="00F67D1A" w:rsidRPr="00882F14" w14:paraId="0D0C4986" w14:textId="77777777" w:rsidTr="006E535A">
        <w:tc>
          <w:tcPr>
            <w:tcW w:w="1375" w:type="dxa"/>
          </w:tcPr>
          <w:p w14:paraId="79182567"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01</w:t>
            </w:r>
          </w:p>
        </w:tc>
        <w:tc>
          <w:tcPr>
            <w:tcW w:w="2610" w:type="dxa"/>
            <w:vAlign w:val="center"/>
          </w:tcPr>
          <w:p w14:paraId="2E5FDC0D"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Architecture &amp; Design of the Project</w:t>
            </w:r>
          </w:p>
        </w:tc>
        <w:tc>
          <w:tcPr>
            <w:tcW w:w="900" w:type="dxa"/>
            <w:vMerge w:val="restart"/>
            <w:textDirection w:val="btLr"/>
            <w:vAlign w:val="center"/>
          </w:tcPr>
          <w:p w14:paraId="2E89AD79" w14:textId="3A6C2AC6"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Oct 31, 2019</w:t>
            </w:r>
          </w:p>
        </w:tc>
        <w:tc>
          <w:tcPr>
            <w:tcW w:w="900" w:type="dxa"/>
            <w:vMerge w:val="restart"/>
            <w:vAlign w:val="center"/>
          </w:tcPr>
          <w:p w14:paraId="72D0D11F"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6</w:t>
            </w:r>
          </w:p>
        </w:tc>
        <w:tc>
          <w:tcPr>
            <w:tcW w:w="2520" w:type="dxa"/>
            <w:vAlign w:val="center"/>
          </w:tcPr>
          <w:p w14:paraId="4FF38E1E"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All Members</w:t>
            </w:r>
          </w:p>
        </w:tc>
        <w:tc>
          <w:tcPr>
            <w:tcW w:w="1285" w:type="dxa"/>
            <w:vAlign w:val="center"/>
          </w:tcPr>
          <w:p w14:paraId="4D9FF87A"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Completed</w:t>
            </w:r>
          </w:p>
        </w:tc>
      </w:tr>
      <w:tr w:rsidR="00F67D1A" w:rsidRPr="00882F14" w14:paraId="72F11301" w14:textId="77777777" w:rsidTr="006E535A">
        <w:tc>
          <w:tcPr>
            <w:tcW w:w="1375" w:type="dxa"/>
          </w:tcPr>
          <w:p w14:paraId="2B6D4E0E"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02</w:t>
            </w:r>
          </w:p>
        </w:tc>
        <w:tc>
          <w:tcPr>
            <w:tcW w:w="2610" w:type="dxa"/>
            <w:vAlign w:val="center"/>
          </w:tcPr>
          <w:p w14:paraId="1B5847A7"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Algorithms - Data Flowchart</w:t>
            </w:r>
          </w:p>
        </w:tc>
        <w:tc>
          <w:tcPr>
            <w:tcW w:w="900" w:type="dxa"/>
            <w:vMerge/>
            <w:vAlign w:val="center"/>
          </w:tcPr>
          <w:p w14:paraId="24C19FF8" w14:textId="77777777" w:rsidR="00F67D1A" w:rsidRPr="00882F14" w:rsidRDefault="00F67D1A" w:rsidP="00745FEC">
            <w:pPr>
              <w:jc w:val="left"/>
              <w:rPr>
                <w:rFonts w:ascii="Times New Roman" w:hAnsi="Times New Roman"/>
                <w:sz w:val="20"/>
                <w:szCs w:val="20"/>
              </w:rPr>
            </w:pPr>
          </w:p>
        </w:tc>
        <w:tc>
          <w:tcPr>
            <w:tcW w:w="900" w:type="dxa"/>
            <w:vMerge/>
            <w:vAlign w:val="center"/>
          </w:tcPr>
          <w:p w14:paraId="3322BFD1" w14:textId="77777777" w:rsidR="00F67D1A" w:rsidRPr="00882F14" w:rsidRDefault="00F67D1A" w:rsidP="00745FEC">
            <w:pPr>
              <w:jc w:val="left"/>
              <w:rPr>
                <w:rFonts w:ascii="Times New Roman" w:hAnsi="Times New Roman"/>
                <w:sz w:val="20"/>
                <w:szCs w:val="20"/>
              </w:rPr>
            </w:pPr>
          </w:p>
        </w:tc>
        <w:tc>
          <w:tcPr>
            <w:tcW w:w="2520" w:type="dxa"/>
            <w:vAlign w:val="center"/>
          </w:tcPr>
          <w:p w14:paraId="0DF3B28D" w14:textId="77777777" w:rsidR="00F67D1A" w:rsidRPr="00882F14" w:rsidRDefault="007B6A5B" w:rsidP="00745FEC">
            <w:pPr>
              <w:jc w:val="center"/>
              <w:rPr>
                <w:rFonts w:ascii="Times New Roman" w:hAnsi="Times New Roman"/>
                <w:sz w:val="20"/>
                <w:szCs w:val="20"/>
              </w:rPr>
            </w:pPr>
            <w:r w:rsidRPr="00882F14">
              <w:rPr>
                <w:rFonts w:ascii="Times New Roman" w:hAnsi="Times New Roman"/>
                <w:sz w:val="20"/>
                <w:szCs w:val="20"/>
              </w:rPr>
              <w:t>Ha Hoang Bao Nguyen</w:t>
            </w:r>
            <w:r w:rsidR="006E535A" w:rsidRPr="00882F14">
              <w:rPr>
                <w:rFonts w:ascii="Times New Roman" w:hAnsi="Times New Roman"/>
                <w:sz w:val="20"/>
                <w:szCs w:val="20"/>
              </w:rPr>
              <w:t>,</w:t>
            </w:r>
          </w:p>
          <w:p w14:paraId="57257CC8" w14:textId="423BE9D2" w:rsidR="006E535A" w:rsidRPr="00882F14" w:rsidRDefault="006E535A" w:rsidP="00745FEC">
            <w:pPr>
              <w:jc w:val="center"/>
              <w:rPr>
                <w:rFonts w:ascii="Times New Roman" w:hAnsi="Times New Roman"/>
                <w:sz w:val="20"/>
                <w:szCs w:val="20"/>
              </w:rPr>
            </w:pPr>
            <w:r w:rsidRPr="00882F14">
              <w:rPr>
                <w:rFonts w:ascii="Times New Roman" w:hAnsi="Times New Roman"/>
                <w:sz w:val="20"/>
                <w:szCs w:val="20"/>
              </w:rPr>
              <w:t>Nguyen Huu Phuc</w:t>
            </w:r>
          </w:p>
        </w:tc>
        <w:tc>
          <w:tcPr>
            <w:tcW w:w="1285" w:type="dxa"/>
            <w:vAlign w:val="center"/>
          </w:tcPr>
          <w:p w14:paraId="5430E5EA"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Completed</w:t>
            </w:r>
          </w:p>
        </w:tc>
      </w:tr>
      <w:tr w:rsidR="00F67D1A" w:rsidRPr="00882F14" w14:paraId="4395B85B" w14:textId="77777777" w:rsidTr="006E535A">
        <w:tc>
          <w:tcPr>
            <w:tcW w:w="1375" w:type="dxa"/>
          </w:tcPr>
          <w:p w14:paraId="2572F4C4"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03</w:t>
            </w:r>
          </w:p>
        </w:tc>
        <w:tc>
          <w:tcPr>
            <w:tcW w:w="2610" w:type="dxa"/>
            <w:vAlign w:val="center"/>
          </w:tcPr>
          <w:p w14:paraId="4624D028"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Data Flow Diagram</w:t>
            </w:r>
          </w:p>
        </w:tc>
        <w:tc>
          <w:tcPr>
            <w:tcW w:w="900" w:type="dxa"/>
            <w:vMerge/>
            <w:vAlign w:val="center"/>
          </w:tcPr>
          <w:p w14:paraId="0D5256EA" w14:textId="77777777" w:rsidR="00F67D1A" w:rsidRPr="00882F14" w:rsidRDefault="00F67D1A" w:rsidP="00745FEC">
            <w:pPr>
              <w:jc w:val="left"/>
              <w:rPr>
                <w:rFonts w:ascii="Times New Roman" w:hAnsi="Times New Roman"/>
                <w:sz w:val="20"/>
                <w:szCs w:val="20"/>
              </w:rPr>
            </w:pPr>
          </w:p>
        </w:tc>
        <w:tc>
          <w:tcPr>
            <w:tcW w:w="900" w:type="dxa"/>
            <w:vMerge/>
            <w:vAlign w:val="center"/>
          </w:tcPr>
          <w:p w14:paraId="2ADD1451" w14:textId="77777777" w:rsidR="00F67D1A" w:rsidRPr="00882F14" w:rsidRDefault="00F67D1A" w:rsidP="00745FEC">
            <w:pPr>
              <w:jc w:val="left"/>
              <w:rPr>
                <w:rFonts w:ascii="Times New Roman" w:hAnsi="Times New Roman"/>
                <w:sz w:val="20"/>
                <w:szCs w:val="20"/>
              </w:rPr>
            </w:pPr>
          </w:p>
        </w:tc>
        <w:tc>
          <w:tcPr>
            <w:tcW w:w="2520" w:type="dxa"/>
            <w:vAlign w:val="center"/>
          </w:tcPr>
          <w:p w14:paraId="7E6141F0" w14:textId="6119F4A0"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Tran Duc Truong Giang</w:t>
            </w:r>
          </w:p>
        </w:tc>
        <w:tc>
          <w:tcPr>
            <w:tcW w:w="1285" w:type="dxa"/>
            <w:vAlign w:val="center"/>
          </w:tcPr>
          <w:p w14:paraId="742B7E35"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Completed</w:t>
            </w:r>
          </w:p>
        </w:tc>
      </w:tr>
      <w:tr w:rsidR="00F67D1A" w:rsidRPr="00882F14" w14:paraId="1029101C" w14:textId="77777777" w:rsidTr="006E535A">
        <w:tc>
          <w:tcPr>
            <w:tcW w:w="1375" w:type="dxa"/>
          </w:tcPr>
          <w:p w14:paraId="61CE53B2"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04</w:t>
            </w:r>
          </w:p>
        </w:tc>
        <w:tc>
          <w:tcPr>
            <w:tcW w:w="2610" w:type="dxa"/>
            <w:vAlign w:val="center"/>
          </w:tcPr>
          <w:p w14:paraId="436DCF4C"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Use Case Diagram</w:t>
            </w:r>
          </w:p>
        </w:tc>
        <w:tc>
          <w:tcPr>
            <w:tcW w:w="900" w:type="dxa"/>
            <w:vMerge/>
            <w:vAlign w:val="center"/>
          </w:tcPr>
          <w:p w14:paraId="66B66535" w14:textId="77777777" w:rsidR="00F67D1A" w:rsidRPr="00882F14" w:rsidRDefault="00F67D1A" w:rsidP="00745FEC">
            <w:pPr>
              <w:jc w:val="left"/>
              <w:rPr>
                <w:rFonts w:ascii="Times New Roman" w:hAnsi="Times New Roman"/>
                <w:sz w:val="20"/>
                <w:szCs w:val="20"/>
              </w:rPr>
            </w:pPr>
          </w:p>
        </w:tc>
        <w:tc>
          <w:tcPr>
            <w:tcW w:w="900" w:type="dxa"/>
            <w:vMerge/>
            <w:vAlign w:val="center"/>
          </w:tcPr>
          <w:p w14:paraId="7E5590D8" w14:textId="77777777" w:rsidR="00F67D1A" w:rsidRPr="00882F14" w:rsidRDefault="00F67D1A" w:rsidP="00745FEC">
            <w:pPr>
              <w:jc w:val="left"/>
              <w:rPr>
                <w:rFonts w:ascii="Times New Roman" w:hAnsi="Times New Roman"/>
                <w:sz w:val="20"/>
                <w:szCs w:val="20"/>
              </w:rPr>
            </w:pPr>
          </w:p>
        </w:tc>
        <w:tc>
          <w:tcPr>
            <w:tcW w:w="2520" w:type="dxa"/>
            <w:vAlign w:val="center"/>
          </w:tcPr>
          <w:p w14:paraId="33A2B292" w14:textId="266FEE7A"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Nguyen Bach Tung</w:t>
            </w:r>
          </w:p>
        </w:tc>
        <w:tc>
          <w:tcPr>
            <w:tcW w:w="1285" w:type="dxa"/>
            <w:vAlign w:val="center"/>
          </w:tcPr>
          <w:p w14:paraId="03A94783"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Completed</w:t>
            </w:r>
          </w:p>
        </w:tc>
      </w:tr>
      <w:tr w:rsidR="00F67D1A" w:rsidRPr="00882F14" w14:paraId="2BAD0D0D" w14:textId="77777777" w:rsidTr="006E535A">
        <w:tc>
          <w:tcPr>
            <w:tcW w:w="1375" w:type="dxa"/>
          </w:tcPr>
          <w:p w14:paraId="125BB966"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05</w:t>
            </w:r>
          </w:p>
        </w:tc>
        <w:tc>
          <w:tcPr>
            <w:tcW w:w="2610" w:type="dxa"/>
            <w:vAlign w:val="center"/>
          </w:tcPr>
          <w:p w14:paraId="63E42C82"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ERD</w:t>
            </w:r>
          </w:p>
        </w:tc>
        <w:tc>
          <w:tcPr>
            <w:tcW w:w="900" w:type="dxa"/>
            <w:vMerge/>
            <w:vAlign w:val="center"/>
          </w:tcPr>
          <w:p w14:paraId="438C68BE" w14:textId="77777777" w:rsidR="00F67D1A" w:rsidRPr="00882F14" w:rsidRDefault="00F67D1A" w:rsidP="00745FEC">
            <w:pPr>
              <w:jc w:val="left"/>
              <w:rPr>
                <w:rFonts w:ascii="Times New Roman" w:hAnsi="Times New Roman"/>
                <w:sz w:val="20"/>
                <w:szCs w:val="20"/>
              </w:rPr>
            </w:pPr>
          </w:p>
        </w:tc>
        <w:tc>
          <w:tcPr>
            <w:tcW w:w="900" w:type="dxa"/>
            <w:vMerge/>
            <w:vAlign w:val="center"/>
          </w:tcPr>
          <w:p w14:paraId="7C9B21FA" w14:textId="77777777" w:rsidR="00F67D1A" w:rsidRPr="00882F14" w:rsidRDefault="00F67D1A" w:rsidP="00745FEC">
            <w:pPr>
              <w:jc w:val="left"/>
              <w:rPr>
                <w:rFonts w:ascii="Times New Roman" w:hAnsi="Times New Roman"/>
                <w:sz w:val="20"/>
                <w:szCs w:val="20"/>
              </w:rPr>
            </w:pPr>
          </w:p>
        </w:tc>
        <w:tc>
          <w:tcPr>
            <w:tcW w:w="2520" w:type="dxa"/>
            <w:vAlign w:val="center"/>
          </w:tcPr>
          <w:p w14:paraId="4E87AB7D" w14:textId="77777777" w:rsidR="00F67D1A" w:rsidRPr="00882F14" w:rsidRDefault="00F67D1A" w:rsidP="00745FEC">
            <w:pPr>
              <w:jc w:val="center"/>
              <w:rPr>
                <w:rFonts w:ascii="Times New Roman" w:hAnsi="Times New Roman"/>
                <w:sz w:val="20"/>
                <w:szCs w:val="20"/>
              </w:rPr>
            </w:pPr>
            <w:r w:rsidRPr="00882F14">
              <w:rPr>
                <w:rFonts w:ascii="Times New Roman" w:hAnsi="Times New Roman"/>
                <w:sz w:val="20"/>
                <w:szCs w:val="20"/>
              </w:rPr>
              <w:t>Nguyen Huu Phuc</w:t>
            </w:r>
            <w:r w:rsidR="00714F35" w:rsidRPr="00882F14">
              <w:rPr>
                <w:rFonts w:ascii="Times New Roman" w:hAnsi="Times New Roman"/>
                <w:sz w:val="20"/>
                <w:szCs w:val="20"/>
              </w:rPr>
              <w:t>,</w:t>
            </w:r>
          </w:p>
          <w:p w14:paraId="667375AB" w14:textId="5EBCDAC7" w:rsidR="00714F35" w:rsidRPr="00882F14" w:rsidRDefault="00714F35" w:rsidP="00745FEC">
            <w:pPr>
              <w:jc w:val="center"/>
              <w:rPr>
                <w:rFonts w:ascii="Times New Roman" w:hAnsi="Times New Roman"/>
                <w:sz w:val="20"/>
                <w:szCs w:val="20"/>
              </w:rPr>
            </w:pPr>
            <w:r w:rsidRPr="00882F14">
              <w:rPr>
                <w:rFonts w:ascii="Times New Roman" w:hAnsi="Times New Roman"/>
                <w:sz w:val="20"/>
                <w:szCs w:val="20"/>
              </w:rPr>
              <w:t>Ha Hoang Bao Nguyen</w:t>
            </w:r>
          </w:p>
        </w:tc>
        <w:tc>
          <w:tcPr>
            <w:tcW w:w="1285" w:type="dxa"/>
            <w:vAlign w:val="center"/>
          </w:tcPr>
          <w:p w14:paraId="76761914" w14:textId="77777777" w:rsidR="00F67D1A" w:rsidRPr="00882F14" w:rsidRDefault="00F67D1A" w:rsidP="00745FEC">
            <w:pPr>
              <w:jc w:val="left"/>
              <w:rPr>
                <w:rFonts w:ascii="Times New Roman" w:hAnsi="Times New Roman"/>
                <w:sz w:val="20"/>
                <w:szCs w:val="20"/>
              </w:rPr>
            </w:pPr>
            <w:r w:rsidRPr="00882F14">
              <w:rPr>
                <w:rFonts w:ascii="Times New Roman" w:hAnsi="Times New Roman"/>
                <w:sz w:val="20"/>
                <w:szCs w:val="20"/>
              </w:rPr>
              <w:t>Completed</w:t>
            </w:r>
          </w:p>
        </w:tc>
      </w:tr>
    </w:tbl>
    <w:p w14:paraId="28DA7E12" w14:textId="77777777" w:rsidR="00F67D1A" w:rsidRPr="00882F14" w:rsidRDefault="00F67D1A" w:rsidP="00F67D1A">
      <w:pPr>
        <w:tabs>
          <w:tab w:val="left" w:pos="300"/>
          <w:tab w:val="left" w:pos="360"/>
          <w:tab w:val="left" w:pos="590"/>
        </w:tabs>
        <w:jc w:val="center"/>
        <w:rPr>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F67D1A" w:rsidRPr="00882F14" w14:paraId="49A4285C" w14:textId="77777777" w:rsidTr="00745FEC">
        <w:tc>
          <w:tcPr>
            <w:tcW w:w="2321" w:type="dxa"/>
          </w:tcPr>
          <w:p w14:paraId="612343EA" w14:textId="77777777" w:rsidR="00F67D1A" w:rsidRPr="00882F14" w:rsidRDefault="00F67D1A" w:rsidP="00745FEC">
            <w:pPr>
              <w:jc w:val="left"/>
              <w:rPr>
                <w:rFonts w:ascii="Times New Roman" w:hAnsi="Times New Roman"/>
              </w:rPr>
            </w:pPr>
          </w:p>
        </w:tc>
        <w:tc>
          <w:tcPr>
            <w:tcW w:w="3715" w:type="dxa"/>
          </w:tcPr>
          <w:p w14:paraId="20F15DDF" w14:textId="77777777" w:rsidR="00F67D1A" w:rsidRPr="00882F14" w:rsidRDefault="00F67D1A" w:rsidP="00745FEC">
            <w:pPr>
              <w:jc w:val="center"/>
              <w:rPr>
                <w:rFonts w:ascii="Times New Roman" w:hAnsi="Times New Roman"/>
              </w:rPr>
            </w:pPr>
            <w:r w:rsidRPr="00882F14">
              <w:rPr>
                <w:rFonts w:ascii="Times New Roman" w:hAnsi="Times New Roman"/>
              </w:rPr>
              <w:t>Prepare By: Group 4</w:t>
            </w:r>
          </w:p>
        </w:tc>
        <w:tc>
          <w:tcPr>
            <w:tcW w:w="3589" w:type="dxa"/>
          </w:tcPr>
          <w:p w14:paraId="66AB0322" w14:textId="77777777" w:rsidR="00F67D1A" w:rsidRPr="00882F14" w:rsidRDefault="00F67D1A" w:rsidP="00745FEC">
            <w:pPr>
              <w:jc w:val="center"/>
              <w:rPr>
                <w:rFonts w:ascii="Times New Roman" w:hAnsi="Times New Roman"/>
              </w:rPr>
            </w:pPr>
            <w:r w:rsidRPr="00882F14">
              <w:rPr>
                <w:rFonts w:ascii="Times New Roman" w:hAnsi="Times New Roman"/>
              </w:rPr>
              <w:t>Approved By: Faculty</w:t>
            </w:r>
          </w:p>
        </w:tc>
      </w:tr>
      <w:tr w:rsidR="00F67D1A" w:rsidRPr="00882F14" w14:paraId="6B9A2DA0" w14:textId="77777777" w:rsidTr="00745FEC">
        <w:tc>
          <w:tcPr>
            <w:tcW w:w="2321" w:type="dxa"/>
            <w:vAlign w:val="center"/>
          </w:tcPr>
          <w:p w14:paraId="39AD38AC" w14:textId="57E4B51D" w:rsidR="00F67D1A" w:rsidRPr="00882F14" w:rsidRDefault="00F67D1A" w:rsidP="00745FEC">
            <w:pPr>
              <w:jc w:val="center"/>
              <w:rPr>
                <w:rFonts w:ascii="Times New Roman" w:hAnsi="Times New Roman"/>
              </w:rPr>
            </w:pPr>
            <w:r w:rsidRPr="00882F14">
              <w:rPr>
                <w:rFonts w:ascii="Times New Roman" w:hAnsi="Times New Roman"/>
              </w:rPr>
              <w:t xml:space="preserve">Date: Oct </w:t>
            </w:r>
            <w:r w:rsidRPr="00882F14">
              <w:rPr>
                <w:rFonts w:ascii="Times New Roman" w:hAnsi="Times New Roman"/>
                <w:sz w:val="20"/>
                <w:szCs w:val="20"/>
              </w:rPr>
              <w:t>31, 2019</w:t>
            </w:r>
          </w:p>
          <w:p w14:paraId="456403DD" w14:textId="77777777" w:rsidR="00F67D1A" w:rsidRPr="00882F14" w:rsidRDefault="00F67D1A" w:rsidP="00745FEC">
            <w:pPr>
              <w:jc w:val="left"/>
              <w:rPr>
                <w:rFonts w:ascii="Times New Roman" w:hAnsi="Times New Roman"/>
              </w:rPr>
            </w:pPr>
          </w:p>
        </w:tc>
        <w:tc>
          <w:tcPr>
            <w:tcW w:w="3715" w:type="dxa"/>
          </w:tcPr>
          <w:p w14:paraId="28F505E9" w14:textId="77777777" w:rsidR="00F67D1A" w:rsidRPr="00882F14" w:rsidRDefault="00F67D1A" w:rsidP="00745FEC">
            <w:pPr>
              <w:jc w:val="center"/>
              <w:rPr>
                <w:rFonts w:ascii="Times New Roman" w:hAnsi="Times New Roman"/>
              </w:rPr>
            </w:pPr>
            <w:r w:rsidRPr="00882F14">
              <w:rPr>
                <w:rFonts w:ascii="Times New Roman" w:hAnsi="Times New Roman"/>
              </w:rPr>
              <w:t>Team Leader</w:t>
            </w:r>
          </w:p>
          <w:p w14:paraId="5AF08034" w14:textId="77777777" w:rsidR="00F67D1A" w:rsidRPr="00882F14" w:rsidRDefault="00F67D1A" w:rsidP="00745FEC">
            <w:pPr>
              <w:jc w:val="center"/>
              <w:rPr>
                <w:rFonts w:ascii="Times New Roman" w:hAnsi="Times New Roman"/>
              </w:rPr>
            </w:pPr>
          </w:p>
          <w:p w14:paraId="57732C72" w14:textId="77777777" w:rsidR="00F67D1A" w:rsidRPr="00882F14" w:rsidRDefault="00F67D1A" w:rsidP="00745FEC">
            <w:pPr>
              <w:jc w:val="center"/>
              <w:rPr>
                <w:rFonts w:ascii="Times New Roman" w:hAnsi="Times New Roman"/>
              </w:rPr>
            </w:pPr>
          </w:p>
          <w:p w14:paraId="787CFE48" w14:textId="77777777" w:rsidR="00F67D1A" w:rsidRPr="00882F14" w:rsidRDefault="00F67D1A" w:rsidP="00745FEC">
            <w:pPr>
              <w:jc w:val="center"/>
              <w:rPr>
                <w:rFonts w:ascii="Times New Roman" w:hAnsi="Times New Roman"/>
              </w:rPr>
            </w:pPr>
          </w:p>
          <w:p w14:paraId="6E340D6F" w14:textId="77777777" w:rsidR="00F67D1A" w:rsidRPr="00882F14" w:rsidRDefault="00F67D1A" w:rsidP="00745FEC">
            <w:pPr>
              <w:jc w:val="center"/>
              <w:rPr>
                <w:rFonts w:ascii="Times New Roman" w:hAnsi="Times New Roman"/>
              </w:rPr>
            </w:pPr>
          </w:p>
          <w:p w14:paraId="5DF45023" w14:textId="77777777" w:rsidR="00F67D1A" w:rsidRPr="00882F14" w:rsidRDefault="00F67D1A" w:rsidP="00745FEC">
            <w:pPr>
              <w:jc w:val="center"/>
              <w:rPr>
                <w:rFonts w:ascii="Times New Roman" w:hAnsi="Times New Roman"/>
              </w:rPr>
            </w:pPr>
          </w:p>
          <w:p w14:paraId="00B32F74" w14:textId="1AF8F148" w:rsidR="00F67D1A" w:rsidRPr="00882F14" w:rsidRDefault="00F67D1A" w:rsidP="00745FEC">
            <w:pPr>
              <w:jc w:val="center"/>
              <w:rPr>
                <w:rFonts w:ascii="Times New Roman" w:hAnsi="Times New Roman"/>
              </w:rPr>
            </w:pPr>
            <w:r w:rsidRPr="00882F14">
              <w:rPr>
                <w:rFonts w:ascii="Times New Roman" w:hAnsi="Times New Roman"/>
              </w:rPr>
              <w:t>Nguyen Huu Phuc</w:t>
            </w:r>
          </w:p>
        </w:tc>
        <w:tc>
          <w:tcPr>
            <w:tcW w:w="3589" w:type="dxa"/>
          </w:tcPr>
          <w:p w14:paraId="7530155B" w14:textId="77777777" w:rsidR="00F67D1A" w:rsidRPr="00882F14" w:rsidRDefault="00F67D1A" w:rsidP="00745FEC">
            <w:pPr>
              <w:jc w:val="center"/>
              <w:rPr>
                <w:rFonts w:ascii="Times New Roman" w:hAnsi="Times New Roman"/>
              </w:rPr>
            </w:pPr>
          </w:p>
          <w:p w14:paraId="50B0484F" w14:textId="77777777" w:rsidR="00F67D1A" w:rsidRPr="00882F14" w:rsidRDefault="00F67D1A" w:rsidP="00745FEC">
            <w:pPr>
              <w:jc w:val="center"/>
              <w:rPr>
                <w:rFonts w:ascii="Times New Roman" w:hAnsi="Times New Roman"/>
              </w:rPr>
            </w:pPr>
          </w:p>
          <w:p w14:paraId="15D2D4A5" w14:textId="77777777" w:rsidR="00F67D1A" w:rsidRPr="00882F14" w:rsidRDefault="00F67D1A" w:rsidP="00745FEC">
            <w:pPr>
              <w:jc w:val="center"/>
              <w:rPr>
                <w:rFonts w:ascii="Times New Roman" w:hAnsi="Times New Roman"/>
              </w:rPr>
            </w:pPr>
          </w:p>
          <w:p w14:paraId="54347E87" w14:textId="77777777" w:rsidR="00F67D1A" w:rsidRPr="00882F14" w:rsidRDefault="00F67D1A" w:rsidP="00745FEC">
            <w:pPr>
              <w:jc w:val="center"/>
              <w:rPr>
                <w:rFonts w:ascii="Times New Roman" w:hAnsi="Times New Roman"/>
              </w:rPr>
            </w:pPr>
          </w:p>
          <w:p w14:paraId="7CE6F0E8" w14:textId="77777777" w:rsidR="00F67D1A" w:rsidRPr="00882F14" w:rsidRDefault="00F67D1A" w:rsidP="00745FEC">
            <w:pPr>
              <w:jc w:val="center"/>
              <w:rPr>
                <w:rFonts w:ascii="Times New Roman" w:hAnsi="Times New Roman"/>
              </w:rPr>
            </w:pPr>
          </w:p>
          <w:p w14:paraId="42B4FBC0" w14:textId="77777777" w:rsidR="00F67D1A" w:rsidRPr="00882F14" w:rsidRDefault="00F67D1A" w:rsidP="00745FEC">
            <w:pPr>
              <w:jc w:val="center"/>
              <w:rPr>
                <w:rFonts w:ascii="Times New Roman" w:hAnsi="Times New Roman"/>
              </w:rPr>
            </w:pPr>
          </w:p>
          <w:p w14:paraId="342ADE2D" w14:textId="6A505E6D" w:rsidR="00F67D1A" w:rsidRPr="00882F14" w:rsidRDefault="00F67D1A" w:rsidP="00F67D1A">
            <w:pPr>
              <w:jc w:val="center"/>
              <w:rPr>
                <w:rFonts w:ascii="Times New Roman" w:hAnsi="Times New Roman"/>
              </w:rPr>
            </w:pPr>
            <w:r w:rsidRPr="00882F14">
              <w:rPr>
                <w:rFonts w:ascii="Times New Roman" w:hAnsi="Times New Roman"/>
              </w:rPr>
              <w:t>Mr. Hoang Duc Quang</w:t>
            </w:r>
          </w:p>
        </w:tc>
      </w:tr>
    </w:tbl>
    <w:p w14:paraId="14D545B1" w14:textId="77777777" w:rsidR="00F67D1A" w:rsidRPr="00882F14" w:rsidRDefault="00F67D1A" w:rsidP="00F67D1A">
      <w:pPr>
        <w:tabs>
          <w:tab w:val="left" w:pos="300"/>
          <w:tab w:val="left" w:pos="360"/>
          <w:tab w:val="left" w:pos="590"/>
        </w:tabs>
        <w:jc w:val="center"/>
        <w:rPr>
          <w:b/>
          <w:sz w:val="40"/>
          <w:szCs w:val="40"/>
        </w:rPr>
      </w:pPr>
    </w:p>
    <w:p w14:paraId="54DF66CC" w14:textId="77777777" w:rsidR="00F67D1A" w:rsidRPr="00882F14" w:rsidRDefault="00F67D1A" w:rsidP="00F67D1A">
      <w:pPr>
        <w:spacing w:line="240" w:lineRule="auto"/>
        <w:jc w:val="left"/>
        <w:rPr>
          <w:b/>
          <w:sz w:val="40"/>
          <w:szCs w:val="40"/>
        </w:rPr>
      </w:pPr>
      <w:r w:rsidRPr="00882F14">
        <w:rPr>
          <w:b/>
          <w:sz w:val="40"/>
          <w:szCs w:val="40"/>
        </w:rPr>
        <w:br w:type="page"/>
      </w:r>
    </w:p>
    <w:p w14:paraId="185C960E" w14:textId="77777777" w:rsidR="008276BA" w:rsidRPr="00882F14" w:rsidRDefault="008276BA" w:rsidP="008276BA">
      <w:pPr>
        <w:tabs>
          <w:tab w:val="left" w:pos="300"/>
          <w:tab w:val="left" w:pos="360"/>
          <w:tab w:val="left" w:pos="590"/>
        </w:tabs>
        <w:jc w:val="center"/>
        <w:rPr>
          <w:b/>
          <w:sz w:val="144"/>
          <w:szCs w:val="144"/>
        </w:rPr>
      </w:pPr>
    </w:p>
    <w:p w14:paraId="2CF01A2E" w14:textId="77777777" w:rsidR="008276BA" w:rsidRPr="00882F14" w:rsidRDefault="008276BA" w:rsidP="008276BA">
      <w:pPr>
        <w:tabs>
          <w:tab w:val="left" w:pos="300"/>
          <w:tab w:val="left" w:pos="360"/>
          <w:tab w:val="left" w:pos="590"/>
        </w:tabs>
        <w:jc w:val="center"/>
        <w:rPr>
          <w:b/>
          <w:sz w:val="144"/>
          <w:szCs w:val="144"/>
        </w:rPr>
      </w:pPr>
    </w:p>
    <w:p w14:paraId="03E03813" w14:textId="64305314" w:rsidR="008276BA" w:rsidRPr="00CB79CB" w:rsidRDefault="008276BA" w:rsidP="00CB79CB">
      <w:pPr>
        <w:pStyle w:val="Subtitle"/>
        <w:rPr>
          <w:sz w:val="144"/>
          <w:szCs w:val="144"/>
        </w:rPr>
      </w:pPr>
      <w:r w:rsidRPr="00CB79CB">
        <w:rPr>
          <w:sz w:val="144"/>
          <w:szCs w:val="144"/>
        </w:rPr>
        <w:t>REVIEW III</w:t>
      </w:r>
    </w:p>
    <w:p w14:paraId="4587FBA2" w14:textId="2E2A0444" w:rsidR="008276BA" w:rsidRPr="00882F14" w:rsidRDefault="008276BA">
      <w:pPr>
        <w:spacing w:line="240" w:lineRule="auto"/>
        <w:jc w:val="left"/>
        <w:rPr>
          <w:sz w:val="40"/>
          <w:szCs w:val="40"/>
          <w:lang w:val="en-US" w:eastAsia="en-US"/>
        </w:rPr>
      </w:pPr>
      <w:r w:rsidRPr="00882F14">
        <w:rPr>
          <w:sz w:val="40"/>
          <w:szCs w:val="40"/>
          <w:lang w:val="en-US" w:eastAsia="en-US"/>
        </w:rPr>
        <w:br w:type="page"/>
      </w:r>
    </w:p>
    <w:p w14:paraId="55FDA2BE" w14:textId="52DF6542" w:rsidR="008276BA" w:rsidRPr="00CB79CB" w:rsidRDefault="008276BA" w:rsidP="00CB79CB">
      <w:pPr>
        <w:pStyle w:val="Heading1"/>
      </w:pPr>
      <w:r w:rsidRPr="00CB79CB">
        <w:lastRenderedPageBreak/>
        <w:t>Database Design</w:t>
      </w:r>
    </w:p>
    <w:p w14:paraId="7E5929F0" w14:textId="593B62A8" w:rsidR="008276BA" w:rsidRPr="00882F14" w:rsidRDefault="008276BA" w:rsidP="00CB79CB">
      <w:pPr>
        <w:pStyle w:val="Heading2forappendices"/>
        <w:numPr>
          <w:ilvl w:val="0"/>
          <w:numId w:val="45"/>
        </w:numPr>
      </w:pPr>
      <w:r w:rsidRPr="00882F14">
        <w:t>Database Design Diagram</w:t>
      </w:r>
    </w:p>
    <w:p w14:paraId="1CF272DB" w14:textId="1DD2BCB1" w:rsidR="009A316D" w:rsidRPr="00882F14" w:rsidRDefault="009A316D">
      <w:pPr>
        <w:spacing w:line="240" w:lineRule="auto"/>
        <w:jc w:val="left"/>
        <w:rPr>
          <w:sz w:val="40"/>
          <w:szCs w:val="40"/>
          <w:lang w:val="en-US" w:eastAsia="en-US"/>
        </w:rPr>
      </w:pPr>
      <w:r w:rsidRPr="00882F14">
        <w:rPr>
          <w:noProof/>
          <w:sz w:val="40"/>
          <w:szCs w:val="40"/>
        </w:rPr>
        <w:drawing>
          <wp:inline distT="0" distB="0" distL="0" distR="0" wp14:anchorId="3104A77B" wp14:editId="37C1B893">
            <wp:extent cx="6391275" cy="30670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91275" cy="3067050"/>
                    </a:xfrm>
                    <a:prstGeom prst="rect">
                      <a:avLst/>
                    </a:prstGeom>
                    <a:noFill/>
                    <a:ln>
                      <a:noFill/>
                    </a:ln>
                  </pic:spPr>
                </pic:pic>
              </a:graphicData>
            </a:graphic>
          </wp:inline>
        </w:drawing>
      </w:r>
      <w:r w:rsidRPr="00882F14">
        <w:rPr>
          <w:sz w:val="40"/>
          <w:szCs w:val="40"/>
          <w:lang w:val="en-US" w:eastAsia="en-US"/>
        </w:rPr>
        <w:br w:type="page"/>
      </w:r>
    </w:p>
    <w:p w14:paraId="52F184E8" w14:textId="77777777" w:rsidR="008276BA" w:rsidRPr="00882F14" w:rsidRDefault="008276BA">
      <w:pPr>
        <w:spacing w:line="240" w:lineRule="auto"/>
        <w:jc w:val="left"/>
        <w:rPr>
          <w:sz w:val="40"/>
          <w:szCs w:val="40"/>
          <w:lang w:val="en-US" w:eastAsia="en-US"/>
        </w:rPr>
      </w:pPr>
    </w:p>
    <w:p w14:paraId="22D1CEF2" w14:textId="0F02930B" w:rsidR="008276BA" w:rsidRPr="00882F14" w:rsidRDefault="008276BA" w:rsidP="004F4246">
      <w:pPr>
        <w:pStyle w:val="ListParagraph"/>
        <w:numPr>
          <w:ilvl w:val="0"/>
          <w:numId w:val="22"/>
        </w:numPr>
        <w:tabs>
          <w:tab w:val="left" w:pos="300"/>
          <w:tab w:val="left" w:pos="360"/>
          <w:tab w:val="left" w:pos="590"/>
        </w:tabs>
        <w:rPr>
          <w:rFonts w:ascii="Times New Roman" w:hAnsi="Times New Roman" w:cs="Times New Roman"/>
          <w:sz w:val="28"/>
          <w:szCs w:val="28"/>
        </w:rPr>
      </w:pPr>
      <w:r w:rsidRPr="00882F14">
        <w:rPr>
          <w:rFonts w:ascii="Times New Roman" w:hAnsi="Times New Roman" w:cs="Times New Roman"/>
          <w:sz w:val="28"/>
          <w:szCs w:val="28"/>
        </w:rPr>
        <w:t>Database Structure</w:t>
      </w:r>
    </w:p>
    <w:p w14:paraId="65FCE37E" w14:textId="2F1BEE7F" w:rsidR="008276BA" w:rsidRPr="00882F14" w:rsidRDefault="008276BA" w:rsidP="008276BA">
      <w:pPr>
        <w:pStyle w:val="ListParagraph"/>
        <w:tabs>
          <w:tab w:val="left" w:pos="300"/>
          <w:tab w:val="left" w:pos="360"/>
          <w:tab w:val="left" w:pos="590"/>
        </w:tabs>
        <w:rPr>
          <w:rFonts w:ascii="Times New Roman" w:hAnsi="Times New Roman" w:cs="Times New Roman"/>
        </w:rPr>
      </w:pPr>
      <w:r w:rsidRPr="00882F14">
        <w:rPr>
          <w:rFonts w:ascii="Times New Roman" w:hAnsi="Times New Roman" w:cs="Times New Roman"/>
        </w:rPr>
        <w:t xml:space="preserve">2.1 Table </w:t>
      </w:r>
      <w:r w:rsidR="004F4246" w:rsidRPr="00882F14">
        <w:rPr>
          <w:rFonts w:ascii="Times New Roman" w:hAnsi="Times New Roman" w:cs="Times New Roman"/>
        </w:rPr>
        <w:t>Account</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4F4246" w:rsidRPr="00882F14" w14:paraId="427FABBD" w14:textId="77777777" w:rsidTr="004F4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5F0A463" w14:textId="77777777" w:rsidR="004F4246" w:rsidRPr="00882F14" w:rsidRDefault="004F4246"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7BDF1E44"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3998FF4B"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3D86C0D4"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75A06406"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252A204F"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5C26405A" w14:textId="77777777" w:rsidR="004F4246" w:rsidRPr="00882F14" w:rsidRDefault="004F4246"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4F4246" w:rsidRPr="00882F14" w14:paraId="4AEF7DFD" w14:textId="77777777" w:rsidTr="004F4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6EC52D8" w14:textId="234975A3" w:rsidR="004F4246" w:rsidRPr="00882F14" w:rsidRDefault="004F4246" w:rsidP="00F6347B">
            <w:pPr>
              <w:jc w:val="left"/>
              <w:rPr>
                <w:rFonts w:ascii="Times New Roman" w:hAnsi="Times New Roman" w:cs="Times New Roman"/>
                <w:sz w:val="20"/>
                <w:szCs w:val="20"/>
              </w:rPr>
            </w:pPr>
            <w:r w:rsidRPr="00882F14">
              <w:rPr>
                <w:rFonts w:ascii="Times New Roman" w:hAnsi="Times New Roman" w:cs="Times New Roman"/>
              </w:rPr>
              <w:t>aId</w:t>
            </w:r>
          </w:p>
        </w:tc>
        <w:tc>
          <w:tcPr>
            <w:tcW w:w="1688" w:type="dxa"/>
          </w:tcPr>
          <w:p w14:paraId="2332F280" w14:textId="3ACFD728"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748DDDA8" w14:textId="704A638E"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017D68FA"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330E482"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45BB3714"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A3CD621" w14:textId="6A9B722A"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4F4246" w:rsidRPr="00882F14" w14:paraId="48ED3D61" w14:textId="77777777" w:rsidTr="004F4246">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60C1301F" w14:textId="05388F27" w:rsidR="004F4246" w:rsidRPr="00882F14" w:rsidRDefault="004F4246"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aUsername</w:t>
            </w:r>
          </w:p>
        </w:tc>
        <w:tc>
          <w:tcPr>
            <w:tcW w:w="1688" w:type="dxa"/>
          </w:tcPr>
          <w:p w14:paraId="6E5FED9A" w14:textId="3AC1F12B"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712B0CB3" w14:textId="15AAB07F"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1B9334A1"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956B2DE"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E18D933"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A513864" w14:textId="1A8D0595"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4F4246" w:rsidRPr="00882F14" w14:paraId="046725CD" w14:textId="77777777" w:rsidTr="004F4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0587F0A" w14:textId="1B789AAA" w:rsidR="004F4246" w:rsidRPr="00882F14" w:rsidRDefault="004F4246" w:rsidP="00F6347B">
            <w:pPr>
              <w:jc w:val="left"/>
              <w:rPr>
                <w:rFonts w:ascii="Times New Roman" w:hAnsi="Times New Roman" w:cs="Times New Roman"/>
                <w:b w:val="0"/>
                <w:sz w:val="20"/>
                <w:szCs w:val="20"/>
              </w:rPr>
            </w:pPr>
            <w:r w:rsidRPr="00882F14">
              <w:rPr>
                <w:rFonts w:ascii="Times New Roman" w:hAnsi="Times New Roman" w:cs="Times New Roman"/>
              </w:rPr>
              <w:t>aPassword</w:t>
            </w:r>
          </w:p>
        </w:tc>
        <w:tc>
          <w:tcPr>
            <w:tcW w:w="1688" w:type="dxa"/>
          </w:tcPr>
          <w:p w14:paraId="6E0E8370" w14:textId="269D1499" w:rsidR="004F4246" w:rsidRPr="00882F14" w:rsidRDefault="004F4246"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3DD5539A" w14:textId="1D06D8D1" w:rsidR="004F4246" w:rsidRPr="00882F14" w:rsidRDefault="004F4246"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3BF514C9"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42B34B1"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89143B1"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7DEAB88" w14:textId="2F1BF77A"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4F4246" w:rsidRPr="00882F14" w14:paraId="3BA50DA9" w14:textId="77777777" w:rsidTr="004F42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421CF17" w14:textId="092D9F38" w:rsidR="004F4246" w:rsidRPr="00882F14" w:rsidRDefault="004F4246" w:rsidP="00F6347B">
            <w:pPr>
              <w:jc w:val="left"/>
              <w:rPr>
                <w:rFonts w:ascii="Times New Roman" w:hAnsi="Times New Roman" w:cs="Times New Roman"/>
                <w:sz w:val="20"/>
                <w:szCs w:val="20"/>
              </w:rPr>
            </w:pPr>
            <w:r w:rsidRPr="00882F14">
              <w:rPr>
                <w:rFonts w:ascii="Times New Roman" w:hAnsi="Times New Roman" w:cs="Times New Roman"/>
              </w:rPr>
              <w:t>aName</w:t>
            </w:r>
          </w:p>
        </w:tc>
        <w:tc>
          <w:tcPr>
            <w:tcW w:w="1688" w:type="dxa"/>
          </w:tcPr>
          <w:p w14:paraId="20125FE0" w14:textId="1AA1F75D" w:rsidR="004F4246" w:rsidRPr="00882F14" w:rsidRDefault="004F4246"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nvarchar(30)</w:t>
            </w:r>
          </w:p>
        </w:tc>
        <w:tc>
          <w:tcPr>
            <w:tcW w:w="620" w:type="dxa"/>
          </w:tcPr>
          <w:p w14:paraId="7BF4E8E4" w14:textId="39D5813E" w:rsidR="004F4246" w:rsidRPr="00882F14" w:rsidRDefault="004F4246"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7D976ED5"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583D2E5"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D3E7C3A"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0130792B" w14:textId="5EF1CEB2"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4F4246" w:rsidRPr="00882F14" w14:paraId="19EF6E5C" w14:textId="77777777" w:rsidTr="004F4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E90B05F" w14:textId="32308792" w:rsidR="004F4246" w:rsidRPr="00882F14" w:rsidRDefault="004F4246" w:rsidP="00F6347B">
            <w:pPr>
              <w:jc w:val="left"/>
              <w:rPr>
                <w:rFonts w:ascii="Times New Roman" w:hAnsi="Times New Roman" w:cs="Times New Roman"/>
              </w:rPr>
            </w:pPr>
            <w:r w:rsidRPr="00882F14">
              <w:rPr>
                <w:rFonts w:ascii="Times New Roman" w:hAnsi="Times New Roman" w:cs="Times New Roman"/>
              </w:rPr>
              <w:t>aBirthday</w:t>
            </w:r>
          </w:p>
        </w:tc>
        <w:tc>
          <w:tcPr>
            <w:tcW w:w="1688" w:type="dxa"/>
          </w:tcPr>
          <w:p w14:paraId="7FCB02C0" w14:textId="0ACDB7F2" w:rsidR="004F4246" w:rsidRPr="00882F14" w:rsidRDefault="004F4246"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date</w:t>
            </w:r>
          </w:p>
        </w:tc>
        <w:tc>
          <w:tcPr>
            <w:tcW w:w="620" w:type="dxa"/>
          </w:tcPr>
          <w:p w14:paraId="2A358294" w14:textId="534EF8AF" w:rsidR="004F4246" w:rsidRPr="00882F14" w:rsidRDefault="004F4246"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61DF20EF"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7FF615E"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B47263F"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3930338"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4F4246" w:rsidRPr="00882F14" w14:paraId="44DDB4D0" w14:textId="77777777" w:rsidTr="004F424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E2D7F28" w14:textId="253217DF" w:rsidR="004F4246" w:rsidRPr="00882F14" w:rsidRDefault="004F4246" w:rsidP="00F6347B">
            <w:pPr>
              <w:jc w:val="left"/>
              <w:rPr>
                <w:rFonts w:ascii="Times New Roman" w:hAnsi="Times New Roman" w:cs="Times New Roman"/>
              </w:rPr>
            </w:pPr>
            <w:r w:rsidRPr="00882F14">
              <w:rPr>
                <w:rFonts w:ascii="Times New Roman" w:hAnsi="Times New Roman" w:cs="Times New Roman"/>
              </w:rPr>
              <w:t>aEmail</w:t>
            </w:r>
          </w:p>
        </w:tc>
        <w:tc>
          <w:tcPr>
            <w:tcW w:w="1688" w:type="dxa"/>
          </w:tcPr>
          <w:p w14:paraId="7273E869" w14:textId="0DCA9B49" w:rsidR="004F4246" w:rsidRPr="00882F14" w:rsidRDefault="004F4246"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nvarchar(30)</w:t>
            </w:r>
          </w:p>
        </w:tc>
        <w:tc>
          <w:tcPr>
            <w:tcW w:w="620" w:type="dxa"/>
          </w:tcPr>
          <w:p w14:paraId="63A7FDE7" w14:textId="231BD436" w:rsidR="004F4246" w:rsidRPr="00882F14" w:rsidRDefault="00773E9A"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3EC46734"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FB7F908"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FD951CB"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F23A0D3" w14:textId="77777777" w:rsidR="004F4246" w:rsidRPr="00882F14" w:rsidRDefault="004F4246"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4F4246" w:rsidRPr="00882F14" w14:paraId="71C99EFF" w14:textId="77777777" w:rsidTr="004F4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83197CC" w14:textId="00CEC5B6" w:rsidR="004F4246" w:rsidRPr="00882F14" w:rsidRDefault="004F4246" w:rsidP="00F6347B">
            <w:pPr>
              <w:jc w:val="left"/>
              <w:rPr>
                <w:rFonts w:ascii="Times New Roman" w:hAnsi="Times New Roman" w:cs="Times New Roman"/>
              </w:rPr>
            </w:pPr>
            <w:r w:rsidRPr="00882F14">
              <w:rPr>
                <w:rFonts w:ascii="Times New Roman" w:hAnsi="Times New Roman" w:cs="Times New Roman"/>
              </w:rPr>
              <w:t>aPhone</w:t>
            </w:r>
          </w:p>
        </w:tc>
        <w:tc>
          <w:tcPr>
            <w:tcW w:w="1688" w:type="dxa"/>
          </w:tcPr>
          <w:p w14:paraId="31994573" w14:textId="17838E7E" w:rsidR="004F4246" w:rsidRPr="00882F14" w:rsidRDefault="004F4246"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nvarchar(10)</w:t>
            </w:r>
          </w:p>
        </w:tc>
        <w:tc>
          <w:tcPr>
            <w:tcW w:w="620" w:type="dxa"/>
          </w:tcPr>
          <w:p w14:paraId="600A2C89" w14:textId="5884586F" w:rsidR="004F4246" w:rsidRPr="00882F14" w:rsidRDefault="004F4246"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015B62DC"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9EC324B"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5522CB4"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C89E958" w14:textId="77777777" w:rsidR="004F4246" w:rsidRPr="00882F14" w:rsidRDefault="004F4246"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3994AD88" w14:textId="0AC1FA33" w:rsidR="007B529A" w:rsidRPr="00882F14" w:rsidRDefault="007B529A" w:rsidP="00F6347B">
      <w:pPr>
        <w:spacing w:line="240" w:lineRule="auto"/>
        <w:jc w:val="left"/>
        <w:rPr>
          <w:sz w:val="40"/>
          <w:szCs w:val="40"/>
          <w:lang w:val="en-US" w:eastAsia="en-US"/>
        </w:rPr>
      </w:pPr>
    </w:p>
    <w:p w14:paraId="5BE57DC0" w14:textId="1F530A3D" w:rsidR="004F4246" w:rsidRPr="00882F14" w:rsidRDefault="004F4246"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t>2.2</w:t>
      </w:r>
      <w:r w:rsidRPr="00882F14">
        <w:rPr>
          <w:rFonts w:ascii="Times New Roman" w:hAnsi="Times New Roman" w:cs="Times New Roman"/>
        </w:rPr>
        <w:tab/>
        <w:t xml:space="preserve">Table </w:t>
      </w:r>
      <w:r w:rsidR="009E14A7" w:rsidRPr="00882F14">
        <w:rPr>
          <w:rFonts w:ascii="Times New Roman" w:hAnsi="Times New Roman" w:cs="Times New Roman"/>
        </w:rPr>
        <w:t>BlockTime</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7C5A7913"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F40F369"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49C6AC94"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65D794C3"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1A72E55E"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44D60989"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6238A40F"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31FAC4BE"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2B3F11A9"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5E3B5C1" w14:textId="3384435E"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btId</w:t>
            </w:r>
          </w:p>
        </w:tc>
        <w:tc>
          <w:tcPr>
            <w:tcW w:w="1688" w:type="dxa"/>
          </w:tcPr>
          <w:p w14:paraId="7BC07DA8" w14:textId="06FC1E26"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2A1A05A"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D915C2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C8964F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7DF329E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9C4CE6"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56BA6C04"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2D954ED9" w14:textId="2C45562D"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StartPlace</w:t>
            </w:r>
          </w:p>
        </w:tc>
        <w:tc>
          <w:tcPr>
            <w:tcW w:w="1688" w:type="dxa"/>
          </w:tcPr>
          <w:p w14:paraId="53FE9520" w14:textId="71A33B4E"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68ABD29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2BB3FF4"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4913D9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52F4D4C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59380A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566D1FDE"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8CEB2E3" w14:textId="5A14EF5E"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Detination</w:t>
            </w:r>
          </w:p>
        </w:tc>
        <w:tc>
          <w:tcPr>
            <w:tcW w:w="1688" w:type="dxa"/>
          </w:tcPr>
          <w:p w14:paraId="3CB19BB6" w14:textId="740D4D6E"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04AF6884"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84949C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EA0F9A5"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5095DCF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04A1DF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EEC5846"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36C60E4" w14:textId="39C34F43"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StartTime</w:t>
            </w:r>
          </w:p>
        </w:tc>
        <w:tc>
          <w:tcPr>
            <w:tcW w:w="1688" w:type="dxa"/>
          </w:tcPr>
          <w:p w14:paraId="5FCDCB1D" w14:textId="5478766D"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time(7)</w:t>
            </w:r>
          </w:p>
        </w:tc>
        <w:tc>
          <w:tcPr>
            <w:tcW w:w="620" w:type="dxa"/>
          </w:tcPr>
          <w:p w14:paraId="74F611E4"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1F19496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82275C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D0DEA7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E91C38"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5B154063"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CCF9D15" w14:textId="3E574E0D" w:rsidR="009E14A7" w:rsidRPr="00882F14" w:rsidRDefault="009E14A7" w:rsidP="00F6347B">
            <w:pPr>
              <w:jc w:val="left"/>
              <w:rPr>
                <w:rFonts w:ascii="Times New Roman" w:hAnsi="Times New Roman" w:cs="Times New Roman"/>
              </w:rPr>
            </w:pPr>
            <w:r w:rsidRPr="00882F14">
              <w:rPr>
                <w:rFonts w:ascii="Times New Roman" w:hAnsi="Times New Roman" w:cs="Times New Roman"/>
              </w:rPr>
              <w:t>btPrice</w:t>
            </w:r>
          </w:p>
        </w:tc>
        <w:tc>
          <w:tcPr>
            <w:tcW w:w="1688" w:type="dxa"/>
          </w:tcPr>
          <w:p w14:paraId="33C9EF5E" w14:textId="38299FCD"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float</w:t>
            </w:r>
          </w:p>
        </w:tc>
        <w:tc>
          <w:tcPr>
            <w:tcW w:w="620" w:type="dxa"/>
          </w:tcPr>
          <w:p w14:paraId="64F0C096"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031939B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9C8320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033AC0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95C7585"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1D6856F2" w14:textId="77777777" w:rsidR="00F6347B" w:rsidRPr="00882F14" w:rsidRDefault="00F6347B" w:rsidP="00F6347B">
      <w:pPr>
        <w:pStyle w:val="ListParagraph"/>
        <w:tabs>
          <w:tab w:val="left" w:pos="300"/>
          <w:tab w:val="left" w:pos="360"/>
          <w:tab w:val="left" w:pos="590"/>
        </w:tabs>
        <w:jc w:val="left"/>
        <w:rPr>
          <w:rFonts w:ascii="Times New Roman" w:hAnsi="Times New Roman" w:cs="Times New Roman"/>
        </w:rPr>
      </w:pPr>
    </w:p>
    <w:p w14:paraId="0C62E7B0" w14:textId="77777777" w:rsidR="00F6347B" w:rsidRPr="00882F14" w:rsidRDefault="00F6347B">
      <w:pPr>
        <w:spacing w:line="240" w:lineRule="auto"/>
        <w:jc w:val="left"/>
        <w:rPr>
          <w:b/>
          <w:bCs/>
          <w:color w:val="0D0D0D"/>
          <w:sz w:val="24"/>
          <w:szCs w:val="24"/>
          <w:lang w:eastAsia="en-US"/>
        </w:rPr>
      </w:pPr>
      <w:r w:rsidRPr="00882F14">
        <w:br w:type="page"/>
      </w:r>
    </w:p>
    <w:p w14:paraId="7E5F7979" w14:textId="46DC4C2B" w:rsidR="009E14A7" w:rsidRPr="00882F14" w:rsidRDefault="009E14A7"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lastRenderedPageBreak/>
        <w:t>2.3</w:t>
      </w:r>
      <w:r w:rsidRPr="00882F14">
        <w:rPr>
          <w:rFonts w:ascii="Times New Roman" w:hAnsi="Times New Roman" w:cs="Times New Roman"/>
        </w:rPr>
        <w:tab/>
        <w:t>Table GroupBlockTime</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2DBAE3E1"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6B10DF8"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1171AF99"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516A4584"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74F9B6FC"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2AEDE02D"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02BDF74B"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4CC49CA9"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39D45FA8"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5C4E91B" w14:textId="0D3A7CCB"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gbtId</w:t>
            </w:r>
          </w:p>
        </w:tc>
        <w:tc>
          <w:tcPr>
            <w:tcW w:w="1688" w:type="dxa"/>
          </w:tcPr>
          <w:p w14:paraId="1E2F9DC2" w14:textId="752FD71C"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3C3D326"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A88311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5CF585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3E7C71B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238C91"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426B8F56"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236686BA" w14:textId="37DDF28E"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btId</w:t>
            </w:r>
          </w:p>
        </w:tc>
        <w:tc>
          <w:tcPr>
            <w:tcW w:w="1688" w:type="dxa"/>
          </w:tcPr>
          <w:p w14:paraId="2F4B471E" w14:textId="4E254878"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75F4108E"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F2BFC7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580416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45A221F"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0DBFC50"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14466A55"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3669CE7" w14:textId="214B4949"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bId</w:t>
            </w:r>
          </w:p>
        </w:tc>
        <w:tc>
          <w:tcPr>
            <w:tcW w:w="1688" w:type="dxa"/>
          </w:tcPr>
          <w:p w14:paraId="029E086A" w14:textId="26192382"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03B56A5B"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61BDE01A"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C4B3B5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D3198A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2BB3E0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4EA821D6" w14:textId="6DA9787B" w:rsidR="009E14A7" w:rsidRPr="00882F14" w:rsidRDefault="009E14A7" w:rsidP="00F6347B">
      <w:pPr>
        <w:spacing w:line="240" w:lineRule="auto"/>
        <w:jc w:val="left"/>
        <w:rPr>
          <w:sz w:val="40"/>
          <w:szCs w:val="40"/>
          <w:lang w:val="en-US" w:eastAsia="en-US"/>
        </w:rPr>
      </w:pPr>
    </w:p>
    <w:p w14:paraId="6B083B2E" w14:textId="79AAE09B" w:rsidR="009E14A7" w:rsidRPr="00882F14" w:rsidRDefault="009E14A7"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t>2.4 Table Booking</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1E3A6FC0"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5D3466D"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0541A10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41CB9D27"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3B58B490"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5513D88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756648D8"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70058133"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0147608E"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2DDD3B8" w14:textId="3BD15F70"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bkId</w:t>
            </w:r>
          </w:p>
        </w:tc>
        <w:tc>
          <w:tcPr>
            <w:tcW w:w="1688" w:type="dxa"/>
          </w:tcPr>
          <w:p w14:paraId="531011CF" w14:textId="45F90368"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A88157B"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41ACDD0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FA780F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780AC15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FA8295B"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08FDAFE9"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2A4FC88E" w14:textId="3009A651"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payment</w:t>
            </w:r>
          </w:p>
        </w:tc>
        <w:tc>
          <w:tcPr>
            <w:tcW w:w="1688" w:type="dxa"/>
          </w:tcPr>
          <w:p w14:paraId="51CDC66E" w14:textId="57F7571A"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float</w:t>
            </w:r>
          </w:p>
        </w:tc>
        <w:tc>
          <w:tcPr>
            <w:tcW w:w="620" w:type="dxa"/>
          </w:tcPr>
          <w:p w14:paraId="5E423CF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E28DCF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0B0D8E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B7DD71B"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5B201D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57B724E8"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7523B77" w14:textId="022EF19C"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bkStatus</w:t>
            </w:r>
          </w:p>
        </w:tc>
        <w:tc>
          <w:tcPr>
            <w:tcW w:w="1688" w:type="dxa"/>
          </w:tcPr>
          <w:p w14:paraId="78BFF215" w14:textId="7F024B14"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tinyint</w:t>
            </w:r>
          </w:p>
        </w:tc>
        <w:tc>
          <w:tcPr>
            <w:tcW w:w="620" w:type="dxa"/>
          </w:tcPr>
          <w:p w14:paraId="76B7161F"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68D8A54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5A48DAD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38018D8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EA053A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5F00738"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80FCB4C" w14:textId="313BD92A"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cancelDateTime</w:t>
            </w:r>
          </w:p>
        </w:tc>
        <w:tc>
          <w:tcPr>
            <w:tcW w:w="1688" w:type="dxa"/>
          </w:tcPr>
          <w:p w14:paraId="00F6F57C" w14:textId="0417A0E4"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datetime</w:t>
            </w:r>
          </w:p>
        </w:tc>
        <w:tc>
          <w:tcPr>
            <w:tcW w:w="620" w:type="dxa"/>
          </w:tcPr>
          <w:p w14:paraId="1D34457B" w14:textId="7FFD3E8A" w:rsidR="009E14A7" w:rsidRPr="00882F14" w:rsidRDefault="00F6347B"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Yes</w:t>
            </w:r>
          </w:p>
        </w:tc>
        <w:tc>
          <w:tcPr>
            <w:tcW w:w="1553" w:type="dxa"/>
          </w:tcPr>
          <w:p w14:paraId="795A3255"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449EA7E"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2B5AC87"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3EA89F32"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0360B46F"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451E92D" w14:textId="77D9A6D7" w:rsidR="009E14A7" w:rsidRPr="00882F14" w:rsidRDefault="009E14A7" w:rsidP="00F6347B">
            <w:pPr>
              <w:jc w:val="left"/>
              <w:rPr>
                <w:rFonts w:ascii="Times New Roman" w:hAnsi="Times New Roman" w:cs="Times New Roman"/>
              </w:rPr>
            </w:pPr>
            <w:r w:rsidRPr="00882F14">
              <w:rPr>
                <w:rFonts w:ascii="Times New Roman" w:hAnsi="Times New Roman" w:cs="Times New Roman"/>
              </w:rPr>
              <w:t>refund</w:t>
            </w:r>
          </w:p>
        </w:tc>
        <w:tc>
          <w:tcPr>
            <w:tcW w:w="1688" w:type="dxa"/>
          </w:tcPr>
          <w:p w14:paraId="156B4A87" w14:textId="5466F519"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float</w:t>
            </w:r>
          </w:p>
        </w:tc>
        <w:tc>
          <w:tcPr>
            <w:tcW w:w="620" w:type="dxa"/>
          </w:tcPr>
          <w:p w14:paraId="5016D517" w14:textId="7089CA89" w:rsidR="009E14A7" w:rsidRPr="00882F14" w:rsidRDefault="00F6347B"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Yes</w:t>
            </w:r>
          </w:p>
        </w:tc>
        <w:tc>
          <w:tcPr>
            <w:tcW w:w="1553" w:type="dxa"/>
          </w:tcPr>
          <w:p w14:paraId="16F9A81A"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2B2B1A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C55529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04D5FCB"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052FC64C" w14:textId="77777777" w:rsidR="009E14A7" w:rsidRPr="00882F14" w:rsidRDefault="009E14A7" w:rsidP="00F6347B">
      <w:pPr>
        <w:pStyle w:val="ListParagraph"/>
        <w:tabs>
          <w:tab w:val="left" w:pos="300"/>
          <w:tab w:val="left" w:pos="360"/>
          <w:tab w:val="left" w:pos="590"/>
        </w:tabs>
        <w:jc w:val="left"/>
        <w:rPr>
          <w:rFonts w:ascii="Times New Roman" w:hAnsi="Times New Roman" w:cs="Times New Roman"/>
        </w:rPr>
      </w:pPr>
    </w:p>
    <w:p w14:paraId="65C031DB" w14:textId="5D7F472D" w:rsidR="009E14A7" w:rsidRPr="00882F14" w:rsidRDefault="009E14A7"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t>2.5 Table BookingDetails</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25C03EB2"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9457E78"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1A118841"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2DA4E41B"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29CFA60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1E20C8DD"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6AC67EDB"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5BFD76B7"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5C16D4D9"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B3201F0" w14:textId="75DFB3E5"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bkdId</w:t>
            </w:r>
          </w:p>
        </w:tc>
        <w:tc>
          <w:tcPr>
            <w:tcW w:w="1688" w:type="dxa"/>
          </w:tcPr>
          <w:p w14:paraId="288134C6" w14:textId="3FB0085F"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7FD2489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41371588"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941CC0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6C3E4A7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CBCA51B"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56EA8AA8"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72F07314" w14:textId="6A789BAA"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bkId</w:t>
            </w:r>
          </w:p>
        </w:tc>
        <w:tc>
          <w:tcPr>
            <w:tcW w:w="1688" w:type="dxa"/>
          </w:tcPr>
          <w:p w14:paraId="0D7BB5D6" w14:textId="73375A15"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5DFB980D"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1805053D"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3A6B8D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E0D2AF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A35A43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4037B883"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ED62858" w14:textId="5002719B"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rId</w:t>
            </w:r>
          </w:p>
        </w:tc>
        <w:tc>
          <w:tcPr>
            <w:tcW w:w="1688" w:type="dxa"/>
          </w:tcPr>
          <w:p w14:paraId="78D6A596" w14:textId="3FC2A8E2"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5D9B61CD"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D03EE7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AE0CBF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CFC753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C291C8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004A8A83"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4AE5B26" w14:textId="0806342B"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cId</w:t>
            </w:r>
          </w:p>
        </w:tc>
        <w:tc>
          <w:tcPr>
            <w:tcW w:w="1688" w:type="dxa"/>
          </w:tcPr>
          <w:p w14:paraId="1FEB8751" w14:textId="73789043"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int</w:t>
            </w:r>
          </w:p>
        </w:tc>
        <w:tc>
          <w:tcPr>
            <w:tcW w:w="620" w:type="dxa"/>
          </w:tcPr>
          <w:p w14:paraId="29B2DEFB"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4E2111A2"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5AE5482"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6BECE534"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21DDE5"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68CC7B21"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6B081DB" w14:textId="7A069777" w:rsidR="009E14A7" w:rsidRPr="00882F14" w:rsidRDefault="009E14A7" w:rsidP="00F6347B">
            <w:pPr>
              <w:jc w:val="left"/>
              <w:rPr>
                <w:rFonts w:ascii="Times New Roman" w:hAnsi="Times New Roman" w:cs="Times New Roman"/>
              </w:rPr>
            </w:pPr>
            <w:r w:rsidRPr="00882F14">
              <w:rPr>
                <w:rFonts w:ascii="Times New Roman" w:hAnsi="Times New Roman" w:cs="Times New Roman"/>
              </w:rPr>
              <w:t>sId</w:t>
            </w:r>
          </w:p>
        </w:tc>
        <w:tc>
          <w:tcPr>
            <w:tcW w:w="1688" w:type="dxa"/>
          </w:tcPr>
          <w:p w14:paraId="7C728639" w14:textId="5BDEC35E"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int</w:t>
            </w:r>
          </w:p>
        </w:tc>
        <w:tc>
          <w:tcPr>
            <w:tcW w:w="620" w:type="dxa"/>
          </w:tcPr>
          <w:p w14:paraId="509434DD"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60BCDB6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838CA9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5C0DF18"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33B663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3855E60B"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79CA192" w14:textId="0947FE98" w:rsidR="009E14A7" w:rsidRPr="00882F14" w:rsidRDefault="009E14A7" w:rsidP="00F6347B">
            <w:pPr>
              <w:jc w:val="left"/>
              <w:rPr>
                <w:rFonts w:ascii="Times New Roman" w:hAnsi="Times New Roman" w:cs="Times New Roman"/>
              </w:rPr>
            </w:pPr>
            <w:r w:rsidRPr="00882F14">
              <w:rPr>
                <w:rFonts w:ascii="Times New Roman" w:hAnsi="Times New Roman" w:cs="Times New Roman"/>
              </w:rPr>
              <w:t>cAge</w:t>
            </w:r>
          </w:p>
        </w:tc>
        <w:tc>
          <w:tcPr>
            <w:tcW w:w="1688" w:type="dxa"/>
          </w:tcPr>
          <w:p w14:paraId="1EEF05D4" w14:textId="2C6167C7"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tinyint</w:t>
            </w:r>
          </w:p>
        </w:tc>
        <w:tc>
          <w:tcPr>
            <w:tcW w:w="620" w:type="dxa"/>
          </w:tcPr>
          <w:p w14:paraId="52BF5ACD"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120B3A9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3D2D38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5A0A79E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EF356CD"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78D577FA"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266F93B" w14:textId="68A53046" w:rsidR="009E14A7" w:rsidRPr="00882F14" w:rsidRDefault="009E14A7" w:rsidP="00F6347B">
            <w:pPr>
              <w:jc w:val="left"/>
              <w:rPr>
                <w:rFonts w:ascii="Times New Roman" w:hAnsi="Times New Roman" w:cs="Times New Roman"/>
              </w:rPr>
            </w:pPr>
            <w:r w:rsidRPr="00882F14">
              <w:rPr>
                <w:rFonts w:ascii="Times New Roman" w:hAnsi="Times New Roman" w:cs="Times New Roman"/>
              </w:rPr>
              <w:t>rPrice</w:t>
            </w:r>
          </w:p>
        </w:tc>
        <w:tc>
          <w:tcPr>
            <w:tcW w:w="1688" w:type="dxa"/>
          </w:tcPr>
          <w:p w14:paraId="53741FFA" w14:textId="5989FD9F"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float</w:t>
            </w:r>
          </w:p>
        </w:tc>
        <w:tc>
          <w:tcPr>
            <w:tcW w:w="620" w:type="dxa"/>
          </w:tcPr>
          <w:p w14:paraId="28FBA7F7"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59678905"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40059E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4C870CDA"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404D7B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79CDAB10" w14:textId="10143AD9" w:rsidR="00F6347B" w:rsidRPr="00882F14" w:rsidRDefault="00F6347B" w:rsidP="00F6347B">
      <w:pPr>
        <w:spacing w:line="240" w:lineRule="auto"/>
        <w:jc w:val="left"/>
        <w:rPr>
          <w:sz w:val="40"/>
          <w:szCs w:val="40"/>
          <w:lang w:val="en-US" w:eastAsia="en-US"/>
        </w:rPr>
      </w:pPr>
    </w:p>
    <w:p w14:paraId="6861EED4" w14:textId="5ED7FA4B" w:rsidR="009E14A7" w:rsidRPr="00882F14" w:rsidRDefault="00F6347B" w:rsidP="00F6347B">
      <w:pPr>
        <w:spacing w:line="240" w:lineRule="auto"/>
        <w:jc w:val="left"/>
        <w:rPr>
          <w:sz w:val="40"/>
          <w:szCs w:val="40"/>
          <w:lang w:val="en-US" w:eastAsia="en-US"/>
        </w:rPr>
      </w:pPr>
      <w:r w:rsidRPr="00882F14">
        <w:rPr>
          <w:sz w:val="40"/>
          <w:szCs w:val="40"/>
          <w:lang w:val="en-US" w:eastAsia="en-US"/>
        </w:rPr>
        <w:br w:type="page"/>
      </w:r>
    </w:p>
    <w:p w14:paraId="38AE99F5" w14:textId="4DDC361A" w:rsidR="009E14A7" w:rsidRPr="00882F14" w:rsidRDefault="009E14A7"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lastRenderedPageBreak/>
        <w:t>2.6 Table Bus</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23701122"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D551297"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63B6E260"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7A176D90"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6FD334B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1499E64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6F2452F6"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5F8F9C67"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57539FB9"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D4E068B" w14:textId="04A8276E"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bId</w:t>
            </w:r>
          </w:p>
        </w:tc>
        <w:tc>
          <w:tcPr>
            <w:tcW w:w="1688" w:type="dxa"/>
          </w:tcPr>
          <w:p w14:paraId="555DB705" w14:textId="307D611C"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0743215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35620CD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D93B44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7678D525"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495F138"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2F0B923E"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3E2366C1" w14:textId="7806C16D"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bNumber</w:t>
            </w:r>
          </w:p>
        </w:tc>
        <w:tc>
          <w:tcPr>
            <w:tcW w:w="1688" w:type="dxa"/>
          </w:tcPr>
          <w:p w14:paraId="6F29DF30" w14:textId="0633ABB5"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nvarchar(10)</w:t>
            </w:r>
          </w:p>
        </w:tc>
        <w:tc>
          <w:tcPr>
            <w:tcW w:w="620" w:type="dxa"/>
          </w:tcPr>
          <w:p w14:paraId="346435E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0375270E"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067FDC8"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07FB63F"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E7F91D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6F6E156B"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9F62EF6" w14:textId="7981C0AE"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bTypeId</w:t>
            </w:r>
          </w:p>
        </w:tc>
        <w:tc>
          <w:tcPr>
            <w:tcW w:w="1688" w:type="dxa"/>
          </w:tcPr>
          <w:p w14:paraId="2474766D" w14:textId="384A2976"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2EFEC05"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693E4D0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61E4E9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3B9445B"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5802091"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19800B16" w14:textId="3F401297" w:rsidR="009E14A7" w:rsidRPr="00882F14" w:rsidRDefault="009E14A7" w:rsidP="00F6347B">
      <w:pPr>
        <w:spacing w:line="240" w:lineRule="auto"/>
        <w:jc w:val="left"/>
        <w:rPr>
          <w:sz w:val="40"/>
          <w:szCs w:val="40"/>
          <w:lang w:val="en-US" w:eastAsia="en-US"/>
        </w:rPr>
      </w:pPr>
    </w:p>
    <w:p w14:paraId="5EE1AD8A" w14:textId="7B88673A" w:rsidR="009E14A7" w:rsidRPr="00882F14" w:rsidRDefault="009E14A7"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t>2.7 Table BusDetails</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028F0F9C"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2CB72BC"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21FD437B"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0C128D78"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3EC9E88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62EA0B6F"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47C5885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000CB52C"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2ED379B7"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556971C" w14:textId="5348A8C5"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bdTypeId</w:t>
            </w:r>
          </w:p>
        </w:tc>
        <w:tc>
          <w:tcPr>
            <w:tcW w:w="1688" w:type="dxa"/>
          </w:tcPr>
          <w:p w14:paraId="25EFE096" w14:textId="2635955B"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7E87B2D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36E4752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56E9EF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2FD4A4F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0BC8BBA6"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75EA8406"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01F133FB" w14:textId="1B3DFE42"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bdType</w:t>
            </w:r>
          </w:p>
        </w:tc>
        <w:tc>
          <w:tcPr>
            <w:tcW w:w="1688" w:type="dxa"/>
          </w:tcPr>
          <w:p w14:paraId="1D63D723" w14:textId="76D2BE1A"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1A4120F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4F9AD755"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0243C0C8"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C477785"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CC1125E"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3D508DA6"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0D7DF41" w14:textId="16600CEA"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bdPrice</w:t>
            </w:r>
          </w:p>
        </w:tc>
        <w:tc>
          <w:tcPr>
            <w:tcW w:w="1688" w:type="dxa"/>
          </w:tcPr>
          <w:p w14:paraId="349C8ADE" w14:textId="050CF63A"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float</w:t>
            </w:r>
          </w:p>
        </w:tc>
        <w:tc>
          <w:tcPr>
            <w:tcW w:w="620" w:type="dxa"/>
          </w:tcPr>
          <w:p w14:paraId="748840B6"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A276CB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581B5C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C26F686"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DCC2FC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5CE58EF0" w14:textId="7C11B3D8" w:rsidR="004F4246" w:rsidRPr="00882F14" w:rsidRDefault="004F4246" w:rsidP="00F6347B">
      <w:pPr>
        <w:spacing w:line="240" w:lineRule="auto"/>
        <w:jc w:val="left"/>
        <w:rPr>
          <w:sz w:val="40"/>
          <w:szCs w:val="40"/>
          <w:lang w:val="en-US" w:eastAsia="en-US"/>
        </w:rPr>
      </w:pPr>
    </w:p>
    <w:p w14:paraId="3D78A526" w14:textId="0FF38A8E" w:rsidR="009E14A7" w:rsidRPr="00882F14" w:rsidRDefault="009E14A7"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t>2.8 Table Counter</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6E3A9505"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8648A34"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2416E03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1CA419A3"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5E784786"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475CBA31"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4B5FD3D3"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364E2051"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339408B5"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873D99A" w14:textId="64B6EF2F"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counId</w:t>
            </w:r>
          </w:p>
        </w:tc>
        <w:tc>
          <w:tcPr>
            <w:tcW w:w="1688" w:type="dxa"/>
          </w:tcPr>
          <w:p w14:paraId="6F6FBB4A" w14:textId="5A47A74E"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C70F7A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04D884C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16A7CF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6D49E6AD"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72362D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5D624133"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511ED47B" w14:textId="7B59D63F"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counName</w:t>
            </w:r>
          </w:p>
        </w:tc>
        <w:tc>
          <w:tcPr>
            <w:tcW w:w="1688" w:type="dxa"/>
          </w:tcPr>
          <w:p w14:paraId="26CA4C86" w14:textId="1C174774"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39E6825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B239015"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7E5B6A37"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406B21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FEB3522"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bl>
    <w:p w14:paraId="4E2D70E9" w14:textId="2B960B23" w:rsidR="009E14A7" w:rsidRPr="00882F14" w:rsidRDefault="009E14A7" w:rsidP="00F6347B">
      <w:pPr>
        <w:spacing w:line="240" w:lineRule="auto"/>
        <w:jc w:val="left"/>
        <w:rPr>
          <w:sz w:val="40"/>
          <w:szCs w:val="40"/>
          <w:lang w:val="en-US" w:eastAsia="en-US"/>
        </w:rPr>
      </w:pPr>
    </w:p>
    <w:p w14:paraId="2C8325DF" w14:textId="45FFA943" w:rsidR="009E14A7" w:rsidRPr="00882F14" w:rsidRDefault="009E14A7"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t>2.9 Table Customer</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032561FC"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E50B04E"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38888770"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68C0AB20"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4271E9D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27253A5F"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5A3D10BF"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73B85F1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41962AB9"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C2CA5A3" w14:textId="6BBC8521"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cId</w:t>
            </w:r>
          </w:p>
        </w:tc>
        <w:tc>
          <w:tcPr>
            <w:tcW w:w="1688" w:type="dxa"/>
          </w:tcPr>
          <w:p w14:paraId="67DB34AF" w14:textId="19F4298C"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5F80FF9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72D9C115"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6D1272F"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40D906E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0EB653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58A43713"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38F1C2D7" w14:textId="34870959"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cName</w:t>
            </w:r>
          </w:p>
        </w:tc>
        <w:tc>
          <w:tcPr>
            <w:tcW w:w="1688" w:type="dxa"/>
          </w:tcPr>
          <w:p w14:paraId="2DCC7E75" w14:textId="7D4DCB8F"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191C2BDE"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68CBA38F"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74EA2D4"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EC97ED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31430E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7A146E05"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EE1C01A" w14:textId="575DB430"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cBirthday</w:t>
            </w:r>
          </w:p>
        </w:tc>
        <w:tc>
          <w:tcPr>
            <w:tcW w:w="1688" w:type="dxa"/>
          </w:tcPr>
          <w:p w14:paraId="25936403" w14:textId="0123BE2E"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date</w:t>
            </w:r>
          </w:p>
        </w:tc>
        <w:tc>
          <w:tcPr>
            <w:tcW w:w="620" w:type="dxa"/>
          </w:tcPr>
          <w:p w14:paraId="22709445"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3F4D1FD"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228B63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EE35DF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39945B8"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4814B651"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CCDAF46" w14:textId="634C524A"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cPhone</w:t>
            </w:r>
          </w:p>
        </w:tc>
        <w:tc>
          <w:tcPr>
            <w:tcW w:w="1688" w:type="dxa"/>
          </w:tcPr>
          <w:p w14:paraId="79C9FB33" w14:textId="0332605C"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nvarchar(10)</w:t>
            </w:r>
          </w:p>
        </w:tc>
        <w:tc>
          <w:tcPr>
            <w:tcW w:w="620" w:type="dxa"/>
          </w:tcPr>
          <w:p w14:paraId="54B6CD96"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03F9C94A"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0ABCE8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A1F2F8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96EBB50"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bl>
    <w:p w14:paraId="3635F8B9" w14:textId="5BBE3C50" w:rsidR="009E14A7" w:rsidRPr="00882F14" w:rsidRDefault="009E14A7" w:rsidP="00F6347B">
      <w:pPr>
        <w:spacing w:line="240" w:lineRule="auto"/>
        <w:jc w:val="left"/>
        <w:rPr>
          <w:sz w:val="40"/>
          <w:szCs w:val="40"/>
          <w:lang w:val="en-US" w:eastAsia="en-US"/>
        </w:rPr>
      </w:pPr>
    </w:p>
    <w:p w14:paraId="4F143C5E" w14:textId="77777777" w:rsidR="00F6347B" w:rsidRPr="00882F14" w:rsidRDefault="00F6347B">
      <w:pPr>
        <w:spacing w:line="240" w:lineRule="auto"/>
        <w:jc w:val="left"/>
        <w:rPr>
          <w:b/>
          <w:bCs/>
          <w:color w:val="0D0D0D"/>
          <w:sz w:val="24"/>
          <w:szCs w:val="24"/>
          <w:lang w:eastAsia="en-US"/>
        </w:rPr>
      </w:pPr>
      <w:r w:rsidRPr="00882F14">
        <w:br w:type="page"/>
      </w:r>
    </w:p>
    <w:p w14:paraId="19E8511A" w14:textId="3B65E523" w:rsidR="009E14A7" w:rsidRPr="00882F14" w:rsidRDefault="009E14A7"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lastRenderedPageBreak/>
        <w:t>2.10 Table Seat</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47263FA5"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07C0973"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3183315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11085855"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08317AAE"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6D3C0D1C"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33CFCD97"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460EF6FE"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42E931F4"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16480D3" w14:textId="67EAE474"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sId</w:t>
            </w:r>
          </w:p>
        </w:tc>
        <w:tc>
          <w:tcPr>
            <w:tcW w:w="1688" w:type="dxa"/>
          </w:tcPr>
          <w:p w14:paraId="27AED700" w14:textId="14F50534"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797AE54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7AB9C8AD"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44547B9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7815917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E796A2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7B3556E1"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072E3FE0" w14:textId="13D0929A"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bId</w:t>
            </w:r>
          </w:p>
        </w:tc>
        <w:tc>
          <w:tcPr>
            <w:tcW w:w="1688" w:type="dxa"/>
          </w:tcPr>
          <w:p w14:paraId="14552CE0" w14:textId="4288A77F"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2A73F34"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05307FB7"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0A05072"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113AEB6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1C65748F"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78C86F34" w14:textId="77777777" w:rsidTr="008552C9">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2DF372A4" w14:textId="0F8E9033" w:rsidR="009E14A7" w:rsidRPr="00882F14" w:rsidRDefault="009E14A7" w:rsidP="00F6347B">
            <w:pPr>
              <w:tabs>
                <w:tab w:val="left" w:pos="1263"/>
              </w:tabs>
              <w:jc w:val="left"/>
              <w:rPr>
                <w:rFonts w:ascii="Times New Roman" w:hAnsi="Times New Roman" w:cs="Times New Roman"/>
              </w:rPr>
            </w:pPr>
            <w:r w:rsidRPr="00882F14">
              <w:rPr>
                <w:rFonts w:ascii="Times New Roman" w:hAnsi="Times New Roman" w:cs="Times New Roman"/>
              </w:rPr>
              <w:t>sNumber</w:t>
            </w:r>
          </w:p>
        </w:tc>
        <w:tc>
          <w:tcPr>
            <w:tcW w:w="1688" w:type="dxa"/>
          </w:tcPr>
          <w:p w14:paraId="6F81C31C" w14:textId="6B3EBEEE"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nvarchar(50)</w:t>
            </w:r>
          </w:p>
        </w:tc>
        <w:tc>
          <w:tcPr>
            <w:tcW w:w="620" w:type="dxa"/>
          </w:tcPr>
          <w:p w14:paraId="6026F89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53" w:type="dxa"/>
          </w:tcPr>
          <w:p w14:paraId="521B969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76D019D"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7BE3A6F1"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788739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r>
    </w:tbl>
    <w:p w14:paraId="2C1CA287" w14:textId="77777777" w:rsidR="009E14A7" w:rsidRPr="00882F14" w:rsidRDefault="009E14A7" w:rsidP="00F6347B">
      <w:pPr>
        <w:spacing w:line="240" w:lineRule="auto"/>
        <w:jc w:val="left"/>
        <w:rPr>
          <w:sz w:val="40"/>
          <w:szCs w:val="40"/>
          <w:lang w:val="en-US" w:eastAsia="en-US"/>
        </w:rPr>
      </w:pPr>
    </w:p>
    <w:p w14:paraId="0A01A0B1" w14:textId="47793BBC" w:rsidR="009E14A7" w:rsidRPr="00882F14" w:rsidRDefault="009E14A7" w:rsidP="00F6347B">
      <w:pPr>
        <w:spacing w:line="240" w:lineRule="auto"/>
        <w:jc w:val="left"/>
        <w:rPr>
          <w:b/>
          <w:bCs/>
          <w:color w:val="0D0D0D"/>
          <w:sz w:val="24"/>
          <w:szCs w:val="24"/>
          <w:lang w:eastAsia="en-US"/>
        </w:rPr>
      </w:pPr>
    </w:p>
    <w:p w14:paraId="505558FF" w14:textId="691614AF" w:rsidR="009E14A7" w:rsidRPr="00882F14" w:rsidRDefault="009E14A7"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t>2.11 Table Employee</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9E14A7" w:rsidRPr="00882F14" w14:paraId="33FF03D9"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5441390" w14:textId="77777777"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4FAF6EDA"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183C7EA2"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63D2D3BB"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2A11A6B2"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0234B483"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3AFDC1C2" w14:textId="77777777" w:rsidR="009E14A7" w:rsidRPr="00882F14" w:rsidRDefault="009E14A7"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9E14A7" w:rsidRPr="00882F14" w14:paraId="6EC6B063"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59437A8A" w14:textId="7BF56287"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eId</w:t>
            </w:r>
          </w:p>
        </w:tc>
        <w:tc>
          <w:tcPr>
            <w:tcW w:w="1688" w:type="dxa"/>
          </w:tcPr>
          <w:p w14:paraId="0CC0F0C1" w14:textId="01AF0F76"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60E0CFD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2B91452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F16431A"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1419322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25A6102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AFA9CB1"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5769A858" w14:textId="3B93E75B" w:rsidR="009E14A7" w:rsidRPr="00882F14" w:rsidRDefault="009E14A7"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eUsername</w:t>
            </w:r>
          </w:p>
        </w:tc>
        <w:tc>
          <w:tcPr>
            <w:tcW w:w="1688" w:type="dxa"/>
          </w:tcPr>
          <w:p w14:paraId="0B6C24D8" w14:textId="336EB96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4ECE230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5226BA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2487E026"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BAED16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CA4D7E0"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9E14A7" w:rsidRPr="00882F14" w14:paraId="6C00408A"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B5A16DB" w14:textId="4A9B6AFB" w:rsidR="009E14A7" w:rsidRPr="00882F14" w:rsidRDefault="009E14A7" w:rsidP="00F6347B">
            <w:pPr>
              <w:jc w:val="left"/>
              <w:rPr>
                <w:rFonts w:ascii="Times New Roman" w:hAnsi="Times New Roman" w:cs="Times New Roman"/>
                <w:b w:val="0"/>
                <w:sz w:val="20"/>
                <w:szCs w:val="20"/>
              </w:rPr>
            </w:pPr>
            <w:r w:rsidRPr="00882F14">
              <w:rPr>
                <w:rFonts w:ascii="Times New Roman" w:hAnsi="Times New Roman" w:cs="Times New Roman"/>
              </w:rPr>
              <w:t>ePassword</w:t>
            </w:r>
          </w:p>
        </w:tc>
        <w:tc>
          <w:tcPr>
            <w:tcW w:w="1688" w:type="dxa"/>
          </w:tcPr>
          <w:p w14:paraId="3A2BA068" w14:textId="631598AD"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nvarchar(30)</w:t>
            </w:r>
          </w:p>
        </w:tc>
        <w:tc>
          <w:tcPr>
            <w:tcW w:w="620" w:type="dxa"/>
          </w:tcPr>
          <w:p w14:paraId="36B58F3F"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6E45391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0ABA24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037CB0B2"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19353BC"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C05C102"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0B8E7E4" w14:textId="6020A859" w:rsidR="009E14A7" w:rsidRPr="00882F14" w:rsidRDefault="009E14A7" w:rsidP="00F6347B">
            <w:pPr>
              <w:jc w:val="left"/>
              <w:rPr>
                <w:rFonts w:ascii="Times New Roman" w:hAnsi="Times New Roman" w:cs="Times New Roman"/>
                <w:sz w:val="20"/>
                <w:szCs w:val="20"/>
              </w:rPr>
            </w:pPr>
            <w:r w:rsidRPr="00882F14">
              <w:rPr>
                <w:rFonts w:ascii="Times New Roman" w:hAnsi="Times New Roman" w:cs="Times New Roman"/>
              </w:rPr>
              <w:t>eName</w:t>
            </w:r>
          </w:p>
        </w:tc>
        <w:tc>
          <w:tcPr>
            <w:tcW w:w="1688" w:type="dxa"/>
          </w:tcPr>
          <w:p w14:paraId="30A4F61D" w14:textId="462EACF7"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nvarchar(30)</w:t>
            </w:r>
          </w:p>
        </w:tc>
        <w:tc>
          <w:tcPr>
            <w:tcW w:w="620" w:type="dxa"/>
          </w:tcPr>
          <w:p w14:paraId="438279AC"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7F828BBB"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4E37736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0522030"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29A9A40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5AEF52F7"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3CA533A" w14:textId="4589D4E7" w:rsidR="009E14A7" w:rsidRPr="00882F14" w:rsidRDefault="009E14A7" w:rsidP="00F6347B">
            <w:pPr>
              <w:jc w:val="left"/>
              <w:rPr>
                <w:rFonts w:ascii="Times New Roman" w:hAnsi="Times New Roman" w:cs="Times New Roman"/>
              </w:rPr>
            </w:pPr>
            <w:r w:rsidRPr="00882F14">
              <w:rPr>
                <w:rFonts w:ascii="Times New Roman" w:hAnsi="Times New Roman" w:cs="Times New Roman"/>
              </w:rPr>
              <w:t>eBirthday</w:t>
            </w:r>
          </w:p>
        </w:tc>
        <w:tc>
          <w:tcPr>
            <w:tcW w:w="1688" w:type="dxa"/>
          </w:tcPr>
          <w:p w14:paraId="73E7A851" w14:textId="0D7D16C6"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datetime</w:t>
            </w:r>
          </w:p>
        </w:tc>
        <w:tc>
          <w:tcPr>
            <w:tcW w:w="620" w:type="dxa"/>
          </w:tcPr>
          <w:p w14:paraId="193119DF"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0BBA4FF7"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59A62F1"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0ED27179"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A57F218"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83D0C70"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A4EBC2D" w14:textId="1E0970B7" w:rsidR="009E14A7" w:rsidRPr="00882F14" w:rsidRDefault="009E14A7" w:rsidP="00F6347B">
            <w:pPr>
              <w:jc w:val="left"/>
              <w:rPr>
                <w:rFonts w:ascii="Times New Roman" w:hAnsi="Times New Roman" w:cs="Times New Roman"/>
              </w:rPr>
            </w:pPr>
            <w:r w:rsidRPr="00882F14">
              <w:rPr>
                <w:rFonts w:ascii="Times New Roman" w:hAnsi="Times New Roman" w:cs="Times New Roman"/>
              </w:rPr>
              <w:t>eAddress</w:t>
            </w:r>
          </w:p>
        </w:tc>
        <w:tc>
          <w:tcPr>
            <w:tcW w:w="1688" w:type="dxa"/>
          </w:tcPr>
          <w:p w14:paraId="2995DA26" w14:textId="0BA2AE3B"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nvarchar(80)</w:t>
            </w:r>
          </w:p>
        </w:tc>
        <w:tc>
          <w:tcPr>
            <w:tcW w:w="620" w:type="dxa"/>
          </w:tcPr>
          <w:p w14:paraId="74DEA870" w14:textId="77777777"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1CF0B937"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59FE357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8550E50"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212D9DF"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641D48B6"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09130905" w14:textId="32A70837" w:rsidR="009E14A7" w:rsidRPr="00882F14" w:rsidRDefault="009E14A7" w:rsidP="00F6347B">
            <w:pPr>
              <w:jc w:val="left"/>
              <w:rPr>
                <w:rFonts w:ascii="Times New Roman" w:hAnsi="Times New Roman" w:cs="Times New Roman"/>
              </w:rPr>
            </w:pPr>
            <w:r w:rsidRPr="00882F14">
              <w:rPr>
                <w:rFonts w:ascii="Times New Roman" w:hAnsi="Times New Roman" w:cs="Times New Roman"/>
              </w:rPr>
              <w:t>eEmail</w:t>
            </w:r>
          </w:p>
        </w:tc>
        <w:tc>
          <w:tcPr>
            <w:tcW w:w="1688" w:type="dxa"/>
          </w:tcPr>
          <w:p w14:paraId="3A4DC09C" w14:textId="2094F53D"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nvarchar(30)</w:t>
            </w:r>
          </w:p>
        </w:tc>
        <w:tc>
          <w:tcPr>
            <w:tcW w:w="620" w:type="dxa"/>
          </w:tcPr>
          <w:p w14:paraId="53E2F890" w14:textId="77777777"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456688A0"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994339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58B52E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1CF7A90E"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3B41CCCE"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B4C4553" w14:textId="0D90F9C2" w:rsidR="009E14A7" w:rsidRPr="00882F14" w:rsidRDefault="009E14A7" w:rsidP="00F6347B">
            <w:pPr>
              <w:jc w:val="left"/>
              <w:rPr>
                <w:rFonts w:ascii="Times New Roman" w:hAnsi="Times New Roman" w:cs="Times New Roman"/>
              </w:rPr>
            </w:pPr>
            <w:r w:rsidRPr="00882F14">
              <w:rPr>
                <w:rFonts w:ascii="Times New Roman" w:hAnsi="Times New Roman" w:cs="Times New Roman"/>
              </w:rPr>
              <w:t>ePhone</w:t>
            </w:r>
          </w:p>
        </w:tc>
        <w:tc>
          <w:tcPr>
            <w:tcW w:w="1688" w:type="dxa"/>
          </w:tcPr>
          <w:p w14:paraId="580C3CCB" w14:textId="0DCA3DBA"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nvarchar(10)</w:t>
            </w:r>
          </w:p>
        </w:tc>
        <w:tc>
          <w:tcPr>
            <w:tcW w:w="620" w:type="dxa"/>
          </w:tcPr>
          <w:p w14:paraId="68852810" w14:textId="66C9ED58"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575ED25D"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BB930D8"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3A93C05C"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514766DB"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9E14A7" w:rsidRPr="00882F14" w14:paraId="711FBE16"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499FDCA" w14:textId="22AECF88" w:rsidR="009E14A7" w:rsidRPr="00882F14" w:rsidRDefault="009E14A7" w:rsidP="00F6347B">
            <w:pPr>
              <w:jc w:val="left"/>
              <w:rPr>
                <w:rFonts w:ascii="Times New Roman" w:hAnsi="Times New Roman" w:cs="Times New Roman"/>
              </w:rPr>
            </w:pPr>
            <w:r w:rsidRPr="00882F14">
              <w:rPr>
                <w:rFonts w:ascii="Times New Roman" w:hAnsi="Times New Roman" w:cs="Times New Roman"/>
              </w:rPr>
              <w:t>eCounterId</w:t>
            </w:r>
          </w:p>
        </w:tc>
        <w:tc>
          <w:tcPr>
            <w:tcW w:w="1688" w:type="dxa"/>
          </w:tcPr>
          <w:p w14:paraId="42A9E575" w14:textId="275C4869" w:rsidR="009E14A7" w:rsidRPr="00882F14" w:rsidRDefault="009E14A7"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int</w:t>
            </w:r>
          </w:p>
        </w:tc>
        <w:tc>
          <w:tcPr>
            <w:tcW w:w="620" w:type="dxa"/>
          </w:tcPr>
          <w:p w14:paraId="0AD48064" w14:textId="5635C58F" w:rsidR="009E14A7" w:rsidRPr="00882F14" w:rsidRDefault="009E14A7"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154E295D"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72958EA1"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6E8D9904"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49342943" w14:textId="77777777" w:rsidR="009E14A7" w:rsidRPr="00882F14" w:rsidRDefault="009E14A7"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9E14A7" w:rsidRPr="00882F14" w14:paraId="6F7C7FDA"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1B1FBECC" w14:textId="1A5299DF" w:rsidR="009E14A7" w:rsidRPr="00882F14" w:rsidRDefault="009E14A7" w:rsidP="00F6347B">
            <w:pPr>
              <w:jc w:val="left"/>
              <w:rPr>
                <w:rFonts w:ascii="Times New Roman" w:hAnsi="Times New Roman" w:cs="Times New Roman"/>
              </w:rPr>
            </w:pPr>
            <w:r w:rsidRPr="00882F14">
              <w:rPr>
                <w:rFonts w:ascii="Times New Roman" w:hAnsi="Times New Roman" w:cs="Times New Roman"/>
              </w:rPr>
              <w:t>eRole</w:t>
            </w:r>
          </w:p>
        </w:tc>
        <w:tc>
          <w:tcPr>
            <w:tcW w:w="1688" w:type="dxa"/>
          </w:tcPr>
          <w:p w14:paraId="2BE746B7" w14:textId="6DE5BC8D" w:rsidR="009E14A7" w:rsidRPr="00882F14" w:rsidRDefault="009E14A7"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tinyint</w:t>
            </w:r>
          </w:p>
        </w:tc>
        <w:tc>
          <w:tcPr>
            <w:tcW w:w="620" w:type="dxa"/>
          </w:tcPr>
          <w:p w14:paraId="6290B392" w14:textId="14DCC099" w:rsidR="009E14A7" w:rsidRPr="00882F14" w:rsidRDefault="009E14A7"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6445C0C1"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3008859"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67BAF2D"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1FC19F3" w14:textId="77777777" w:rsidR="009E14A7" w:rsidRPr="00882F14" w:rsidRDefault="009E14A7"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bl>
    <w:p w14:paraId="5396CB88" w14:textId="1FE6527C" w:rsidR="009E14A7" w:rsidRPr="00882F14" w:rsidRDefault="009E14A7" w:rsidP="00F6347B">
      <w:pPr>
        <w:spacing w:line="240" w:lineRule="auto"/>
        <w:jc w:val="left"/>
        <w:rPr>
          <w:sz w:val="40"/>
          <w:szCs w:val="40"/>
          <w:lang w:val="en-US" w:eastAsia="en-US"/>
        </w:rPr>
      </w:pPr>
    </w:p>
    <w:p w14:paraId="4B7A284F" w14:textId="77777777" w:rsidR="00773E9A" w:rsidRPr="00882F14" w:rsidRDefault="00773E9A">
      <w:pPr>
        <w:spacing w:line="240" w:lineRule="auto"/>
        <w:jc w:val="left"/>
        <w:rPr>
          <w:b/>
          <w:bCs/>
          <w:color w:val="0D0D0D"/>
          <w:sz w:val="24"/>
          <w:szCs w:val="24"/>
          <w:lang w:eastAsia="en-US"/>
        </w:rPr>
      </w:pPr>
      <w:r w:rsidRPr="00882F14">
        <w:br w:type="page"/>
      </w:r>
    </w:p>
    <w:p w14:paraId="22A3A6DF" w14:textId="6EC30A97" w:rsidR="00EA4C4C" w:rsidRPr="00882F14" w:rsidRDefault="00EA4C4C"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lastRenderedPageBreak/>
        <w:t>2.12 Table Route</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EA4C4C" w:rsidRPr="00882F14" w14:paraId="695CD29E"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B4581B0" w14:textId="77777777" w:rsidR="00EA4C4C" w:rsidRPr="00882F14" w:rsidRDefault="00EA4C4C"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348D447C"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2A891327"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67B08B4B"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7ADCAB10"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7E9B7773"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2D4273AF" w14:textId="77777777" w:rsidR="00EA4C4C" w:rsidRPr="00882F14" w:rsidRDefault="00EA4C4C"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EA4C4C" w:rsidRPr="00882F14" w14:paraId="68D6361D"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908F3A2" w14:textId="061C86BB" w:rsidR="00EA4C4C" w:rsidRPr="00882F14" w:rsidRDefault="00EA4C4C" w:rsidP="00F6347B">
            <w:pPr>
              <w:jc w:val="left"/>
              <w:rPr>
                <w:rFonts w:ascii="Times New Roman" w:hAnsi="Times New Roman" w:cs="Times New Roman"/>
                <w:sz w:val="20"/>
                <w:szCs w:val="20"/>
              </w:rPr>
            </w:pPr>
            <w:r w:rsidRPr="00882F14">
              <w:rPr>
                <w:rFonts w:ascii="Times New Roman" w:hAnsi="Times New Roman" w:cs="Times New Roman"/>
              </w:rPr>
              <w:t>rId</w:t>
            </w:r>
          </w:p>
        </w:tc>
        <w:tc>
          <w:tcPr>
            <w:tcW w:w="1688" w:type="dxa"/>
          </w:tcPr>
          <w:p w14:paraId="57774778" w14:textId="5AD90B7F"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15FDBA96"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41EBC6DD"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0D38D2DF"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57FE6C88"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56968E19"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A4C4C" w:rsidRPr="00882F14" w14:paraId="639DD658"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7CE6D8FD" w14:textId="77458D88" w:rsidR="00EA4C4C" w:rsidRPr="00882F14" w:rsidRDefault="00EA4C4C"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bId</w:t>
            </w:r>
          </w:p>
        </w:tc>
        <w:tc>
          <w:tcPr>
            <w:tcW w:w="1688" w:type="dxa"/>
          </w:tcPr>
          <w:p w14:paraId="3F1F55AD" w14:textId="1D64B8BA"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302699C0"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3E534AA"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1B223667"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0A8DBC54"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A7E8AC0"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EA4C4C" w:rsidRPr="00882F14" w14:paraId="229C9264"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934CBB4" w14:textId="39DA76E1" w:rsidR="00EA4C4C" w:rsidRPr="00882F14" w:rsidRDefault="00EA4C4C" w:rsidP="00F6347B">
            <w:pPr>
              <w:jc w:val="left"/>
              <w:rPr>
                <w:rFonts w:ascii="Times New Roman" w:hAnsi="Times New Roman" w:cs="Times New Roman"/>
                <w:b w:val="0"/>
                <w:sz w:val="20"/>
                <w:szCs w:val="20"/>
              </w:rPr>
            </w:pPr>
            <w:r w:rsidRPr="00882F14">
              <w:rPr>
                <w:rFonts w:ascii="Times New Roman" w:hAnsi="Times New Roman" w:cs="Times New Roman"/>
              </w:rPr>
              <w:t>btId</w:t>
            </w:r>
          </w:p>
        </w:tc>
        <w:tc>
          <w:tcPr>
            <w:tcW w:w="1688" w:type="dxa"/>
          </w:tcPr>
          <w:p w14:paraId="39779B26" w14:textId="25F01EA7" w:rsidR="00EA4C4C" w:rsidRPr="00882F14" w:rsidRDefault="00EA4C4C"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3C87C3B7" w14:textId="77777777" w:rsidR="00EA4C4C" w:rsidRPr="00882F14" w:rsidRDefault="00EA4C4C"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3F6C2530"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2DB76E2"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286C8AC7"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714C37D"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EA4C4C" w:rsidRPr="00882F14" w14:paraId="1820A5BB"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BA8C318" w14:textId="063DF885" w:rsidR="00EA4C4C" w:rsidRPr="00882F14" w:rsidRDefault="00EA4C4C" w:rsidP="00F6347B">
            <w:pPr>
              <w:jc w:val="left"/>
              <w:rPr>
                <w:rFonts w:ascii="Times New Roman" w:hAnsi="Times New Roman" w:cs="Times New Roman"/>
                <w:sz w:val="20"/>
                <w:szCs w:val="20"/>
              </w:rPr>
            </w:pPr>
            <w:r w:rsidRPr="00882F14">
              <w:rPr>
                <w:rFonts w:ascii="Times New Roman" w:hAnsi="Times New Roman" w:cs="Times New Roman"/>
              </w:rPr>
              <w:t>rPrice</w:t>
            </w:r>
          </w:p>
        </w:tc>
        <w:tc>
          <w:tcPr>
            <w:tcW w:w="1688" w:type="dxa"/>
          </w:tcPr>
          <w:p w14:paraId="44515579" w14:textId="7A4CEDB4" w:rsidR="00EA4C4C" w:rsidRPr="00882F14" w:rsidRDefault="00EA4C4C"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float</w:t>
            </w:r>
          </w:p>
        </w:tc>
        <w:tc>
          <w:tcPr>
            <w:tcW w:w="620" w:type="dxa"/>
          </w:tcPr>
          <w:p w14:paraId="7F48D034" w14:textId="77777777" w:rsidR="00EA4C4C" w:rsidRPr="00882F14" w:rsidRDefault="00EA4C4C"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27686583"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B0B0790"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212E0943"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7E26232E" w14:textId="77777777" w:rsidR="00EA4C4C" w:rsidRPr="00882F14" w:rsidRDefault="00EA4C4C"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r w:rsidR="00EA4C4C" w:rsidRPr="00882F14" w14:paraId="361D33F3"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3782C0E3" w14:textId="0A0159EF" w:rsidR="00EA4C4C" w:rsidRPr="00882F14" w:rsidRDefault="00EA4C4C" w:rsidP="00F6347B">
            <w:pPr>
              <w:jc w:val="left"/>
              <w:rPr>
                <w:rFonts w:ascii="Times New Roman" w:hAnsi="Times New Roman" w:cs="Times New Roman"/>
              </w:rPr>
            </w:pPr>
            <w:r w:rsidRPr="00882F14">
              <w:rPr>
                <w:rFonts w:ascii="Times New Roman" w:hAnsi="Times New Roman" w:cs="Times New Roman"/>
              </w:rPr>
              <w:t>date</w:t>
            </w:r>
          </w:p>
        </w:tc>
        <w:tc>
          <w:tcPr>
            <w:tcW w:w="1688" w:type="dxa"/>
          </w:tcPr>
          <w:p w14:paraId="2E2EA905" w14:textId="72309854" w:rsidR="00EA4C4C" w:rsidRPr="00882F14" w:rsidRDefault="00EA4C4C"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date</w:t>
            </w:r>
          </w:p>
        </w:tc>
        <w:tc>
          <w:tcPr>
            <w:tcW w:w="620" w:type="dxa"/>
          </w:tcPr>
          <w:p w14:paraId="4F16F583" w14:textId="77777777" w:rsidR="00EA4C4C" w:rsidRPr="00882F14" w:rsidRDefault="00EA4C4C"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82F14">
              <w:rPr>
                <w:rFonts w:ascii="Times New Roman" w:hAnsi="Times New Roman" w:cs="Times New Roman"/>
              </w:rPr>
              <w:t>No</w:t>
            </w:r>
          </w:p>
        </w:tc>
        <w:tc>
          <w:tcPr>
            <w:tcW w:w="1553" w:type="dxa"/>
          </w:tcPr>
          <w:p w14:paraId="3ED5947B"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22AE101F"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0AAD3C26"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32E92AD6" w14:textId="77777777" w:rsidR="00EA4C4C" w:rsidRPr="00882F14" w:rsidRDefault="00EA4C4C"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bl>
    <w:p w14:paraId="61F72E52" w14:textId="0FCE9853" w:rsidR="00EA4C4C" w:rsidRPr="00882F14" w:rsidRDefault="00EA4C4C" w:rsidP="00F6347B">
      <w:pPr>
        <w:spacing w:line="240" w:lineRule="auto"/>
        <w:jc w:val="left"/>
        <w:rPr>
          <w:sz w:val="40"/>
          <w:szCs w:val="40"/>
          <w:lang w:val="en-US" w:eastAsia="en-US"/>
        </w:rPr>
      </w:pPr>
    </w:p>
    <w:p w14:paraId="5AE38CED" w14:textId="587E663E" w:rsidR="00805BF2" w:rsidRPr="00882F14" w:rsidRDefault="00805BF2" w:rsidP="00F6347B">
      <w:pPr>
        <w:pStyle w:val="ListParagraph"/>
        <w:tabs>
          <w:tab w:val="left" w:pos="300"/>
          <w:tab w:val="left" w:pos="360"/>
          <w:tab w:val="left" w:pos="590"/>
        </w:tabs>
        <w:jc w:val="left"/>
        <w:rPr>
          <w:rFonts w:ascii="Times New Roman" w:hAnsi="Times New Roman" w:cs="Times New Roman"/>
        </w:rPr>
      </w:pPr>
      <w:r w:rsidRPr="00882F14">
        <w:rPr>
          <w:rFonts w:ascii="Times New Roman" w:hAnsi="Times New Roman" w:cs="Times New Roman"/>
        </w:rPr>
        <w:t>2.1</w:t>
      </w:r>
      <w:r w:rsidR="00A94EB5" w:rsidRPr="00882F14">
        <w:rPr>
          <w:rFonts w:ascii="Times New Roman" w:hAnsi="Times New Roman" w:cs="Times New Roman"/>
        </w:rPr>
        <w:t>3</w:t>
      </w:r>
      <w:r w:rsidRPr="00882F14">
        <w:rPr>
          <w:rFonts w:ascii="Times New Roman" w:hAnsi="Times New Roman" w:cs="Times New Roman"/>
        </w:rPr>
        <w:t xml:space="preserve"> Table RouteDetails</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1890"/>
        <w:gridCol w:w="1688"/>
        <w:gridCol w:w="620"/>
        <w:gridCol w:w="1553"/>
        <w:gridCol w:w="609"/>
        <w:gridCol w:w="1525"/>
        <w:gridCol w:w="2150"/>
      </w:tblGrid>
      <w:tr w:rsidR="00805BF2" w:rsidRPr="00882F14" w14:paraId="40EC5D7D" w14:textId="77777777" w:rsidTr="00855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66A250F0" w14:textId="77777777" w:rsidR="00805BF2" w:rsidRPr="00882F14" w:rsidRDefault="00805BF2" w:rsidP="00F6347B">
            <w:pPr>
              <w:jc w:val="left"/>
              <w:rPr>
                <w:rFonts w:ascii="Times New Roman" w:hAnsi="Times New Roman" w:cs="Times New Roman"/>
                <w:b w:val="0"/>
                <w:sz w:val="20"/>
                <w:szCs w:val="20"/>
              </w:rPr>
            </w:pPr>
            <w:r w:rsidRPr="00882F14">
              <w:rPr>
                <w:rFonts w:ascii="Times New Roman" w:hAnsi="Times New Roman" w:cs="Times New Roman"/>
                <w:sz w:val="20"/>
                <w:szCs w:val="20"/>
              </w:rPr>
              <w:t>Field Name</w:t>
            </w:r>
          </w:p>
        </w:tc>
        <w:tc>
          <w:tcPr>
            <w:tcW w:w="1688" w:type="dxa"/>
          </w:tcPr>
          <w:p w14:paraId="7C07F627"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Data Type</w:t>
            </w:r>
          </w:p>
        </w:tc>
        <w:tc>
          <w:tcPr>
            <w:tcW w:w="620" w:type="dxa"/>
          </w:tcPr>
          <w:p w14:paraId="587B36BE"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Null</w:t>
            </w:r>
          </w:p>
        </w:tc>
        <w:tc>
          <w:tcPr>
            <w:tcW w:w="1553" w:type="dxa"/>
          </w:tcPr>
          <w:p w14:paraId="09F00B8A"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Default</w:t>
            </w:r>
          </w:p>
        </w:tc>
        <w:tc>
          <w:tcPr>
            <w:tcW w:w="609" w:type="dxa"/>
          </w:tcPr>
          <w:p w14:paraId="58F771EA"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Key</w:t>
            </w:r>
          </w:p>
        </w:tc>
        <w:tc>
          <w:tcPr>
            <w:tcW w:w="1525" w:type="dxa"/>
          </w:tcPr>
          <w:p w14:paraId="27DA1479"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Field-Ref</w:t>
            </w:r>
          </w:p>
        </w:tc>
        <w:tc>
          <w:tcPr>
            <w:tcW w:w="2150" w:type="dxa"/>
          </w:tcPr>
          <w:p w14:paraId="74502019" w14:textId="77777777" w:rsidR="00805BF2" w:rsidRPr="00882F14" w:rsidRDefault="00805BF2" w:rsidP="00F6347B">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0"/>
                <w:szCs w:val="20"/>
              </w:rPr>
            </w:pPr>
            <w:r w:rsidRPr="00882F14">
              <w:rPr>
                <w:rFonts w:ascii="Times New Roman" w:hAnsi="Times New Roman" w:cs="Times New Roman"/>
                <w:sz w:val="20"/>
                <w:szCs w:val="20"/>
              </w:rPr>
              <w:t>Description</w:t>
            </w:r>
          </w:p>
        </w:tc>
      </w:tr>
      <w:tr w:rsidR="00805BF2" w:rsidRPr="00882F14" w14:paraId="3374427B"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46CB485F" w14:textId="42C2E262" w:rsidR="00805BF2" w:rsidRPr="00882F14" w:rsidRDefault="00805BF2" w:rsidP="00F6347B">
            <w:pPr>
              <w:jc w:val="left"/>
              <w:rPr>
                <w:rFonts w:ascii="Times New Roman" w:hAnsi="Times New Roman" w:cs="Times New Roman"/>
                <w:sz w:val="20"/>
                <w:szCs w:val="20"/>
              </w:rPr>
            </w:pPr>
            <w:r w:rsidRPr="00882F14">
              <w:rPr>
                <w:rFonts w:ascii="Times New Roman" w:hAnsi="Times New Roman" w:cs="Times New Roman"/>
              </w:rPr>
              <w:t>rdId</w:t>
            </w:r>
          </w:p>
        </w:tc>
        <w:tc>
          <w:tcPr>
            <w:tcW w:w="1688" w:type="dxa"/>
          </w:tcPr>
          <w:p w14:paraId="7FA434AE" w14:textId="74325924"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5986050D"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057C97B9"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17D53913"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sz w:val="20"/>
                <w:szCs w:val="20"/>
              </w:rPr>
              <w:t>PK</w:t>
            </w:r>
          </w:p>
        </w:tc>
        <w:tc>
          <w:tcPr>
            <w:tcW w:w="1525" w:type="dxa"/>
          </w:tcPr>
          <w:p w14:paraId="69FB4F76"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69245F98"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805BF2" w:rsidRPr="00882F14" w14:paraId="46106BB9" w14:textId="77777777" w:rsidTr="008552C9">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890" w:type="dxa"/>
          </w:tcPr>
          <w:p w14:paraId="0E27309E" w14:textId="7AFB42B9" w:rsidR="00805BF2" w:rsidRPr="00882F14" w:rsidRDefault="00805BF2" w:rsidP="00F6347B">
            <w:pPr>
              <w:tabs>
                <w:tab w:val="left" w:pos="1263"/>
              </w:tabs>
              <w:jc w:val="left"/>
              <w:rPr>
                <w:rFonts w:ascii="Times New Roman" w:hAnsi="Times New Roman" w:cs="Times New Roman"/>
                <w:sz w:val="20"/>
                <w:szCs w:val="20"/>
              </w:rPr>
            </w:pPr>
            <w:r w:rsidRPr="00882F14">
              <w:rPr>
                <w:rFonts w:ascii="Times New Roman" w:hAnsi="Times New Roman" w:cs="Times New Roman"/>
              </w:rPr>
              <w:t>rId</w:t>
            </w:r>
          </w:p>
        </w:tc>
        <w:tc>
          <w:tcPr>
            <w:tcW w:w="1688" w:type="dxa"/>
          </w:tcPr>
          <w:p w14:paraId="1080DF43" w14:textId="51673494"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3B01DA38"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511D57C1"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6DBC76E7"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722A7C6B"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62F4027D"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r>
      <w:tr w:rsidR="00805BF2" w:rsidRPr="00882F14" w14:paraId="0756D121" w14:textId="77777777" w:rsidTr="00855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7F016AC6" w14:textId="117E890B" w:rsidR="00805BF2" w:rsidRPr="00882F14" w:rsidRDefault="00805BF2" w:rsidP="00F6347B">
            <w:pPr>
              <w:jc w:val="left"/>
              <w:rPr>
                <w:rFonts w:ascii="Times New Roman" w:hAnsi="Times New Roman" w:cs="Times New Roman"/>
                <w:b w:val="0"/>
                <w:sz w:val="20"/>
                <w:szCs w:val="20"/>
              </w:rPr>
            </w:pPr>
            <w:r w:rsidRPr="00882F14">
              <w:rPr>
                <w:rFonts w:ascii="Times New Roman" w:hAnsi="Times New Roman" w:cs="Times New Roman"/>
              </w:rPr>
              <w:t>sId</w:t>
            </w:r>
          </w:p>
        </w:tc>
        <w:tc>
          <w:tcPr>
            <w:tcW w:w="1688" w:type="dxa"/>
          </w:tcPr>
          <w:p w14:paraId="746A3493" w14:textId="71378089" w:rsidR="00805BF2" w:rsidRPr="00882F14" w:rsidRDefault="00805BF2" w:rsidP="00F6347B">
            <w:pPr>
              <w:tabs>
                <w:tab w:val="left" w:pos="626"/>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int</w:t>
            </w:r>
          </w:p>
        </w:tc>
        <w:tc>
          <w:tcPr>
            <w:tcW w:w="620" w:type="dxa"/>
          </w:tcPr>
          <w:p w14:paraId="296FD4FA" w14:textId="77777777" w:rsidR="00805BF2" w:rsidRPr="00882F14" w:rsidRDefault="00805BF2" w:rsidP="00F6347B">
            <w:pPr>
              <w:tabs>
                <w:tab w:val="center" w:pos="195"/>
              </w:tabs>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r w:rsidRPr="00882F14">
              <w:rPr>
                <w:rFonts w:ascii="Times New Roman" w:hAnsi="Times New Roman" w:cs="Times New Roman"/>
              </w:rPr>
              <w:t>No</w:t>
            </w:r>
          </w:p>
        </w:tc>
        <w:tc>
          <w:tcPr>
            <w:tcW w:w="1553" w:type="dxa"/>
          </w:tcPr>
          <w:p w14:paraId="424A521D"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609" w:type="dxa"/>
          </w:tcPr>
          <w:p w14:paraId="383CED77"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1525" w:type="dxa"/>
          </w:tcPr>
          <w:p w14:paraId="146EBA49"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0"/>
              </w:rPr>
            </w:pPr>
          </w:p>
        </w:tc>
        <w:tc>
          <w:tcPr>
            <w:tcW w:w="2150" w:type="dxa"/>
          </w:tcPr>
          <w:p w14:paraId="76ED4401" w14:textId="77777777" w:rsidR="00805BF2" w:rsidRPr="00882F14" w:rsidRDefault="00805BF2" w:rsidP="00F6347B">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805BF2" w:rsidRPr="00882F14" w14:paraId="30469C50" w14:textId="77777777" w:rsidTr="008552C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Pr>
          <w:p w14:paraId="28A18EB8" w14:textId="4F582360" w:rsidR="00805BF2" w:rsidRPr="00882F14" w:rsidRDefault="00805BF2" w:rsidP="00F6347B">
            <w:pPr>
              <w:jc w:val="left"/>
              <w:rPr>
                <w:rFonts w:ascii="Times New Roman" w:hAnsi="Times New Roman" w:cs="Times New Roman"/>
                <w:sz w:val="20"/>
                <w:szCs w:val="20"/>
              </w:rPr>
            </w:pPr>
            <w:r w:rsidRPr="00882F14">
              <w:rPr>
                <w:rFonts w:ascii="Times New Roman" w:hAnsi="Times New Roman" w:cs="Times New Roman"/>
              </w:rPr>
              <w:t>avaibility</w:t>
            </w:r>
          </w:p>
        </w:tc>
        <w:tc>
          <w:tcPr>
            <w:tcW w:w="1688" w:type="dxa"/>
          </w:tcPr>
          <w:p w14:paraId="58ECF75E" w14:textId="7A0B04A2" w:rsidR="00805BF2" w:rsidRPr="00882F14" w:rsidRDefault="00805BF2" w:rsidP="00F6347B">
            <w:pPr>
              <w:tabs>
                <w:tab w:val="left" w:pos="626"/>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tinyint</w:t>
            </w:r>
          </w:p>
        </w:tc>
        <w:tc>
          <w:tcPr>
            <w:tcW w:w="620" w:type="dxa"/>
          </w:tcPr>
          <w:p w14:paraId="15DAB8C7" w14:textId="77777777" w:rsidR="00805BF2" w:rsidRPr="00882F14" w:rsidRDefault="00805BF2" w:rsidP="00F6347B">
            <w:pPr>
              <w:tabs>
                <w:tab w:val="center" w:pos="195"/>
              </w:tabs>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r w:rsidRPr="00882F14">
              <w:rPr>
                <w:rFonts w:ascii="Times New Roman" w:hAnsi="Times New Roman" w:cs="Times New Roman"/>
              </w:rPr>
              <w:t>No</w:t>
            </w:r>
          </w:p>
        </w:tc>
        <w:tc>
          <w:tcPr>
            <w:tcW w:w="1553" w:type="dxa"/>
          </w:tcPr>
          <w:p w14:paraId="02EF65CA"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609" w:type="dxa"/>
          </w:tcPr>
          <w:p w14:paraId="3520B267"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1525" w:type="dxa"/>
          </w:tcPr>
          <w:p w14:paraId="4268DFDA"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sz w:val="20"/>
                <w:szCs w:val="20"/>
              </w:rPr>
            </w:pPr>
          </w:p>
        </w:tc>
        <w:tc>
          <w:tcPr>
            <w:tcW w:w="2150" w:type="dxa"/>
          </w:tcPr>
          <w:p w14:paraId="4C609525" w14:textId="77777777" w:rsidR="00805BF2" w:rsidRPr="00882F14" w:rsidRDefault="00805BF2" w:rsidP="00F6347B">
            <w:pPr>
              <w:jc w:val="left"/>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sz w:val="20"/>
                <w:szCs w:val="20"/>
              </w:rPr>
            </w:pPr>
          </w:p>
        </w:tc>
      </w:tr>
    </w:tbl>
    <w:p w14:paraId="4274A78F" w14:textId="5031B0CC" w:rsidR="008552C9" w:rsidRPr="00882F14" w:rsidRDefault="008552C9" w:rsidP="00367F0C">
      <w:pPr>
        <w:spacing w:line="240" w:lineRule="auto"/>
        <w:jc w:val="left"/>
        <w:rPr>
          <w:sz w:val="40"/>
          <w:szCs w:val="40"/>
          <w:lang w:val="en-US" w:eastAsia="en-US"/>
        </w:rPr>
      </w:pPr>
    </w:p>
    <w:p w14:paraId="56AA6036" w14:textId="77777777" w:rsidR="00882F14" w:rsidRPr="00882F14" w:rsidRDefault="00882F14">
      <w:pPr>
        <w:spacing w:line="240" w:lineRule="auto"/>
        <w:jc w:val="left"/>
        <w:rPr>
          <w:sz w:val="40"/>
          <w:szCs w:val="40"/>
          <w:lang w:val="en-US" w:eastAsia="en-US"/>
        </w:rPr>
      </w:pPr>
      <w:r w:rsidRPr="00882F14">
        <w:rPr>
          <w:sz w:val="40"/>
          <w:szCs w:val="40"/>
          <w:lang w:val="en-US" w:eastAsia="en-US"/>
        </w:rPr>
        <w:br w:type="page"/>
      </w:r>
    </w:p>
    <w:p w14:paraId="0F7AA7FC" w14:textId="77777777" w:rsidR="00882F14" w:rsidRPr="00882F14" w:rsidRDefault="00882F14" w:rsidP="00882F14">
      <w:pPr>
        <w:pStyle w:val="ListParagraph"/>
        <w:numPr>
          <w:ilvl w:val="0"/>
          <w:numId w:val="21"/>
        </w:numPr>
        <w:spacing w:line="240" w:lineRule="auto"/>
        <w:jc w:val="left"/>
        <w:rPr>
          <w:rFonts w:ascii="Times New Roman" w:hAnsi="Times New Roman" w:cs="Times New Roman"/>
          <w:sz w:val="40"/>
          <w:szCs w:val="40"/>
          <w:lang w:val="en-US"/>
        </w:rPr>
      </w:pPr>
      <w:r w:rsidRPr="00882F14">
        <w:rPr>
          <w:rFonts w:ascii="Times New Roman" w:hAnsi="Times New Roman" w:cs="Times New Roman"/>
          <w:sz w:val="40"/>
          <w:szCs w:val="40"/>
          <w:lang w:val="en-US"/>
        </w:rPr>
        <w:lastRenderedPageBreak/>
        <w:t>GUI Design</w:t>
      </w:r>
    </w:p>
    <w:p w14:paraId="1E5424E5" w14:textId="082E151B" w:rsidR="00882F14" w:rsidRDefault="39E937E4" w:rsidP="39E937E4">
      <w:pPr>
        <w:pStyle w:val="ListParagraph"/>
        <w:numPr>
          <w:ilvl w:val="0"/>
          <w:numId w:val="31"/>
        </w:numPr>
        <w:spacing w:line="240" w:lineRule="auto"/>
        <w:jc w:val="left"/>
        <w:rPr>
          <w:rFonts w:ascii="Times New Roman" w:hAnsi="Times New Roman" w:cs="Times New Roman"/>
          <w:sz w:val="40"/>
          <w:szCs w:val="40"/>
          <w:lang w:val="en-US"/>
        </w:rPr>
      </w:pPr>
      <w:r w:rsidRPr="39E937E4">
        <w:rPr>
          <w:rFonts w:ascii="Times New Roman" w:hAnsi="Times New Roman" w:cs="Times New Roman"/>
          <w:sz w:val="40"/>
          <w:szCs w:val="40"/>
          <w:lang w:val="en-US"/>
        </w:rPr>
        <w:t>Client site</w:t>
      </w:r>
    </w:p>
    <w:p w14:paraId="6AEC714A" w14:textId="65B9DA65" w:rsidR="00F87692" w:rsidRPr="00882F14" w:rsidRDefault="00F87692" w:rsidP="00F87692">
      <w:pPr>
        <w:pStyle w:val="ListParagraph"/>
        <w:spacing w:line="240" w:lineRule="auto"/>
        <w:jc w:val="left"/>
        <w:rPr>
          <w:rFonts w:ascii="Times New Roman" w:hAnsi="Times New Roman" w:cs="Times New Roman"/>
          <w:sz w:val="40"/>
          <w:szCs w:val="40"/>
          <w:lang w:val="en-US"/>
        </w:rPr>
      </w:pPr>
      <w:r>
        <w:rPr>
          <w:rFonts w:ascii="Times New Roman" w:hAnsi="Times New Roman" w:cs="Times New Roman"/>
          <w:sz w:val="40"/>
          <w:szCs w:val="40"/>
          <w:lang w:val="en-US"/>
        </w:rPr>
        <w:t>1.1 Login</w:t>
      </w:r>
    </w:p>
    <w:p w14:paraId="09BA22F1" w14:textId="4E7630B8" w:rsidR="39E937E4" w:rsidRDefault="39E937E4" w:rsidP="39E937E4">
      <w:pPr>
        <w:spacing w:line="240" w:lineRule="auto"/>
        <w:ind w:left="360"/>
        <w:jc w:val="left"/>
      </w:pPr>
      <w:r>
        <w:rPr>
          <w:noProof/>
        </w:rPr>
        <w:drawing>
          <wp:inline distT="0" distB="0" distL="0" distR="0" wp14:anchorId="2A76323B" wp14:editId="6D9879CA">
            <wp:extent cx="4572000" cy="2238375"/>
            <wp:effectExtent l="0" t="0" r="0" b="0"/>
            <wp:docPr id="2078810296" name="Picture 20788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1043BF4D" w14:textId="77777777" w:rsidR="00F87692" w:rsidRDefault="00F87692" w:rsidP="00F87692">
      <w:pPr>
        <w:pStyle w:val="ListParagraph"/>
        <w:spacing w:line="240" w:lineRule="auto"/>
        <w:jc w:val="left"/>
        <w:rPr>
          <w:rFonts w:ascii="Times New Roman" w:hAnsi="Times New Roman" w:cs="Times New Roman"/>
          <w:sz w:val="40"/>
          <w:szCs w:val="40"/>
          <w:lang w:val="en-US"/>
        </w:rPr>
      </w:pPr>
    </w:p>
    <w:p w14:paraId="2CC83A10" w14:textId="69EBA5C7" w:rsidR="00F87692" w:rsidRPr="00882F14" w:rsidRDefault="00F87692" w:rsidP="00F87692">
      <w:pPr>
        <w:pStyle w:val="ListParagraph"/>
        <w:spacing w:line="240" w:lineRule="auto"/>
        <w:jc w:val="left"/>
        <w:rPr>
          <w:rFonts w:ascii="Times New Roman" w:hAnsi="Times New Roman" w:cs="Times New Roman"/>
          <w:sz w:val="40"/>
          <w:szCs w:val="40"/>
          <w:lang w:val="en-US"/>
        </w:rPr>
      </w:pPr>
      <w:r>
        <w:rPr>
          <w:rFonts w:ascii="Times New Roman" w:hAnsi="Times New Roman" w:cs="Times New Roman"/>
          <w:sz w:val="40"/>
          <w:szCs w:val="40"/>
          <w:lang w:val="en-US"/>
        </w:rPr>
        <w:t>1.2 Register</w:t>
      </w:r>
    </w:p>
    <w:p w14:paraId="462DB4D7" w14:textId="77777777" w:rsidR="00F87692" w:rsidRDefault="00F87692" w:rsidP="00F87692">
      <w:pPr>
        <w:spacing w:line="240" w:lineRule="auto"/>
        <w:jc w:val="left"/>
      </w:pPr>
    </w:p>
    <w:p w14:paraId="0B579564" w14:textId="14E002A9" w:rsidR="39E937E4" w:rsidRDefault="39E937E4" w:rsidP="39E937E4">
      <w:pPr>
        <w:spacing w:line="240" w:lineRule="auto"/>
        <w:ind w:left="360"/>
        <w:jc w:val="left"/>
        <w:rPr>
          <w:sz w:val="40"/>
          <w:szCs w:val="40"/>
          <w:lang w:val="en-US"/>
        </w:rPr>
      </w:pPr>
      <w:r>
        <w:rPr>
          <w:noProof/>
        </w:rPr>
        <w:drawing>
          <wp:inline distT="0" distB="0" distL="0" distR="0" wp14:anchorId="042B85BF" wp14:editId="7974C1F0">
            <wp:extent cx="4572000" cy="2266950"/>
            <wp:effectExtent l="0" t="0" r="0" b="0"/>
            <wp:docPr id="514006791" name="Picture 514006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0D2BCD2" w14:textId="77777777" w:rsidR="00F87692" w:rsidRDefault="00F87692" w:rsidP="39E937E4">
      <w:pPr>
        <w:spacing w:line="240" w:lineRule="auto"/>
        <w:ind w:left="360"/>
        <w:jc w:val="left"/>
        <w:rPr>
          <w:sz w:val="40"/>
          <w:szCs w:val="40"/>
          <w:lang w:val="en-US"/>
        </w:rPr>
      </w:pPr>
    </w:p>
    <w:p w14:paraId="2BDE0425" w14:textId="77777777" w:rsidR="00F87692" w:rsidRDefault="39E937E4" w:rsidP="39E937E4">
      <w:pPr>
        <w:spacing w:line="240" w:lineRule="auto"/>
        <w:jc w:val="left"/>
        <w:rPr>
          <w:sz w:val="40"/>
          <w:szCs w:val="40"/>
          <w:lang w:val="en-US"/>
        </w:rPr>
      </w:pPr>
      <w:r w:rsidRPr="39E937E4">
        <w:rPr>
          <w:sz w:val="40"/>
          <w:szCs w:val="40"/>
          <w:lang w:val="en-US"/>
        </w:rPr>
        <w:t xml:space="preserve">  </w:t>
      </w:r>
    </w:p>
    <w:p w14:paraId="008B2208" w14:textId="77777777" w:rsidR="00F87692" w:rsidRDefault="00F87692">
      <w:pPr>
        <w:spacing w:line="240" w:lineRule="auto"/>
        <w:jc w:val="left"/>
        <w:rPr>
          <w:sz w:val="40"/>
          <w:szCs w:val="40"/>
          <w:lang w:val="en-US"/>
        </w:rPr>
      </w:pPr>
      <w:r>
        <w:rPr>
          <w:sz w:val="40"/>
          <w:szCs w:val="40"/>
          <w:lang w:val="en-US"/>
        </w:rPr>
        <w:br w:type="page"/>
      </w:r>
    </w:p>
    <w:p w14:paraId="0E60FA70" w14:textId="1430A8A9" w:rsidR="00F87692" w:rsidRPr="00882F14" w:rsidRDefault="00F87692" w:rsidP="00F87692">
      <w:pPr>
        <w:pStyle w:val="ListParagraph"/>
        <w:spacing w:line="240" w:lineRule="auto"/>
        <w:jc w:val="left"/>
        <w:rPr>
          <w:rFonts w:ascii="Times New Roman" w:hAnsi="Times New Roman" w:cs="Times New Roman"/>
          <w:sz w:val="40"/>
          <w:szCs w:val="40"/>
          <w:lang w:val="en-US"/>
        </w:rPr>
      </w:pPr>
      <w:r>
        <w:rPr>
          <w:rFonts w:ascii="Times New Roman" w:hAnsi="Times New Roman" w:cs="Times New Roman"/>
          <w:sz w:val="40"/>
          <w:szCs w:val="40"/>
          <w:lang w:val="en-US"/>
        </w:rPr>
        <w:lastRenderedPageBreak/>
        <w:t>1.3 Home</w:t>
      </w:r>
    </w:p>
    <w:p w14:paraId="36171358" w14:textId="4A2C3FED" w:rsidR="39E937E4" w:rsidRDefault="39E937E4" w:rsidP="39E937E4">
      <w:pPr>
        <w:spacing w:line="240" w:lineRule="auto"/>
        <w:jc w:val="left"/>
        <w:rPr>
          <w:sz w:val="40"/>
          <w:szCs w:val="40"/>
          <w:lang w:val="en-US"/>
        </w:rPr>
      </w:pPr>
      <w:r w:rsidRPr="39E937E4">
        <w:rPr>
          <w:sz w:val="40"/>
          <w:szCs w:val="40"/>
          <w:lang w:val="en-US"/>
        </w:rPr>
        <w:t xml:space="preserve"> </w:t>
      </w:r>
      <w:r>
        <w:rPr>
          <w:noProof/>
        </w:rPr>
        <w:drawing>
          <wp:inline distT="0" distB="0" distL="0" distR="0" wp14:anchorId="565A89A5" wp14:editId="4421B0B7">
            <wp:extent cx="4362450" cy="1924050"/>
            <wp:effectExtent l="0" t="0" r="0" b="0"/>
            <wp:docPr id="1108584918" name="Picture 1108584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62450" cy="1924050"/>
                    </a:xfrm>
                    <a:prstGeom prst="rect">
                      <a:avLst/>
                    </a:prstGeom>
                  </pic:spPr>
                </pic:pic>
              </a:graphicData>
            </a:graphic>
          </wp:inline>
        </w:drawing>
      </w:r>
    </w:p>
    <w:p w14:paraId="6DDB6B45" w14:textId="708328FF" w:rsidR="39E937E4" w:rsidRDefault="39E937E4" w:rsidP="39E937E4">
      <w:pPr>
        <w:spacing w:line="240" w:lineRule="auto"/>
        <w:jc w:val="left"/>
      </w:pPr>
      <w:r>
        <w:rPr>
          <w:noProof/>
        </w:rPr>
        <w:drawing>
          <wp:inline distT="0" distB="0" distL="0" distR="0" wp14:anchorId="6335ED9D" wp14:editId="6CD68161">
            <wp:extent cx="4438650" cy="1571625"/>
            <wp:effectExtent l="0" t="0" r="0" b="9525"/>
            <wp:docPr id="515778974" name="Picture 515778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438650" cy="1571625"/>
                    </a:xfrm>
                    <a:prstGeom prst="rect">
                      <a:avLst/>
                    </a:prstGeom>
                  </pic:spPr>
                </pic:pic>
              </a:graphicData>
            </a:graphic>
          </wp:inline>
        </w:drawing>
      </w:r>
    </w:p>
    <w:p w14:paraId="60D54AA8" w14:textId="691BCF70" w:rsidR="39E937E4" w:rsidRDefault="39E937E4" w:rsidP="39E937E4">
      <w:pPr>
        <w:spacing w:line="240" w:lineRule="auto"/>
        <w:jc w:val="left"/>
      </w:pPr>
      <w:r>
        <w:rPr>
          <w:noProof/>
        </w:rPr>
        <w:drawing>
          <wp:inline distT="0" distB="0" distL="0" distR="0" wp14:anchorId="6777FA1A" wp14:editId="43D54EEA">
            <wp:extent cx="4438650" cy="1895475"/>
            <wp:effectExtent l="0" t="0" r="0" b="9525"/>
            <wp:docPr id="181452368" name="Picture 18145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38650" cy="1895475"/>
                    </a:xfrm>
                    <a:prstGeom prst="rect">
                      <a:avLst/>
                    </a:prstGeom>
                  </pic:spPr>
                </pic:pic>
              </a:graphicData>
            </a:graphic>
          </wp:inline>
        </w:drawing>
      </w:r>
    </w:p>
    <w:p w14:paraId="0AC173F4" w14:textId="6E93E0D0" w:rsidR="39E937E4" w:rsidRDefault="39E937E4" w:rsidP="39E937E4">
      <w:pPr>
        <w:spacing w:line="240" w:lineRule="auto"/>
        <w:jc w:val="left"/>
      </w:pPr>
      <w:r>
        <w:rPr>
          <w:noProof/>
        </w:rPr>
        <w:drawing>
          <wp:inline distT="0" distB="0" distL="0" distR="0" wp14:anchorId="4337389A" wp14:editId="72172093">
            <wp:extent cx="4448175" cy="1228725"/>
            <wp:effectExtent l="0" t="0" r="9525" b="9525"/>
            <wp:docPr id="1994642375" name="Picture 199464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48175" cy="1228725"/>
                    </a:xfrm>
                    <a:prstGeom prst="rect">
                      <a:avLst/>
                    </a:prstGeom>
                  </pic:spPr>
                </pic:pic>
              </a:graphicData>
            </a:graphic>
          </wp:inline>
        </w:drawing>
      </w:r>
    </w:p>
    <w:p w14:paraId="0453A279" w14:textId="27F42BA0" w:rsidR="39E937E4" w:rsidRDefault="39E937E4" w:rsidP="39E937E4">
      <w:pPr>
        <w:spacing w:line="240" w:lineRule="auto"/>
        <w:jc w:val="left"/>
      </w:pPr>
      <w:r>
        <w:rPr>
          <w:noProof/>
        </w:rPr>
        <w:drawing>
          <wp:inline distT="0" distB="0" distL="0" distR="0" wp14:anchorId="13340F90" wp14:editId="31738499">
            <wp:extent cx="4448175" cy="1790700"/>
            <wp:effectExtent l="0" t="0" r="9525" b="0"/>
            <wp:docPr id="398567575" name="Picture 39856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448175" cy="1790700"/>
                    </a:xfrm>
                    <a:prstGeom prst="rect">
                      <a:avLst/>
                    </a:prstGeom>
                  </pic:spPr>
                </pic:pic>
              </a:graphicData>
            </a:graphic>
          </wp:inline>
        </w:drawing>
      </w:r>
    </w:p>
    <w:p w14:paraId="1E5CE3F1" w14:textId="2347A699" w:rsidR="39E937E4" w:rsidRPr="00F87692" w:rsidRDefault="39E937E4" w:rsidP="39E937E4">
      <w:pPr>
        <w:spacing w:line="240" w:lineRule="auto"/>
        <w:jc w:val="left"/>
        <w:rPr>
          <w:rStyle w:val="FootnoteReference"/>
          <w:vertAlign w:val="baseline"/>
        </w:rPr>
      </w:pPr>
      <w:r>
        <w:rPr>
          <w:noProof/>
        </w:rPr>
        <w:lastRenderedPageBreak/>
        <w:drawing>
          <wp:inline distT="0" distB="0" distL="0" distR="0" wp14:anchorId="65B80413" wp14:editId="2080345F">
            <wp:extent cx="4572000" cy="1619250"/>
            <wp:effectExtent l="0" t="0" r="0" b="0"/>
            <wp:docPr id="1008283817" name="Picture 100828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619250"/>
                    </a:xfrm>
                    <a:prstGeom prst="rect">
                      <a:avLst/>
                    </a:prstGeom>
                  </pic:spPr>
                </pic:pic>
              </a:graphicData>
            </a:graphic>
          </wp:inline>
        </w:drawing>
      </w:r>
    </w:p>
    <w:p w14:paraId="40C63295" w14:textId="1964F91F" w:rsidR="39E937E4" w:rsidRDefault="39E937E4" w:rsidP="39E937E4">
      <w:pPr>
        <w:spacing w:line="240" w:lineRule="auto"/>
        <w:jc w:val="left"/>
      </w:pPr>
      <w:r>
        <w:rPr>
          <w:noProof/>
        </w:rPr>
        <w:drawing>
          <wp:inline distT="0" distB="0" distL="0" distR="0" wp14:anchorId="1B8D0FB2" wp14:editId="4AB6D79A">
            <wp:extent cx="4572000" cy="2047875"/>
            <wp:effectExtent l="0" t="0" r="0" b="0"/>
            <wp:docPr id="92442846" name="Picture 92442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2047875"/>
                    </a:xfrm>
                    <a:prstGeom prst="rect">
                      <a:avLst/>
                    </a:prstGeom>
                  </pic:spPr>
                </pic:pic>
              </a:graphicData>
            </a:graphic>
          </wp:inline>
        </w:drawing>
      </w:r>
    </w:p>
    <w:p w14:paraId="3C12E716" w14:textId="01E7225E" w:rsidR="39E937E4" w:rsidRDefault="39E937E4" w:rsidP="39E937E4">
      <w:pPr>
        <w:spacing w:line="240" w:lineRule="auto"/>
        <w:jc w:val="left"/>
      </w:pPr>
      <w:r>
        <w:rPr>
          <w:noProof/>
        </w:rPr>
        <w:drawing>
          <wp:inline distT="0" distB="0" distL="0" distR="0" wp14:anchorId="1F29AE51" wp14:editId="78B80058">
            <wp:extent cx="4572000" cy="1590675"/>
            <wp:effectExtent l="0" t="0" r="0" b="0"/>
            <wp:docPr id="327070954" name="Picture 32707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3250025D" w14:textId="15226B7B" w:rsidR="39E937E4" w:rsidRDefault="39E937E4" w:rsidP="39E937E4">
      <w:pPr>
        <w:spacing w:line="240" w:lineRule="auto"/>
        <w:jc w:val="left"/>
        <w:rPr>
          <w:sz w:val="40"/>
          <w:szCs w:val="40"/>
          <w:lang w:val="en-US"/>
        </w:rPr>
      </w:pPr>
      <w:r>
        <w:rPr>
          <w:noProof/>
        </w:rPr>
        <w:drawing>
          <wp:inline distT="0" distB="0" distL="0" distR="0" wp14:anchorId="39945E26" wp14:editId="0A9F3770">
            <wp:extent cx="4572000" cy="1133475"/>
            <wp:effectExtent l="0" t="0" r="0" b="0"/>
            <wp:docPr id="1806167903" name="Picture 180616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2E832DF2" w14:textId="3ACBBDE1" w:rsidR="00F87692" w:rsidRDefault="00882F14" w:rsidP="00F87692">
      <w:pPr>
        <w:pStyle w:val="ListParagraph"/>
        <w:numPr>
          <w:ilvl w:val="1"/>
          <w:numId w:val="31"/>
        </w:numPr>
        <w:spacing w:line="240" w:lineRule="auto"/>
        <w:jc w:val="left"/>
        <w:rPr>
          <w:rFonts w:ascii="Times New Roman" w:hAnsi="Times New Roman" w:cs="Times New Roman"/>
          <w:sz w:val="40"/>
          <w:szCs w:val="40"/>
          <w:lang w:val="en-US"/>
        </w:rPr>
      </w:pPr>
      <w:r w:rsidRPr="00882F14">
        <w:rPr>
          <w:sz w:val="40"/>
          <w:szCs w:val="40"/>
          <w:lang w:val="en-US"/>
        </w:rPr>
        <w:br w:type="page"/>
      </w:r>
      <w:r w:rsidR="00F87692">
        <w:rPr>
          <w:rFonts w:ascii="Times New Roman" w:hAnsi="Times New Roman" w:cs="Times New Roman"/>
          <w:sz w:val="40"/>
          <w:szCs w:val="40"/>
          <w:lang w:val="en-US"/>
        </w:rPr>
        <w:lastRenderedPageBreak/>
        <w:t>Booking</w:t>
      </w:r>
    </w:p>
    <w:p w14:paraId="6EE27947" w14:textId="07490076" w:rsidR="00F87692" w:rsidRPr="00F87692" w:rsidRDefault="00F87692" w:rsidP="00F87692">
      <w:pPr>
        <w:spacing w:line="240" w:lineRule="auto"/>
        <w:jc w:val="left"/>
        <w:rPr>
          <w:sz w:val="40"/>
          <w:szCs w:val="40"/>
          <w:lang w:val="en-US"/>
        </w:rPr>
      </w:pPr>
      <w:r>
        <w:rPr>
          <w:noProof/>
        </w:rPr>
        <w:drawing>
          <wp:inline distT="0" distB="0" distL="0" distR="0" wp14:anchorId="16A362A5" wp14:editId="70DE77AC">
            <wp:extent cx="5810250" cy="3152775"/>
            <wp:effectExtent l="0" t="0" r="0" b="9525"/>
            <wp:docPr id="410541092" name="Picture 41054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10250" cy="3152775"/>
                    </a:xfrm>
                    <a:prstGeom prst="rect">
                      <a:avLst/>
                    </a:prstGeom>
                  </pic:spPr>
                </pic:pic>
              </a:graphicData>
            </a:graphic>
          </wp:inline>
        </w:drawing>
      </w:r>
    </w:p>
    <w:p w14:paraId="40128E52" w14:textId="77777777" w:rsidR="00882F14" w:rsidRPr="00882F14" w:rsidRDefault="00882F14">
      <w:pPr>
        <w:spacing w:line="240" w:lineRule="auto"/>
        <w:jc w:val="left"/>
        <w:rPr>
          <w:b/>
          <w:bCs/>
          <w:color w:val="0D0D0D"/>
          <w:sz w:val="40"/>
          <w:szCs w:val="40"/>
          <w:lang w:val="en-US" w:eastAsia="en-US"/>
        </w:rPr>
      </w:pPr>
    </w:p>
    <w:p w14:paraId="1407FEFB" w14:textId="77777777" w:rsidR="00F87692" w:rsidRDefault="00F87692">
      <w:pPr>
        <w:spacing w:line="240" w:lineRule="auto"/>
        <w:jc w:val="left"/>
        <w:rPr>
          <w:b/>
          <w:bCs/>
          <w:color w:val="0D0D0D"/>
          <w:sz w:val="40"/>
          <w:szCs w:val="40"/>
          <w:lang w:val="en-US" w:eastAsia="en-US"/>
        </w:rPr>
      </w:pPr>
      <w:r>
        <w:rPr>
          <w:sz w:val="40"/>
          <w:szCs w:val="40"/>
          <w:lang w:val="en-US"/>
        </w:rPr>
        <w:br w:type="page"/>
      </w:r>
    </w:p>
    <w:p w14:paraId="0DE03E2C" w14:textId="20BD2A2F" w:rsidR="00882F14" w:rsidRPr="00882F14" w:rsidRDefault="39E937E4" w:rsidP="00882F14">
      <w:pPr>
        <w:pStyle w:val="ListParagraph"/>
        <w:numPr>
          <w:ilvl w:val="0"/>
          <w:numId w:val="31"/>
        </w:numPr>
        <w:spacing w:line="240" w:lineRule="auto"/>
        <w:jc w:val="left"/>
        <w:rPr>
          <w:rFonts w:ascii="Times New Roman" w:hAnsi="Times New Roman" w:cs="Times New Roman"/>
          <w:sz w:val="40"/>
          <w:szCs w:val="40"/>
          <w:lang w:val="en-US"/>
        </w:rPr>
      </w:pPr>
      <w:r w:rsidRPr="39E937E4">
        <w:rPr>
          <w:rFonts w:ascii="Times New Roman" w:hAnsi="Times New Roman" w:cs="Times New Roman"/>
          <w:sz w:val="40"/>
          <w:szCs w:val="40"/>
          <w:lang w:val="en-US"/>
        </w:rPr>
        <w:lastRenderedPageBreak/>
        <w:t>Manager site</w:t>
      </w:r>
    </w:p>
    <w:p w14:paraId="77E5AED7" w14:textId="00FA5773" w:rsidR="00F87692" w:rsidRDefault="008A01CD" w:rsidP="00882F14">
      <w:pPr>
        <w:spacing w:line="240" w:lineRule="auto"/>
        <w:ind w:left="562"/>
        <w:jc w:val="left"/>
        <w:rPr>
          <w:sz w:val="40"/>
          <w:szCs w:val="40"/>
          <w:lang w:val="en-US"/>
        </w:rPr>
      </w:pPr>
      <w:r>
        <w:rPr>
          <w:sz w:val="40"/>
          <w:szCs w:val="40"/>
          <w:lang w:val="en-US"/>
        </w:rPr>
        <w:t>2.1</w:t>
      </w:r>
      <w:r>
        <w:rPr>
          <w:sz w:val="40"/>
          <w:szCs w:val="40"/>
          <w:lang w:val="en-US"/>
        </w:rPr>
        <w:tab/>
        <w:t>Home</w:t>
      </w:r>
    </w:p>
    <w:p w14:paraId="5AFAA21D" w14:textId="5CEDDA2E" w:rsidR="008A01CD" w:rsidRDefault="00F87692" w:rsidP="008A01CD">
      <w:pPr>
        <w:spacing w:line="240" w:lineRule="auto"/>
        <w:ind w:left="562"/>
        <w:jc w:val="left"/>
        <w:rPr>
          <w:sz w:val="40"/>
          <w:szCs w:val="40"/>
          <w:lang w:val="en-US"/>
        </w:rPr>
      </w:pPr>
      <w:r>
        <w:rPr>
          <w:noProof/>
          <w:sz w:val="40"/>
          <w:szCs w:val="40"/>
        </w:rPr>
        <w:drawing>
          <wp:inline distT="0" distB="0" distL="0" distR="0" wp14:anchorId="4632164E" wp14:editId="6F9C06A5">
            <wp:extent cx="6400800" cy="2924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00800" cy="2924175"/>
                    </a:xfrm>
                    <a:prstGeom prst="rect">
                      <a:avLst/>
                    </a:prstGeom>
                    <a:noFill/>
                    <a:ln>
                      <a:noFill/>
                    </a:ln>
                  </pic:spPr>
                </pic:pic>
              </a:graphicData>
            </a:graphic>
          </wp:inline>
        </w:drawing>
      </w:r>
      <w:r w:rsidR="008A01CD">
        <w:rPr>
          <w:sz w:val="40"/>
          <w:szCs w:val="40"/>
          <w:lang w:val="en-US"/>
        </w:rPr>
        <w:t>2.2</w:t>
      </w:r>
      <w:r w:rsidR="008A01CD">
        <w:rPr>
          <w:sz w:val="40"/>
          <w:szCs w:val="40"/>
          <w:lang w:val="en-US"/>
        </w:rPr>
        <w:tab/>
        <w:t>Employee</w:t>
      </w:r>
    </w:p>
    <w:p w14:paraId="1F97B369" w14:textId="33A104A2" w:rsidR="008A01CD" w:rsidRDefault="008A01CD" w:rsidP="008A01CD">
      <w:pPr>
        <w:spacing w:line="240" w:lineRule="auto"/>
        <w:ind w:left="562"/>
        <w:jc w:val="left"/>
        <w:rPr>
          <w:sz w:val="40"/>
          <w:szCs w:val="40"/>
          <w:lang w:val="en-US"/>
        </w:rPr>
      </w:pPr>
      <w:r>
        <w:rPr>
          <w:noProof/>
        </w:rPr>
        <w:drawing>
          <wp:inline distT="0" distB="0" distL="0" distR="0" wp14:anchorId="433B88A1" wp14:editId="584477CB">
            <wp:extent cx="6400800" cy="317931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00800" cy="3179312"/>
                    </a:xfrm>
                    <a:prstGeom prst="rect">
                      <a:avLst/>
                    </a:prstGeom>
                    <a:noFill/>
                    <a:ln>
                      <a:noFill/>
                    </a:ln>
                  </pic:spPr>
                </pic:pic>
              </a:graphicData>
            </a:graphic>
          </wp:inline>
        </w:drawing>
      </w:r>
    </w:p>
    <w:p w14:paraId="0D8449D9" w14:textId="77777777" w:rsidR="008A01CD" w:rsidRDefault="008A01CD">
      <w:pPr>
        <w:spacing w:line="240" w:lineRule="auto"/>
        <w:jc w:val="left"/>
        <w:rPr>
          <w:rFonts w:ascii="Arial" w:hAnsi="Arial" w:cs="Arial"/>
          <w:b/>
          <w:bCs/>
          <w:color w:val="0D0D0D"/>
          <w:sz w:val="40"/>
          <w:szCs w:val="40"/>
          <w:lang w:val="en-US" w:eastAsia="en-US"/>
        </w:rPr>
      </w:pPr>
      <w:r>
        <w:rPr>
          <w:sz w:val="40"/>
          <w:szCs w:val="40"/>
          <w:lang w:val="en-US"/>
        </w:rPr>
        <w:br w:type="page"/>
      </w:r>
    </w:p>
    <w:p w14:paraId="4EEF561A" w14:textId="0F613E9D" w:rsidR="008A01CD" w:rsidRPr="008A01CD" w:rsidRDefault="008A01CD" w:rsidP="008A01CD">
      <w:pPr>
        <w:pStyle w:val="ListParagraph"/>
        <w:numPr>
          <w:ilvl w:val="1"/>
          <w:numId w:val="3"/>
        </w:numPr>
        <w:spacing w:line="240" w:lineRule="auto"/>
        <w:jc w:val="left"/>
        <w:rPr>
          <w:sz w:val="40"/>
          <w:szCs w:val="40"/>
          <w:lang w:val="en-US"/>
        </w:rPr>
      </w:pPr>
      <w:r w:rsidRPr="008A01CD">
        <w:rPr>
          <w:sz w:val="40"/>
          <w:szCs w:val="40"/>
          <w:lang w:val="en-US"/>
        </w:rPr>
        <w:lastRenderedPageBreak/>
        <w:t>Account</w:t>
      </w:r>
    </w:p>
    <w:p w14:paraId="4922A530" w14:textId="77777777" w:rsidR="008A01CD" w:rsidRDefault="008A01CD" w:rsidP="00882F14">
      <w:pPr>
        <w:spacing w:line="240" w:lineRule="auto"/>
        <w:ind w:left="562"/>
        <w:jc w:val="left"/>
        <w:rPr>
          <w:sz w:val="40"/>
          <w:szCs w:val="40"/>
          <w:lang w:val="en-US"/>
        </w:rPr>
      </w:pPr>
      <w:r>
        <w:rPr>
          <w:noProof/>
        </w:rPr>
        <w:drawing>
          <wp:inline distT="0" distB="0" distL="0" distR="0" wp14:anchorId="25E96747" wp14:editId="0127603E">
            <wp:extent cx="6400800" cy="317976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00800" cy="3179764"/>
                    </a:xfrm>
                    <a:prstGeom prst="rect">
                      <a:avLst/>
                    </a:prstGeom>
                    <a:noFill/>
                    <a:ln>
                      <a:noFill/>
                    </a:ln>
                  </pic:spPr>
                </pic:pic>
              </a:graphicData>
            </a:graphic>
          </wp:inline>
        </w:drawing>
      </w:r>
      <w:r w:rsidRPr="00882F14">
        <w:rPr>
          <w:sz w:val="40"/>
          <w:szCs w:val="40"/>
          <w:lang w:val="en-US"/>
        </w:rPr>
        <w:t xml:space="preserve"> </w:t>
      </w:r>
    </w:p>
    <w:p w14:paraId="1A4D5811" w14:textId="7DED0A83" w:rsidR="008A01CD" w:rsidRPr="008A01CD" w:rsidRDefault="008A01CD" w:rsidP="008A01CD">
      <w:pPr>
        <w:pStyle w:val="ListParagraph"/>
        <w:numPr>
          <w:ilvl w:val="1"/>
          <w:numId w:val="3"/>
        </w:numPr>
        <w:spacing w:line="240" w:lineRule="auto"/>
        <w:jc w:val="left"/>
        <w:rPr>
          <w:sz w:val="40"/>
          <w:szCs w:val="40"/>
          <w:lang w:val="en-US"/>
        </w:rPr>
      </w:pPr>
      <w:r w:rsidRPr="008A01CD">
        <w:rPr>
          <w:sz w:val="40"/>
          <w:szCs w:val="40"/>
          <w:lang w:val="en-US"/>
        </w:rPr>
        <w:t>Customer</w:t>
      </w:r>
    </w:p>
    <w:p w14:paraId="76F012AD" w14:textId="77777777" w:rsidR="008A01CD" w:rsidRDefault="008A01CD" w:rsidP="008A01CD">
      <w:pPr>
        <w:spacing w:line="240" w:lineRule="auto"/>
        <w:ind w:left="562"/>
        <w:jc w:val="left"/>
        <w:rPr>
          <w:sz w:val="40"/>
          <w:szCs w:val="40"/>
          <w:lang w:val="en-US"/>
        </w:rPr>
      </w:pPr>
      <w:r>
        <w:rPr>
          <w:noProof/>
        </w:rPr>
        <w:drawing>
          <wp:inline distT="0" distB="0" distL="0" distR="0" wp14:anchorId="66962857" wp14:editId="2996775C">
            <wp:extent cx="5928360" cy="29870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8360" cy="2987040"/>
                    </a:xfrm>
                    <a:prstGeom prst="rect">
                      <a:avLst/>
                    </a:prstGeom>
                    <a:noFill/>
                    <a:ln>
                      <a:noFill/>
                    </a:ln>
                  </pic:spPr>
                </pic:pic>
              </a:graphicData>
            </a:graphic>
          </wp:inline>
        </w:drawing>
      </w:r>
    </w:p>
    <w:p w14:paraId="7398882B" w14:textId="77777777" w:rsidR="008A01CD" w:rsidRDefault="008A01CD" w:rsidP="008A01CD">
      <w:pPr>
        <w:spacing w:line="240" w:lineRule="auto"/>
        <w:ind w:left="562"/>
        <w:jc w:val="left"/>
        <w:rPr>
          <w:sz w:val="40"/>
          <w:szCs w:val="40"/>
          <w:lang w:val="en-US"/>
        </w:rPr>
      </w:pPr>
    </w:p>
    <w:p w14:paraId="4DDBF289" w14:textId="77777777" w:rsidR="008A01CD" w:rsidRDefault="008A01CD">
      <w:pPr>
        <w:spacing w:line="240" w:lineRule="auto"/>
        <w:jc w:val="left"/>
        <w:rPr>
          <w:sz w:val="40"/>
          <w:szCs w:val="40"/>
          <w:lang w:val="en-US"/>
        </w:rPr>
      </w:pPr>
      <w:r>
        <w:rPr>
          <w:sz w:val="40"/>
          <w:szCs w:val="40"/>
          <w:lang w:val="en-US"/>
        </w:rPr>
        <w:br w:type="page"/>
      </w:r>
    </w:p>
    <w:p w14:paraId="28232684" w14:textId="56FD24D6" w:rsidR="008A01CD" w:rsidRPr="008A01CD" w:rsidRDefault="008A01CD" w:rsidP="008A01CD">
      <w:pPr>
        <w:pStyle w:val="ListParagraph"/>
        <w:numPr>
          <w:ilvl w:val="1"/>
          <w:numId w:val="3"/>
        </w:numPr>
        <w:spacing w:line="240" w:lineRule="auto"/>
        <w:jc w:val="left"/>
        <w:rPr>
          <w:sz w:val="40"/>
          <w:szCs w:val="40"/>
          <w:lang w:val="en-US"/>
        </w:rPr>
      </w:pPr>
      <w:r w:rsidRPr="008A01CD">
        <w:rPr>
          <w:sz w:val="40"/>
          <w:szCs w:val="40"/>
          <w:lang w:val="en-US"/>
        </w:rPr>
        <w:lastRenderedPageBreak/>
        <w:t>Add/Edit Customer details</w:t>
      </w:r>
    </w:p>
    <w:p w14:paraId="57C803C2" w14:textId="77777777" w:rsidR="008A01CD" w:rsidRDefault="008A01CD" w:rsidP="008A01CD">
      <w:pPr>
        <w:spacing w:line="240" w:lineRule="auto"/>
        <w:ind w:left="562"/>
        <w:jc w:val="left"/>
        <w:rPr>
          <w:sz w:val="40"/>
          <w:szCs w:val="40"/>
          <w:lang w:val="en-US"/>
        </w:rPr>
      </w:pPr>
      <w:r>
        <w:rPr>
          <w:noProof/>
        </w:rPr>
        <w:drawing>
          <wp:inline distT="0" distB="0" distL="0" distR="0" wp14:anchorId="28F7EFA6" wp14:editId="4AB18EB8">
            <wp:extent cx="5935980" cy="294132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5980" cy="2941320"/>
                    </a:xfrm>
                    <a:prstGeom prst="rect">
                      <a:avLst/>
                    </a:prstGeom>
                    <a:noFill/>
                    <a:ln>
                      <a:noFill/>
                    </a:ln>
                  </pic:spPr>
                </pic:pic>
              </a:graphicData>
            </a:graphic>
          </wp:inline>
        </w:drawing>
      </w:r>
    </w:p>
    <w:p w14:paraId="4AC710FC" w14:textId="77777777" w:rsidR="008A01CD" w:rsidRDefault="008A01CD" w:rsidP="008A01CD">
      <w:pPr>
        <w:spacing w:line="240" w:lineRule="auto"/>
        <w:ind w:left="562"/>
        <w:jc w:val="left"/>
        <w:rPr>
          <w:sz w:val="40"/>
          <w:szCs w:val="40"/>
          <w:lang w:val="en-US"/>
        </w:rPr>
      </w:pPr>
    </w:p>
    <w:p w14:paraId="66A88B95" w14:textId="69F173F0" w:rsidR="008A01CD" w:rsidRPr="008A01CD" w:rsidRDefault="008A01CD" w:rsidP="008A01CD">
      <w:pPr>
        <w:pStyle w:val="ListParagraph"/>
        <w:numPr>
          <w:ilvl w:val="1"/>
          <w:numId w:val="3"/>
        </w:numPr>
        <w:spacing w:line="240" w:lineRule="auto"/>
        <w:jc w:val="left"/>
        <w:rPr>
          <w:sz w:val="40"/>
          <w:szCs w:val="40"/>
          <w:lang w:val="en-US"/>
        </w:rPr>
      </w:pPr>
      <w:r w:rsidRPr="008A01CD">
        <w:rPr>
          <w:sz w:val="40"/>
          <w:szCs w:val="40"/>
          <w:lang w:val="en-US"/>
        </w:rPr>
        <w:t>Add/Edit Employee details</w:t>
      </w:r>
    </w:p>
    <w:p w14:paraId="0A4380F4" w14:textId="77777777" w:rsidR="008A01CD" w:rsidRDefault="008A01CD" w:rsidP="008A01CD">
      <w:pPr>
        <w:spacing w:line="240" w:lineRule="auto"/>
        <w:ind w:left="562"/>
        <w:jc w:val="left"/>
        <w:rPr>
          <w:sz w:val="40"/>
          <w:szCs w:val="40"/>
          <w:lang w:val="en-US"/>
        </w:rPr>
      </w:pPr>
      <w:r>
        <w:rPr>
          <w:noProof/>
        </w:rPr>
        <w:drawing>
          <wp:inline distT="0" distB="0" distL="0" distR="0" wp14:anchorId="0715AFF6" wp14:editId="660C245E">
            <wp:extent cx="5943600" cy="289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2EB9F9A7" w14:textId="77777777" w:rsidR="008A01CD" w:rsidRDefault="008A01CD">
      <w:pPr>
        <w:spacing w:line="240" w:lineRule="auto"/>
        <w:jc w:val="left"/>
        <w:rPr>
          <w:sz w:val="40"/>
          <w:szCs w:val="40"/>
          <w:lang w:val="en-US"/>
        </w:rPr>
      </w:pPr>
      <w:r>
        <w:rPr>
          <w:sz w:val="40"/>
          <w:szCs w:val="40"/>
          <w:lang w:val="en-US"/>
        </w:rPr>
        <w:br w:type="page"/>
      </w:r>
    </w:p>
    <w:p w14:paraId="433670D2" w14:textId="3EB84EC1" w:rsidR="008A01CD" w:rsidRPr="008A01CD" w:rsidRDefault="008A01CD" w:rsidP="008A01CD">
      <w:pPr>
        <w:pStyle w:val="ListParagraph"/>
        <w:numPr>
          <w:ilvl w:val="1"/>
          <w:numId w:val="3"/>
        </w:numPr>
        <w:spacing w:line="240" w:lineRule="auto"/>
        <w:jc w:val="left"/>
        <w:rPr>
          <w:sz w:val="40"/>
          <w:szCs w:val="40"/>
          <w:lang w:val="en-US"/>
        </w:rPr>
      </w:pPr>
      <w:r w:rsidRPr="008A01CD">
        <w:rPr>
          <w:sz w:val="40"/>
          <w:szCs w:val="40"/>
          <w:lang w:val="en-US"/>
        </w:rPr>
        <w:lastRenderedPageBreak/>
        <w:t>Route</w:t>
      </w:r>
    </w:p>
    <w:p w14:paraId="5BC08410" w14:textId="77777777" w:rsidR="008A01CD" w:rsidRDefault="008A01CD" w:rsidP="008A01CD">
      <w:pPr>
        <w:spacing w:line="240" w:lineRule="auto"/>
        <w:jc w:val="left"/>
        <w:rPr>
          <w:sz w:val="40"/>
          <w:szCs w:val="40"/>
          <w:lang w:val="en-US"/>
        </w:rPr>
      </w:pPr>
      <w:r>
        <w:rPr>
          <w:noProof/>
          <w:sz w:val="40"/>
          <w:szCs w:val="40"/>
        </w:rPr>
        <w:drawing>
          <wp:inline distT="0" distB="0" distL="0" distR="0" wp14:anchorId="5F6C3C37" wp14:editId="1E0AC39C">
            <wp:extent cx="5762625" cy="2667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2667000"/>
                    </a:xfrm>
                    <a:prstGeom prst="rect">
                      <a:avLst/>
                    </a:prstGeom>
                    <a:noFill/>
                    <a:ln>
                      <a:noFill/>
                    </a:ln>
                  </pic:spPr>
                </pic:pic>
              </a:graphicData>
            </a:graphic>
          </wp:inline>
        </w:drawing>
      </w:r>
    </w:p>
    <w:p w14:paraId="70E828D0" w14:textId="77777777" w:rsidR="008A01CD" w:rsidRDefault="008A01CD" w:rsidP="008A01CD">
      <w:pPr>
        <w:spacing w:line="240" w:lineRule="auto"/>
        <w:jc w:val="left"/>
        <w:rPr>
          <w:sz w:val="40"/>
          <w:szCs w:val="40"/>
          <w:lang w:val="en-US"/>
        </w:rPr>
      </w:pPr>
    </w:p>
    <w:p w14:paraId="64D16A17" w14:textId="51064F5B" w:rsidR="008A01CD" w:rsidRPr="008A01CD" w:rsidRDefault="008A01CD" w:rsidP="008A01CD">
      <w:pPr>
        <w:pStyle w:val="ListParagraph"/>
        <w:numPr>
          <w:ilvl w:val="1"/>
          <w:numId w:val="3"/>
        </w:numPr>
        <w:spacing w:line="240" w:lineRule="auto"/>
        <w:jc w:val="left"/>
        <w:rPr>
          <w:sz w:val="40"/>
          <w:szCs w:val="40"/>
          <w:lang w:val="en-US"/>
        </w:rPr>
      </w:pPr>
      <w:r w:rsidRPr="008A01CD">
        <w:rPr>
          <w:sz w:val="40"/>
          <w:szCs w:val="40"/>
          <w:lang w:val="en-US"/>
        </w:rPr>
        <w:t>Edit route</w:t>
      </w:r>
    </w:p>
    <w:p w14:paraId="75C34C09" w14:textId="106CDE88" w:rsidR="008A01CD" w:rsidRDefault="008A01CD" w:rsidP="008A01CD">
      <w:pPr>
        <w:spacing w:line="240" w:lineRule="auto"/>
        <w:jc w:val="left"/>
        <w:rPr>
          <w:sz w:val="40"/>
          <w:szCs w:val="40"/>
          <w:lang w:val="en-US"/>
        </w:rPr>
      </w:pPr>
      <w:r>
        <w:rPr>
          <w:noProof/>
          <w:sz w:val="40"/>
          <w:szCs w:val="40"/>
        </w:rPr>
        <w:drawing>
          <wp:inline distT="0" distB="0" distL="0" distR="0" wp14:anchorId="0A68D5E2" wp14:editId="7D8AB700">
            <wp:extent cx="6400800"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00800" cy="2914650"/>
                    </a:xfrm>
                    <a:prstGeom prst="rect">
                      <a:avLst/>
                    </a:prstGeom>
                    <a:noFill/>
                    <a:ln>
                      <a:noFill/>
                    </a:ln>
                  </pic:spPr>
                </pic:pic>
              </a:graphicData>
            </a:graphic>
          </wp:inline>
        </w:drawing>
      </w:r>
    </w:p>
    <w:p w14:paraId="3BA1BDCE" w14:textId="7FAFA70A" w:rsidR="008A01CD" w:rsidRDefault="008A01CD" w:rsidP="008A01CD">
      <w:pPr>
        <w:spacing w:line="240" w:lineRule="auto"/>
        <w:jc w:val="left"/>
        <w:rPr>
          <w:sz w:val="40"/>
          <w:szCs w:val="40"/>
          <w:lang w:val="en-US"/>
        </w:rPr>
      </w:pPr>
    </w:p>
    <w:p w14:paraId="3E5DEF50" w14:textId="77777777" w:rsidR="008A01CD" w:rsidRDefault="008A01CD">
      <w:pPr>
        <w:spacing w:line="240" w:lineRule="auto"/>
        <w:jc w:val="left"/>
        <w:rPr>
          <w:rFonts w:ascii="Arial" w:hAnsi="Arial" w:cs="Arial"/>
          <w:b/>
          <w:bCs/>
          <w:color w:val="0D0D0D"/>
          <w:sz w:val="40"/>
          <w:szCs w:val="40"/>
          <w:lang w:val="en-US" w:eastAsia="en-US"/>
        </w:rPr>
      </w:pPr>
      <w:r>
        <w:rPr>
          <w:sz w:val="40"/>
          <w:szCs w:val="40"/>
          <w:lang w:val="en-US"/>
        </w:rPr>
        <w:br w:type="page"/>
      </w:r>
    </w:p>
    <w:p w14:paraId="10A82B5D" w14:textId="6A8D00A0" w:rsidR="008A01CD" w:rsidRPr="008A01CD" w:rsidRDefault="008A01CD" w:rsidP="008A01CD">
      <w:pPr>
        <w:pStyle w:val="ListParagraph"/>
        <w:numPr>
          <w:ilvl w:val="1"/>
          <w:numId w:val="3"/>
        </w:numPr>
        <w:spacing w:line="240" w:lineRule="auto"/>
        <w:jc w:val="left"/>
        <w:rPr>
          <w:sz w:val="40"/>
          <w:szCs w:val="40"/>
          <w:lang w:val="en-US"/>
        </w:rPr>
      </w:pPr>
      <w:r w:rsidRPr="008A01CD">
        <w:rPr>
          <w:sz w:val="40"/>
          <w:szCs w:val="40"/>
          <w:lang w:val="en-US"/>
        </w:rPr>
        <w:lastRenderedPageBreak/>
        <w:t>Block Time</w:t>
      </w:r>
    </w:p>
    <w:p w14:paraId="4423A379" w14:textId="1860A443" w:rsidR="008A01CD" w:rsidRPr="008A01CD" w:rsidRDefault="008A01CD" w:rsidP="008A01CD">
      <w:pPr>
        <w:spacing w:line="240" w:lineRule="auto"/>
        <w:jc w:val="left"/>
        <w:rPr>
          <w:sz w:val="40"/>
          <w:szCs w:val="40"/>
          <w:lang w:val="en-US"/>
        </w:rPr>
      </w:pPr>
      <w:r>
        <w:rPr>
          <w:noProof/>
          <w:sz w:val="40"/>
          <w:szCs w:val="40"/>
        </w:rPr>
        <w:drawing>
          <wp:inline distT="0" distB="0" distL="0" distR="0" wp14:anchorId="6E33F89B" wp14:editId="7AA49E7A">
            <wp:extent cx="6391275" cy="28956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391275" cy="2895600"/>
                    </a:xfrm>
                    <a:prstGeom prst="rect">
                      <a:avLst/>
                    </a:prstGeom>
                    <a:noFill/>
                    <a:ln>
                      <a:noFill/>
                    </a:ln>
                  </pic:spPr>
                </pic:pic>
              </a:graphicData>
            </a:graphic>
          </wp:inline>
        </w:drawing>
      </w:r>
    </w:p>
    <w:p w14:paraId="5E8F2BF1" w14:textId="77777777" w:rsidR="008A01CD" w:rsidRDefault="008A01CD" w:rsidP="008A01CD">
      <w:pPr>
        <w:spacing w:line="240" w:lineRule="auto"/>
        <w:jc w:val="left"/>
        <w:rPr>
          <w:sz w:val="40"/>
          <w:szCs w:val="40"/>
          <w:lang w:val="en-US"/>
        </w:rPr>
      </w:pPr>
    </w:p>
    <w:p w14:paraId="28C9D786" w14:textId="224FFB26" w:rsidR="008A01CD" w:rsidRPr="008A01CD" w:rsidRDefault="008A01CD" w:rsidP="008A01CD">
      <w:pPr>
        <w:pStyle w:val="ListParagraph"/>
        <w:numPr>
          <w:ilvl w:val="1"/>
          <w:numId w:val="3"/>
        </w:numPr>
        <w:spacing w:line="240" w:lineRule="auto"/>
        <w:jc w:val="left"/>
        <w:rPr>
          <w:sz w:val="40"/>
          <w:szCs w:val="40"/>
          <w:lang w:val="en-US"/>
        </w:rPr>
      </w:pPr>
      <w:r w:rsidRPr="008A01CD">
        <w:rPr>
          <w:sz w:val="40"/>
          <w:szCs w:val="40"/>
          <w:lang w:val="en-US"/>
        </w:rPr>
        <w:t>Add/Edit Block time</w:t>
      </w:r>
    </w:p>
    <w:p w14:paraId="59E8AA52" w14:textId="77777777" w:rsidR="008A01CD" w:rsidRDefault="008A01CD" w:rsidP="008A01CD">
      <w:pPr>
        <w:spacing w:line="240" w:lineRule="auto"/>
        <w:jc w:val="left"/>
        <w:rPr>
          <w:sz w:val="40"/>
          <w:szCs w:val="40"/>
          <w:lang w:val="en-US"/>
        </w:rPr>
      </w:pPr>
      <w:r>
        <w:rPr>
          <w:noProof/>
          <w:sz w:val="40"/>
          <w:szCs w:val="40"/>
        </w:rPr>
        <w:drawing>
          <wp:inline distT="0" distB="0" distL="0" distR="0" wp14:anchorId="25CC5939" wp14:editId="7619D2C4">
            <wp:extent cx="6391275" cy="2838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91275" cy="2838450"/>
                    </a:xfrm>
                    <a:prstGeom prst="rect">
                      <a:avLst/>
                    </a:prstGeom>
                    <a:noFill/>
                    <a:ln>
                      <a:noFill/>
                    </a:ln>
                  </pic:spPr>
                </pic:pic>
              </a:graphicData>
            </a:graphic>
          </wp:inline>
        </w:drawing>
      </w:r>
    </w:p>
    <w:p w14:paraId="35A56AC8" w14:textId="77777777" w:rsidR="008A01CD" w:rsidRDefault="008A01CD">
      <w:pPr>
        <w:spacing w:line="240" w:lineRule="auto"/>
        <w:jc w:val="left"/>
        <w:rPr>
          <w:sz w:val="40"/>
          <w:szCs w:val="40"/>
          <w:lang w:val="en-US"/>
        </w:rPr>
      </w:pPr>
      <w:r>
        <w:rPr>
          <w:sz w:val="40"/>
          <w:szCs w:val="40"/>
          <w:lang w:val="en-US"/>
        </w:rPr>
        <w:br w:type="page"/>
      </w:r>
    </w:p>
    <w:p w14:paraId="3BE0FC51" w14:textId="34742E05" w:rsidR="008A01CD" w:rsidRPr="008A01CD" w:rsidRDefault="008A01CD" w:rsidP="008A01CD">
      <w:pPr>
        <w:pStyle w:val="ListParagraph"/>
        <w:numPr>
          <w:ilvl w:val="1"/>
          <w:numId w:val="3"/>
        </w:numPr>
        <w:spacing w:line="240" w:lineRule="auto"/>
        <w:jc w:val="left"/>
        <w:rPr>
          <w:sz w:val="40"/>
          <w:szCs w:val="40"/>
          <w:lang w:val="en-US"/>
        </w:rPr>
      </w:pPr>
      <w:r w:rsidRPr="008A01CD">
        <w:rPr>
          <w:sz w:val="40"/>
          <w:szCs w:val="40"/>
          <w:lang w:val="en-US"/>
        </w:rPr>
        <w:lastRenderedPageBreak/>
        <w:t>Group Block Time</w:t>
      </w:r>
    </w:p>
    <w:p w14:paraId="3326879F" w14:textId="77777777" w:rsidR="008A01CD" w:rsidRDefault="008A01CD" w:rsidP="008A01CD">
      <w:pPr>
        <w:spacing w:line="240" w:lineRule="auto"/>
        <w:jc w:val="left"/>
        <w:rPr>
          <w:sz w:val="40"/>
          <w:szCs w:val="40"/>
          <w:lang w:val="en-US"/>
        </w:rPr>
      </w:pPr>
      <w:r>
        <w:rPr>
          <w:noProof/>
          <w:sz w:val="40"/>
          <w:szCs w:val="40"/>
        </w:rPr>
        <w:drawing>
          <wp:inline distT="0" distB="0" distL="0" distR="0" wp14:anchorId="34085E2B" wp14:editId="13DCCD35">
            <wp:extent cx="6391275" cy="28765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91275" cy="2876550"/>
                    </a:xfrm>
                    <a:prstGeom prst="rect">
                      <a:avLst/>
                    </a:prstGeom>
                    <a:noFill/>
                    <a:ln>
                      <a:noFill/>
                    </a:ln>
                  </pic:spPr>
                </pic:pic>
              </a:graphicData>
            </a:graphic>
          </wp:inline>
        </w:drawing>
      </w:r>
    </w:p>
    <w:p w14:paraId="5D5DF501" w14:textId="77777777" w:rsidR="008A01CD" w:rsidRDefault="008A01CD" w:rsidP="008A01CD">
      <w:pPr>
        <w:spacing w:line="240" w:lineRule="auto"/>
        <w:jc w:val="left"/>
        <w:rPr>
          <w:sz w:val="40"/>
          <w:szCs w:val="40"/>
          <w:lang w:val="en-US"/>
        </w:rPr>
      </w:pPr>
    </w:p>
    <w:p w14:paraId="38817557" w14:textId="52EF8E18" w:rsidR="008A01CD" w:rsidRPr="008A01CD" w:rsidRDefault="008A01CD" w:rsidP="008A01CD">
      <w:pPr>
        <w:pStyle w:val="ListParagraph"/>
        <w:numPr>
          <w:ilvl w:val="1"/>
          <w:numId w:val="3"/>
        </w:numPr>
        <w:spacing w:line="240" w:lineRule="auto"/>
        <w:jc w:val="left"/>
        <w:rPr>
          <w:sz w:val="40"/>
          <w:szCs w:val="40"/>
          <w:lang w:val="en-US"/>
        </w:rPr>
      </w:pPr>
      <w:r w:rsidRPr="008A01CD">
        <w:rPr>
          <w:sz w:val="40"/>
          <w:szCs w:val="40"/>
          <w:lang w:val="en-US"/>
        </w:rPr>
        <w:t>Add/Edit Group Block Time</w:t>
      </w:r>
    </w:p>
    <w:p w14:paraId="1D585E33" w14:textId="18E25076" w:rsidR="008552C9" w:rsidRPr="008A01CD" w:rsidRDefault="008A01CD" w:rsidP="008A01CD">
      <w:pPr>
        <w:spacing w:line="240" w:lineRule="auto"/>
        <w:jc w:val="left"/>
        <w:rPr>
          <w:sz w:val="40"/>
          <w:szCs w:val="40"/>
          <w:lang w:val="en-US"/>
        </w:rPr>
      </w:pPr>
      <w:r>
        <w:rPr>
          <w:noProof/>
          <w:sz w:val="40"/>
          <w:szCs w:val="40"/>
        </w:rPr>
        <w:drawing>
          <wp:inline distT="0" distB="0" distL="0" distR="0" wp14:anchorId="25D9CB88" wp14:editId="6EBE62D4">
            <wp:extent cx="6400800" cy="2867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800" cy="2867025"/>
                    </a:xfrm>
                    <a:prstGeom prst="rect">
                      <a:avLst/>
                    </a:prstGeom>
                    <a:noFill/>
                    <a:ln>
                      <a:noFill/>
                    </a:ln>
                  </pic:spPr>
                </pic:pic>
              </a:graphicData>
            </a:graphic>
          </wp:inline>
        </w:drawing>
      </w:r>
      <w:bookmarkStart w:id="10" w:name="_GoBack"/>
      <w:bookmarkEnd w:id="10"/>
      <w:r w:rsidR="008552C9" w:rsidRPr="008A01CD">
        <w:rPr>
          <w:sz w:val="40"/>
          <w:szCs w:val="40"/>
          <w:lang w:val="en-US"/>
        </w:rPr>
        <w:br w:type="page"/>
      </w:r>
    </w:p>
    <w:p w14:paraId="4276B6F9" w14:textId="77777777" w:rsidR="008552C9" w:rsidRPr="00882F14" w:rsidRDefault="008552C9" w:rsidP="008552C9">
      <w:pPr>
        <w:jc w:val="center"/>
        <w:rPr>
          <w:b/>
          <w:sz w:val="40"/>
          <w:szCs w:val="40"/>
          <w:lang w:val="en-US" w:eastAsia="en-US"/>
        </w:rPr>
      </w:pPr>
    </w:p>
    <w:p w14:paraId="5F563F14" w14:textId="77777777" w:rsidR="008552C9" w:rsidRPr="00882F14" w:rsidRDefault="008552C9" w:rsidP="008552C9">
      <w:pPr>
        <w:jc w:val="center"/>
        <w:rPr>
          <w:b/>
          <w:sz w:val="40"/>
          <w:szCs w:val="40"/>
          <w:lang w:val="en-US" w:eastAsia="en-US"/>
        </w:rPr>
      </w:pPr>
      <w:r w:rsidRPr="00882F14">
        <w:rPr>
          <w:b/>
          <w:sz w:val="40"/>
          <w:szCs w:val="40"/>
          <w:lang w:val="en-US" w:eastAsia="en-US"/>
        </w:rPr>
        <w:t>Task Sheet Review III</w:t>
      </w:r>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727"/>
        <w:gridCol w:w="817"/>
        <w:gridCol w:w="908"/>
        <w:gridCol w:w="2454"/>
        <w:gridCol w:w="1392"/>
      </w:tblGrid>
      <w:tr w:rsidR="00773E9A" w:rsidRPr="00882F14" w14:paraId="77BB629C" w14:textId="77777777" w:rsidTr="00F87692">
        <w:trPr>
          <w:trHeight w:val="903"/>
        </w:trPr>
        <w:tc>
          <w:tcPr>
            <w:tcW w:w="1388" w:type="dxa"/>
            <w:shd w:val="clear" w:color="auto" w:fill="F2F2F2"/>
          </w:tcPr>
          <w:p w14:paraId="6092DE16" w14:textId="77777777" w:rsidR="00773E9A" w:rsidRPr="00882F14" w:rsidRDefault="00773E9A" w:rsidP="00F87692">
            <w:pPr>
              <w:spacing w:line="240" w:lineRule="auto"/>
              <w:jc w:val="center"/>
              <w:rPr>
                <w:rFonts w:eastAsia="Arial"/>
              </w:rPr>
            </w:pPr>
            <w:r w:rsidRPr="00882F14">
              <w:rPr>
                <w:rFonts w:eastAsia="Arial"/>
              </w:rPr>
              <w:t>Project Ref. No: 4</w:t>
            </w:r>
          </w:p>
        </w:tc>
        <w:tc>
          <w:tcPr>
            <w:tcW w:w="2727" w:type="dxa"/>
            <w:shd w:val="clear" w:color="auto" w:fill="F2F2F2"/>
          </w:tcPr>
          <w:p w14:paraId="7D5ECEAD" w14:textId="77777777" w:rsidR="00773E9A" w:rsidRPr="00882F14" w:rsidRDefault="00773E9A" w:rsidP="00F87692">
            <w:pPr>
              <w:spacing w:line="240" w:lineRule="auto"/>
              <w:jc w:val="center"/>
              <w:rPr>
                <w:rFonts w:eastAsia="Arial"/>
              </w:rPr>
            </w:pPr>
            <w:r w:rsidRPr="00882F14">
              <w:rPr>
                <w:rFonts w:eastAsia="Arial"/>
              </w:rPr>
              <w:t>Project Title:</w:t>
            </w:r>
          </w:p>
          <w:p w14:paraId="392BB723" w14:textId="77777777" w:rsidR="00773E9A" w:rsidRPr="00882F14" w:rsidRDefault="00773E9A" w:rsidP="00F87692">
            <w:pPr>
              <w:spacing w:line="240" w:lineRule="auto"/>
              <w:jc w:val="center"/>
              <w:rPr>
                <w:rFonts w:eastAsia="Arial"/>
              </w:rPr>
            </w:pPr>
            <w:r w:rsidRPr="00882F14">
              <w:rPr>
                <w:rFonts w:eastAsia="Arial"/>
                <w:sz w:val="20"/>
                <w:szCs w:val="20"/>
              </w:rPr>
              <w:t>Railway Reservation Manage System</w:t>
            </w:r>
          </w:p>
        </w:tc>
        <w:tc>
          <w:tcPr>
            <w:tcW w:w="5571" w:type="dxa"/>
            <w:gridSpan w:val="4"/>
            <w:shd w:val="clear" w:color="auto" w:fill="F2F2F2"/>
          </w:tcPr>
          <w:p w14:paraId="5D1D8FF5" w14:textId="77777777" w:rsidR="00773E9A" w:rsidRPr="00882F14" w:rsidRDefault="00773E9A" w:rsidP="00F87692">
            <w:pPr>
              <w:spacing w:line="240" w:lineRule="auto"/>
              <w:jc w:val="center"/>
              <w:rPr>
                <w:rFonts w:eastAsia="Arial"/>
              </w:rPr>
            </w:pPr>
          </w:p>
          <w:p w14:paraId="52288677" w14:textId="77777777" w:rsidR="00773E9A" w:rsidRPr="00882F14" w:rsidRDefault="00773E9A" w:rsidP="00F87692">
            <w:pPr>
              <w:spacing w:line="240" w:lineRule="auto"/>
              <w:jc w:val="center"/>
              <w:rPr>
                <w:rFonts w:eastAsia="Arial"/>
              </w:rPr>
            </w:pPr>
            <w:r w:rsidRPr="00882F14">
              <w:rPr>
                <w:rFonts w:eastAsia="Arial"/>
              </w:rPr>
              <w:t>Date of Preparation of Activity Plan</w:t>
            </w:r>
          </w:p>
        </w:tc>
      </w:tr>
      <w:tr w:rsidR="00773E9A" w:rsidRPr="00882F14" w14:paraId="579D1FD8" w14:textId="77777777" w:rsidTr="00F87692">
        <w:trPr>
          <w:trHeight w:val="953"/>
        </w:trPr>
        <w:tc>
          <w:tcPr>
            <w:tcW w:w="1388" w:type="dxa"/>
            <w:shd w:val="clear" w:color="auto" w:fill="F2F2F2"/>
          </w:tcPr>
          <w:p w14:paraId="6AC303A3" w14:textId="77777777" w:rsidR="00773E9A" w:rsidRPr="00882F14" w:rsidRDefault="00773E9A" w:rsidP="00F87692">
            <w:pPr>
              <w:spacing w:line="240" w:lineRule="auto"/>
              <w:jc w:val="center"/>
              <w:rPr>
                <w:rFonts w:eastAsia="Arial"/>
              </w:rPr>
            </w:pPr>
          </w:p>
          <w:p w14:paraId="566F85EA" w14:textId="77777777" w:rsidR="00773E9A" w:rsidRPr="00882F14" w:rsidRDefault="00773E9A" w:rsidP="00F87692">
            <w:pPr>
              <w:spacing w:line="240" w:lineRule="auto"/>
              <w:jc w:val="center"/>
              <w:rPr>
                <w:rFonts w:eastAsia="Arial"/>
              </w:rPr>
            </w:pPr>
            <w:r w:rsidRPr="00882F14">
              <w:rPr>
                <w:rFonts w:eastAsia="Arial"/>
              </w:rPr>
              <w:t>No.</w:t>
            </w:r>
          </w:p>
        </w:tc>
        <w:tc>
          <w:tcPr>
            <w:tcW w:w="2727" w:type="dxa"/>
            <w:shd w:val="clear" w:color="auto" w:fill="F2F2F2"/>
          </w:tcPr>
          <w:p w14:paraId="0F714BF6" w14:textId="77777777" w:rsidR="00773E9A" w:rsidRPr="00882F14" w:rsidRDefault="00773E9A" w:rsidP="00F87692">
            <w:pPr>
              <w:spacing w:line="240" w:lineRule="auto"/>
              <w:jc w:val="center"/>
              <w:rPr>
                <w:rFonts w:eastAsia="Arial"/>
              </w:rPr>
            </w:pPr>
          </w:p>
          <w:p w14:paraId="087BC9B4" w14:textId="77777777" w:rsidR="00773E9A" w:rsidRPr="00882F14" w:rsidRDefault="00773E9A" w:rsidP="00F87692">
            <w:pPr>
              <w:spacing w:line="240" w:lineRule="auto"/>
              <w:jc w:val="center"/>
              <w:rPr>
                <w:rFonts w:eastAsia="Arial"/>
              </w:rPr>
            </w:pPr>
            <w:r w:rsidRPr="00882F14">
              <w:rPr>
                <w:rFonts w:eastAsia="Arial"/>
              </w:rPr>
              <w:t>Task</w:t>
            </w:r>
          </w:p>
        </w:tc>
        <w:tc>
          <w:tcPr>
            <w:tcW w:w="817" w:type="dxa"/>
            <w:shd w:val="clear" w:color="auto" w:fill="F2F2F2"/>
          </w:tcPr>
          <w:p w14:paraId="0FF5ADC0" w14:textId="77777777" w:rsidR="00773E9A" w:rsidRPr="00882F14" w:rsidRDefault="00773E9A" w:rsidP="00F87692">
            <w:pPr>
              <w:spacing w:line="240" w:lineRule="auto"/>
              <w:jc w:val="center"/>
              <w:rPr>
                <w:rFonts w:eastAsia="Arial"/>
              </w:rPr>
            </w:pPr>
            <w:r w:rsidRPr="00882F14">
              <w:rPr>
                <w:rFonts w:eastAsia="Arial"/>
              </w:rPr>
              <w:t>Actual Start Date</w:t>
            </w:r>
          </w:p>
        </w:tc>
        <w:tc>
          <w:tcPr>
            <w:tcW w:w="908" w:type="dxa"/>
            <w:shd w:val="clear" w:color="auto" w:fill="F2F2F2"/>
          </w:tcPr>
          <w:p w14:paraId="5F174A6E" w14:textId="77777777" w:rsidR="00773E9A" w:rsidRPr="00882F14" w:rsidRDefault="00773E9A" w:rsidP="00F87692">
            <w:pPr>
              <w:spacing w:line="240" w:lineRule="auto"/>
              <w:jc w:val="center"/>
              <w:rPr>
                <w:rFonts w:eastAsia="Arial"/>
              </w:rPr>
            </w:pPr>
            <w:r w:rsidRPr="00882F14">
              <w:rPr>
                <w:rFonts w:eastAsia="Arial"/>
              </w:rPr>
              <w:t>Actual Days</w:t>
            </w:r>
          </w:p>
        </w:tc>
        <w:tc>
          <w:tcPr>
            <w:tcW w:w="2454" w:type="dxa"/>
            <w:shd w:val="clear" w:color="auto" w:fill="F2F2F2"/>
          </w:tcPr>
          <w:p w14:paraId="1B8F5A32" w14:textId="77777777" w:rsidR="00773E9A" w:rsidRPr="00882F14" w:rsidRDefault="00773E9A" w:rsidP="00F87692">
            <w:pPr>
              <w:spacing w:line="240" w:lineRule="auto"/>
              <w:jc w:val="center"/>
              <w:rPr>
                <w:rFonts w:eastAsia="Arial"/>
              </w:rPr>
            </w:pPr>
          </w:p>
          <w:p w14:paraId="6583E9C8" w14:textId="77777777" w:rsidR="00773E9A" w:rsidRPr="00882F14" w:rsidRDefault="00773E9A" w:rsidP="00F87692">
            <w:pPr>
              <w:spacing w:line="240" w:lineRule="auto"/>
              <w:jc w:val="center"/>
              <w:rPr>
                <w:rFonts w:eastAsia="Arial"/>
              </w:rPr>
            </w:pPr>
            <w:r w:rsidRPr="00882F14">
              <w:rPr>
                <w:rFonts w:eastAsia="Arial"/>
              </w:rPr>
              <w:t>Team Member Names</w:t>
            </w:r>
          </w:p>
        </w:tc>
        <w:tc>
          <w:tcPr>
            <w:tcW w:w="1392" w:type="dxa"/>
            <w:shd w:val="clear" w:color="auto" w:fill="F2F2F2"/>
          </w:tcPr>
          <w:p w14:paraId="10AC91A6" w14:textId="77777777" w:rsidR="00773E9A" w:rsidRPr="00882F14" w:rsidRDefault="00773E9A" w:rsidP="00F87692">
            <w:pPr>
              <w:spacing w:line="240" w:lineRule="auto"/>
              <w:jc w:val="center"/>
              <w:rPr>
                <w:rFonts w:eastAsia="Arial"/>
              </w:rPr>
            </w:pPr>
          </w:p>
          <w:p w14:paraId="475C47AC" w14:textId="77777777" w:rsidR="00773E9A" w:rsidRPr="00882F14" w:rsidRDefault="00773E9A" w:rsidP="00F87692">
            <w:pPr>
              <w:spacing w:line="240" w:lineRule="auto"/>
              <w:jc w:val="center"/>
              <w:rPr>
                <w:rFonts w:eastAsia="Arial"/>
              </w:rPr>
            </w:pPr>
            <w:r w:rsidRPr="00882F14">
              <w:rPr>
                <w:rFonts w:eastAsia="Arial"/>
              </w:rPr>
              <w:t>Status</w:t>
            </w:r>
          </w:p>
          <w:p w14:paraId="3A367E6E" w14:textId="77777777" w:rsidR="00773E9A" w:rsidRPr="00882F14" w:rsidRDefault="00773E9A" w:rsidP="00F87692">
            <w:pPr>
              <w:spacing w:line="240" w:lineRule="auto"/>
              <w:jc w:val="center"/>
              <w:rPr>
                <w:rFonts w:eastAsia="Arial"/>
              </w:rPr>
            </w:pPr>
          </w:p>
        </w:tc>
      </w:tr>
      <w:tr w:rsidR="00773E9A" w:rsidRPr="00882F14" w14:paraId="19A8AA5F" w14:textId="77777777" w:rsidTr="00F87692">
        <w:trPr>
          <w:trHeight w:val="325"/>
        </w:trPr>
        <w:tc>
          <w:tcPr>
            <w:tcW w:w="1388" w:type="dxa"/>
            <w:shd w:val="clear" w:color="auto" w:fill="auto"/>
          </w:tcPr>
          <w:p w14:paraId="41DB9229" w14:textId="77777777" w:rsidR="00773E9A" w:rsidRPr="00882F14" w:rsidRDefault="00773E9A" w:rsidP="00F87692">
            <w:pPr>
              <w:spacing w:line="240" w:lineRule="auto"/>
              <w:jc w:val="center"/>
              <w:rPr>
                <w:rFonts w:eastAsia="Arial"/>
              </w:rPr>
            </w:pPr>
            <w:r w:rsidRPr="00882F14">
              <w:rPr>
                <w:rFonts w:eastAsia="Arial"/>
              </w:rPr>
              <w:t>01</w:t>
            </w:r>
          </w:p>
        </w:tc>
        <w:tc>
          <w:tcPr>
            <w:tcW w:w="2727" w:type="dxa"/>
            <w:shd w:val="clear" w:color="auto" w:fill="auto"/>
            <w:vAlign w:val="center"/>
          </w:tcPr>
          <w:p w14:paraId="1F830FEE" w14:textId="7EF92DC8" w:rsidR="00773E9A" w:rsidRPr="00882F14" w:rsidRDefault="00773E9A" w:rsidP="00F87692">
            <w:pPr>
              <w:spacing w:line="240" w:lineRule="auto"/>
              <w:jc w:val="left"/>
              <w:rPr>
                <w:rFonts w:eastAsia="Arial"/>
              </w:rPr>
            </w:pPr>
            <w:r w:rsidRPr="00882F14">
              <w:rPr>
                <w:rFonts w:eastAsia="Arial"/>
              </w:rPr>
              <w:t>Database Design, GUI Design (BlockTime, GroupBlockTime, Route)</w:t>
            </w:r>
          </w:p>
        </w:tc>
        <w:tc>
          <w:tcPr>
            <w:tcW w:w="817" w:type="dxa"/>
            <w:vMerge w:val="restart"/>
            <w:shd w:val="clear" w:color="auto" w:fill="auto"/>
            <w:textDirection w:val="btLr"/>
            <w:vAlign w:val="center"/>
          </w:tcPr>
          <w:p w14:paraId="0206D98F" w14:textId="77777777" w:rsidR="00773E9A" w:rsidRPr="00882F14" w:rsidRDefault="00773E9A" w:rsidP="00F87692">
            <w:pPr>
              <w:spacing w:line="240" w:lineRule="auto"/>
              <w:jc w:val="center"/>
              <w:rPr>
                <w:rFonts w:eastAsia="Arial"/>
              </w:rPr>
            </w:pPr>
            <w:r w:rsidRPr="00882F14">
              <w:rPr>
                <w:rFonts w:eastAsia="Arial"/>
              </w:rPr>
              <w:t>Nov-13,2018</w:t>
            </w:r>
          </w:p>
        </w:tc>
        <w:tc>
          <w:tcPr>
            <w:tcW w:w="908" w:type="dxa"/>
            <w:vMerge w:val="restart"/>
            <w:shd w:val="clear" w:color="auto" w:fill="auto"/>
            <w:vAlign w:val="center"/>
          </w:tcPr>
          <w:p w14:paraId="5BD4E9FC" w14:textId="77777777" w:rsidR="00773E9A" w:rsidRPr="00882F14" w:rsidRDefault="00773E9A" w:rsidP="00F87692">
            <w:pPr>
              <w:spacing w:line="240" w:lineRule="auto"/>
              <w:jc w:val="center"/>
              <w:rPr>
                <w:rFonts w:eastAsia="Arial"/>
              </w:rPr>
            </w:pPr>
            <w:r w:rsidRPr="00882F14">
              <w:rPr>
                <w:rFonts w:eastAsia="Arial"/>
              </w:rPr>
              <w:t>2</w:t>
            </w:r>
          </w:p>
        </w:tc>
        <w:tc>
          <w:tcPr>
            <w:tcW w:w="2454" w:type="dxa"/>
            <w:shd w:val="clear" w:color="auto" w:fill="auto"/>
            <w:vAlign w:val="center"/>
          </w:tcPr>
          <w:p w14:paraId="12215ABE" w14:textId="0A8A017F" w:rsidR="00773E9A" w:rsidRPr="00882F14" w:rsidRDefault="00773E9A" w:rsidP="00F87692">
            <w:pPr>
              <w:spacing w:line="240" w:lineRule="auto"/>
              <w:jc w:val="center"/>
              <w:rPr>
                <w:rFonts w:eastAsia="Arial"/>
              </w:rPr>
            </w:pPr>
            <w:r w:rsidRPr="00882F14">
              <w:rPr>
                <w:rFonts w:eastAsia="Arial"/>
              </w:rPr>
              <w:t>Nguyen Huu Phuc</w:t>
            </w:r>
          </w:p>
        </w:tc>
        <w:tc>
          <w:tcPr>
            <w:tcW w:w="1392" w:type="dxa"/>
            <w:shd w:val="clear" w:color="auto" w:fill="auto"/>
            <w:vAlign w:val="center"/>
          </w:tcPr>
          <w:p w14:paraId="24A2EE9C" w14:textId="77777777" w:rsidR="00773E9A" w:rsidRPr="00882F14" w:rsidRDefault="00773E9A" w:rsidP="00F87692">
            <w:pPr>
              <w:spacing w:line="240" w:lineRule="auto"/>
              <w:jc w:val="center"/>
              <w:rPr>
                <w:rFonts w:eastAsia="Arial"/>
              </w:rPr>
            </w:pPr>
            <w:r w:rsidRPr="00882F14">
              <w:rPr>
                <w:rFonts w:eastAsia="Arial"/>
              </w:rPr>
              <w:t>Completed</w:t>
            </w:r>
          </w:p>
        </w:tc>
      </w:tr>
      <w:tr w:rsidR="00773E9A" w:rsidRPr="00882F14" w14:paraId="3EAC98D9" w14:textId="77777777" w:rsidTr="00F87692">
        <w:trPr>
          <w:trHeight w:val="312"/>
        </w:trPr>
        <w:tc>
          <w:tcPr>
            <w:tcW w:w="1388" w:type="dxa"/>
            <w:shd w:val="clear" w:color="auto" w:fill="auto"/>
          </w:tcPr>
          <w:p w14:paraId="769CADDD" w14:textId="77777777" w:rsidR="00773E9A" w:rsidRPr="00882F14" w:rsidRDefault="00773E9A" w:rsidP="00F87692">
            <w:pPr>
              <w:spacing w:line="240" w:lineRule="auto"/>
              <w:jc w:val="center"/>
              <w:rPr>
                <w:rFonts w:eastAsia="Arial"/>
              </w:rPr>
            </w:pPr>
            <w:r w:rsidRPr="00882F14">
              <w:rPr>
                <w:rFonts w:eastAsia="Arial"/>
              </w:rPr>
              <w:t>02</w:t>
            </w:r>
          </w:p>
        </w:tc>
        <w:tc>
          <w:tcPr>
            <w:tcW w:w="2727" w:type="dxa"/>
            <w:shd w:val="clear" w:color="auto" w:fill="auto"/>
            <w:vAlign w:val="center"/>
          </w:tcPr>
          <w:p w14:paraId="73C6EFB1" w14:textId="77777777" w:rsidR="00773E9A" w:rsidRPr="00882F14" w:rsidRDefault="00773E9A" w:rsidP="00F87692">
            <w:pPr>
              <w:spacing w:line="240" w:lineRule="auto"/>
              <w:jc w:val="left"/>
              <w:rPr>
                <w:rFonts w:eastAsia="Arial"/>
              </w:rPr>
            </w:pPr>
            <w:r w:rsidRPr="00882F14">
              <w:rPr>
                <w:rFonts w:eastAsia="Arial"/>
              </w:rPr>
              <w:t>GUI Design Client site</w:t>
            </w:r>
          </w:p>
        </w:tc>
        <w:tc>
          <w:tcPr>
            <w:tcW w:w="817" w:type="dxa"/>
            <w:vMerge/>
            <w:shd w:val="clear" w:color="auto" w:fill="auto"/>
            <w:vAlign w:val="center"/>
          </w:tcPr>
          <w:p w14:paraId="31E6559C" w14:textId="77777777" w:rsidR="00773E9A" w:rsidRPr="00882F14" w:rsidRDefault="00773E9A" w:rsidP="00F87692">
            <w:pPr>
              <w:spacing w:line="240" w:lineRule="auto"/>
              <w:jc w:val="left"/>
              <w:rPr>
                <w:rFonts w:eastAsia="Arial"/>
              </w:rPr>
            </w:pPr>
          </w:p>
        </w:tc>
        <w:tc>
          <w:tcPr>
            <w:tcW w:w="908" w:type="dxa"/>
            <w:vMerge/>
            <w:shd w:val="clear" w:color="auto" w:fill="auto"/>
            <w:vAlign w:val="center"/>
          </w:tcPr>
          <w:p w14:paraId="6C6F0255" w14:textId="77777777" w:rsidR="00773E9A" w:rsidRPr="00882F14" w:rsidRDefault="00773E9A" w:rsidP="00F87692">
            <w:pPr>
              <w:spacing w:line="240" w:lineRule="auto"/>
              <w:jc w:val="left"/>
              <w:rPr>
                <w:rFonts w:eastAsia="Arial"/>
              </w:rPr>
            </w:pPr>
          </w:p>
        </w:tc>
        <w:tc>
          <w:tcPr>
            <w:tcW w:w="2454" w:type="dxa"/>
            <w:shd w:val="clear" w:color="auto" w:fill="auto"/>
            <w:vAlign w:val="center"/>
          </w:tcPr>
          <w:p w14:paraId="79B96DB6" w14:textId="01E3BAA6" w:rsidR="00773E9A" w:rsidRPr="00882F14" w:rsidRDefault="00773E9A" w:rsidP="00F87692">
            <w:pPr>
              <w:spacing w:line="240" w:lineRule="auto"/>
              <w:jc w:val="center"/>
              <w:rPr>
                <w:rFonts w:eastAsia="Arial"/>
              </w:rPr>
            </w:pPr>
            <w:r w:rsidRPr="00882F14">
              <w:rPr>
                <w:rFonts w:eastAsia="Arial"/>
              </w:rPr>
              <w:t>Nguyen Bach Tung</w:t>
            </w:r>
          </w:p>
        </w:tc>
        <w:tc>
          <w:tcPr>
            <w:tcW w:w="1392" w:type="dxa"/>
            <w:shd w:val="clear" w:color="auto" w:fill="auto"/>
            <w:vAlign w:val="center"/>
          </w:tcPr>
          <w:p w14:paraId="59B2E29D" w14:textId="77777777" w:rsidR="00773E9A" w:rsidRPr="00882F14" w:rsidRDefault="00773E9A" w:rsidP="00F87692">
            <w:pPr>
              <w:spacing w:line="240" w:lineRule="auto"/>
              <w:jc w:val="center"/>
              <w:rPr>
                <w:rFonts w:eastAsia="Arial"/>
              </w:rPr>
            </w:pPr>
            <w:r w:rsidRPr="00882F14">
              <w:rPr>
                <w:rFonts w:eastAsia="Arial"/>
              </w:rPr>
              <w:t>Completed</w:t>
            </w:r>
          </w:p>
        </w:tc>
      </w:tr>
      <w:tr w:rsidR="00773E9A" w:rsidRPr="00882F14" w14:paraId="57206A8A" w14:textId="77777777" w:rsidTr="00F87692">
        <w:trPr>
          <w:trHeight w:val="325"/>
        </w:trPr>
        <w:tc>
          <w:tcPr>
            <w:tcW w:w="1388" w:type="dxa"/>
            <w:shd w:val="clear" w:color="auto" w:fill="auto"/>
          </w:tcPr>
          <w:p w14:paraId="7E708150" w14:textId="77777777" w:rsidR="00773E9A" w:rsidRPr="00882F14" w:rsidRDefault="00773E9A" w:rsidP="00F87692">
            <w:pPr>
              <w:spacing w:line="240" w:lineRule="auto"/>
              <w:jc w:val="center"/>
              <w:rPr>
                <w:rFonts w:eastAsia="Arial"/>
              </w:rPr>
            </w:pPr>
            <w:r w:rsidRPr="00882F14">
              <w:rPr>
                <w:rFonts w:eastAsia="Arial"/>
              </w:rPr>
              <w:t>03</w:t>
            </w:r>
          </w:p>
        </w:tc>
        <w:tc>
          <w:tcPr>
            <w:tcW w:w="2727" w:type="dxa"/>
            <w:shd w:val="clear" w:color="auto" w:fill="auto"/>
            <w:vAlign w:val="center"/>
          </w:tcPr>
          <w:p w14:paraId="3D1DDB04" w14:textId="77777777" w:rsidR="00773E9A" w:rsidRPr="00882F14" w:rsidRDefault="00773E9A" w:rsidP="00F87692">
            <w:pPr>
              <w:spacing w:line="240" w:lineRule="auto"/>
              <w:jc w:val="left"/>
              <w:rPr>
                <w:rFonts w:eastAsia="Arial"/>
              </w:rPr>
            </w:pPr>
            <w:r w:rsidRPr="00882F14">
              <w:rPr>
                <w:rFonts w:eastAsia="Arial"/>
              </w:rPr>
              <w:t>GUI Design (Booking, Bus, Seat)</w:t>
            </w:r>
          </w:p>
        </w:tc>
        <w:tc>
          <w:tcPr>
            <w:tcW w:w="817" w:type="dxa"/>
            <w:vMerge/>
            <w:shd w:val="clear" w:color="auto" w:fill="auto"/>
            <w:vAlign w:val="center"/>
          </w:tcPr>
          <w:p w14:paraId="3D67F328" w14:textId="77777777" w:rsidR="00773E9A" w:rsidRPr="00882F14" w:rsidRDefault="00773E9A" w:rsidP="00F87692">
            <w:pPr>
              <w:spacing w:line="240" w:lineRule="auto"/>
              <w:jc w:val="left"/>
              <w:rPr>
                <w:rFonts w:eastAsia="Arial"/>
              </w:rPr>
            </w:pPr>
          </w:p>
        </w:tc>
        <w:tc>
          <w:tcPr>
            <w:tcW w:w="908" w:type="dxa"/>
            <w:vMerge/>
            <w:shd w:val="clear" w:color="auto" w:fill="auto"/>
            <w:vAlign w:val="center"/>
          </w:tcPr>
          <w:p w14:paraId="57E8230A" w14:textId="77777777" w:rsidR="00773E9A" w:rsidRPr="00882F14" w:rsidRDefault="00773E9A" w:rsidP="00F87692">
            <w:pPr>
              <w:spacing w:line="240" w:lineRule="auto"/>
              <w:jc w:val="left"/>
              <w:rPr>
                <w:rFonts w:eastAsia="Arial"/>
              </w:rPr>
            </w:pPr>
          </w:p>
        </w:tc>
        <w:tc>
          <w:tcPr>
            <w:tcW w:w="2454" w:type="dxa"/>
            <w:shd w:val="clear" w:color="auto" w:fill="auto"/>
            <w:vAlign w:val="center"/>
          </w:tcPr>
          <w:p w14:paraId="7F952AD8" w14:textId="77777777" w:rsidR="00773E9A" w:rsidRPr="00882F14" w:rsidRDefault="00773E9A" w:rsidP="00F87692">
            <w:pPr>
              <w:spacing w:line="240" w:lineRule="auto"/>
              <w:jc w:val="center"/>
              <w:rPr>
                <w:rFonts w:eastAsia="Arial"/>
              </w:rPr>
            </w:pPr>
            <w:r w:rsidRPr="00882F14">
              <w:rPr>
                <w:rFonts w:eastAsia="Arial"/>
              </w:rPr>
              <w:t>Tran Duc Truong Giang</w:t>
            </w:r>
          </w:p>
        </w:tc>
        <w:tc>
          <w:tcPr>
            <w:tcW w:w="1392" w:type="dxa"/>
            <w:shd w:val="clear" w:color="auto" w:fill="auto"/>
            <w:vAlign w:val="center"/>
          </w:tcPr>
          <w:p w14:paraId="1899961C" w14:textId="77777777" w:rsidR="00773E9A" w:rsidRPr="00882F14" w:rsidRDefault="00773E9A" w:rsidP="00F87692">
            <w:pPr>
              <w:spacing w:line="240" w:lineRule="auto"/>
              <w:jc w:val="center"/>
              <w:rPr>
                <w:rFonts w:eastAsia="Arial"/>
              </w:rPr>
            </w:pPr>
            <w:r w:rsidRPr="00882F14">
              <w:rPr>
                <w:rFonts w:eastAsia="Arial"/>
              </w:rPr>
              <w:t>Completed</w:t>
            </w:r>
          </w:p>
        </w:tc>
      </w:tr>
      <w:tr w:rsidR="00773E9A" w:rsidRPr="00882F14" w14:paraId="4F4122D7" w14:textId="77777777" w:rsidTr="00F87692">
        <w:trPr>
          <w:trHeight w:val="325"/>
        </w:trPr>
        <w:tc>
          <w:tcPr>
            <w:tcW w:w="1388" w:type="dxa"/>
            <w:shd w:val="clear" w:color="auto" w:fill="auto"/>
          </w:tcPr>
          <w:p w14:paraId="11A41D15" w14:textId="77777777" w:rsidR="00773E9A" w:rsidRPr="00882F14" w:rsidRDefault="00773E9A" w:rsidP="00F87692">
            <w:pPr>
              <w:spacing w:line="240" w:lineRule="auto"/>
              <w:jc w:val="center"/>
              <w:rPr>
                <w:rFonts w:eastAsia="Arial"/>
              </w:rPr>
            </w:pPr>
            <w:r w:rsidRPr="00882F14">
              <w:rPr>
                <w:rFonts w:eastAsia="Arial"/>
              </w:rPr>
              <w:t>04</w:t>
            </w:r>
          </w:p>
        </w:tc>
        <w:tc>
          <w:tcPr>
            <w:tcW w:w="2727" w:type="dxa"/>
            <w:shd w:val="clear" w:color="auto" w:fill="auto"/>
            <w:vAlign w:val="center"/>
          </w:tcPr>
          <w:p w14:paraId="5FFC6626" w14:textId="77777777" w:rsidR="00773E9A" w:rsidRPr="00882F14" w:rsidRDefault="00773E9A" w:rsidP="00F87692">
            <w:pPr>
              <w:spacing w:line="240" w:lineRule="auto"/>
              <w:jc w:val="left"/>
              <w:rPr>
                <w:rFonts w:eastAsia="Arial"/>
              </w:rPr>
            </w:pPr>
            <w:r w:rsidRPr="00882F14">
              <w:rPr>
                <w:rFonts w:eastAsia="Arial"/>
              </w:rPr>
              <w:t>GUI Design (Customer, Account, Employee)</w:t>
            </w:r>
          </w:p>
        </w:tc>
        <w:tc>
          <w:tcPr>
            <w:tcW w:w="817" w:type="dxa"/>
            <w:vMerge/>
            <w:shd w:val="clear" w:color="auto" w:fill="auto"/>
            <w:vAlign w:val="center"/>
          </w:tcPr>
          <w:p w14:paraId="70E7B07F" w14:textId="77777777" w:rsidR="00773E9A" w:rsidRPr="00882F14" w:rsidRDefault="00773E9A" w:rsidP="00F87692">
            <w:pPr>
              <w:spacing w:line="240" w:lineRule="auto"/>
              <w:jc w:val="left"/>
              <w:rPr>
                <w:rFonts w:eastAsia="Arial"/>
              </w:rPr>
            </w:pPr>
          </w:p>
        </w:tc>
        <w:tc>
          <w:tcPr>
            <w:tcW w:w="908" w:type="dxa"/>
            <w:vMerge/>
            <w:shd w:val="clear" w:color="auto" w:fill="auto"/>
            <w:vAlign w:val="center"/>
          </w:tcPr>
          <w:p w14:paraId="036AD92C" w14:textId="77777777" w:rsidR="00773E9A" w:rsidRPr="00882F14" w:rsidRDefault="00773E9A" w:rsidP="00F87692">
            <w:pPr>
              <w:spacing w:line="240" w:lineRule="auto"/>
              <w:jc w:val="left"/>
              <w:rPr>
                <w:rFonts w:eastAsia="Arial"/>
              </w:rPr>
            </w:pPr>
          </w:p>
        </w:tc>
        <w:tc>
          <w:tcPr>
            <w:tcW w:w="2454" w:type="dxa"/>
            <w:shd w:val="clear" w:color="auto" w:fill="auto"/>
            <w:vAlign w:val="center"/>
          </w:tcPr>
          <w:p w14:paraId="351A2927" w14:textId="77777777" w:rsidR="00773E9A" w:rsidRPr="00882F14" w:rsidRDefault="00773E9A" w:rsidP="00F87692">
            <w:pPr>
              <w:spacing w:line="240" w:lineRule="auto"/>
              <w:jc w:val="center"/>
              <w:rPr>
                <w:rFonts w:eastAsia="Arial"/>
              </w:rPr>
            </w:pPr>
            <w:r w:rsidRPr="00882F14">
              <w:rPr>
                <w:rFonts w:eastAsia="Arial"/>
              </w:rPr>
              <w:t>Ha Hoang Bao Nguyen</w:t>
            </w:r>
          </w:p>
        </w:tc>
        <w:tc>
          <w:tcPr>
            <w:tcW w:w="1392" w:type="dxa"/>
            <w:shd w:val="clear" w:color="auto" w:fill="auto"/>
            <w:vAlign w:val="center"/>
          </w:tcPr>
          <w:p w14:paraId="47A99189" w14:textId="77777777" w:rsidR="00773E9A" w:rsidRPr="00882F14" w:rsidRDefault="00773E9A" w:rsidP="00F87692">
            <w:pPr>
              <w:spacing w:line="240" w:lineRule="auto"/>
              <w:jc w:val="center"/>
              <w:rPr>
                <w:rFonts w:eastAsia="Arial"/>
              </w:rPr>
            </w:pPr>
            <w:r w:rsidRPr="00882F14">
              <w:rPr>
                <w:rFonts w:eastAsia="Arial"/>
              </w:rPr>
              <w:t>Completed</w:t>
            </w:r>
          </w:p>
        </w:tc>
      </w:tr>
    </w:tbl>
    <w:p w14:paraId="6C9E2B62" w14:textId="6D2BD044" w:rsidR="008552C9" w:rsidRPr="00882F14" w:rsidRDefault="008552C9" w:rsidP="008552C9">
      <w:pPr>
        <w:jc w:val="center"/>
        <w:rPr>
          <w:b/>
          <w:sz w:val="40"/>
          <w:szCs w:val="40"/>
          <w:lang w:val="en-US" w:eastAsia="en-US"/>
        </w:rPr>
      </w:pPr>
    </w:p>
    <w:p w14:paraId="44E1A03D" w14:textId="77777777" w:rsidR="00773E9A" w:rsidRPr="00882F14" w:rsidRDefault="00773E9A" w:rsidP="008552C9">
      <w:pPr>
        <w:jc w:val="center"/>
        <w:rPr>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8552C9" w:rsidRPr="00882F14" w14:paraId="1228332D" w14:textId="77777777" w:rsidTr="00F87692">
        <w:tc>
          <w:tcPr>
            <w:tcW w:w="2321" w:type="dxa"/>
            <w:shd w:val="clear" w:color="auto" w:fill="auto"/>
          </w:tcPr>
          <w:p w14:paraId="0AF347FD" w14:textId="77777777" w:rsidR="008552C9" w:rsidRPr="00882F14" w:rsidRDefault="008552C9" w:rsidP="00F87692">
            <w:pPr>
              <w:jc w:val="left"/>
              <w:rPr>
                <w:rFonts w:eastAsia="Arial"/>
              </w:rPr>
            </w:pPr>
          </w:p>
        </w:tc>
        <w:tc>
          <w:tcPr>
            <w:tcW w:w="3715" w:type="dxa"/>
            <w:shd w:val="clear" w:color="auto" w:fill="auto"/>
          </w:tcPr>
          <w:p w14:paraId="321D7247" w14:textId="77777777" w:rsidR="008552C9" w:rsidRPr="00882F14" w:rsidRDefault="008552C9" w:rsidP="00F87692">
            <w:pPr>
              <w:jc w:val="center"/>
              <w:rPr>
                <w:rFonts w:eastAsia="Arial"/>
              </w:rPr>
            </w:pPr>
            <w:r w:rsidRPr="00882F14">
              <w:rPr>
                <w:rFonts w:eastAsia="Arial"/>
              </w:rPr>
              <w:t>Prepare By: Group 4</w:t>
            </w:r>
          </w:p>
        </w:tc>
        <w:tc>
          <w:tcPr>
            <w:tcW w:w="3589" w:type="dxa"/>
            <w:shd w:val="clear" w:color="auto" w:fill="auto"/>
          </w:tcPr>
          <w:p w14:paraId="2EB5DE91" w14:textId="77777777" w:rsidR="008552C9" w:rsidRPr="00882F14" w:rsidRDefault="008552C9" w:rsidP="00F87692">
            <w:pPr>
              <w:jc w:val="center"/>
              <w:rPr>
                <w:rFonts w:eastAsia="Arial"/>
              </w:rPr>
            </w:pPr>
            <w:r w:rsidRPr="00882F14">
              <w:rPr>
                <w:rFonts w:eastAsia="Arial"/>
              </w:rPr>
              <w:t>Approved By: Faculty</w:t>
            </w:r>
          </w:p>
        </w:tc>
      </w:tr>
      <w:tr w:rsidR="008552C9" w:rsidRPr="00882F14" w14:paraId="4C3BA552" w14:textId="77777777" w:rsidTr="00F87692">
        <w:tc>
          <w:tcPr>
            <w:tcW w:w="2321" w:type="dxa"/>
            <w:shd w:val="clear" w:color="auto" w:fill="auto"/>
            <w:vAlign w:val="center"/>
          </w:tcPr>
          <w:p w14:paraId="2B3FF84D" w14:textId="77777777" w:rsidR="008552C9" w:rsidRPr="00882F14" w:rsidRDefault="008552C9" w:rsidP="00F87692">
            <w:pPr>
              <w:jc w:val="center"/>
              <w:rPr>
                <w:rFonts w:eastAsia="Arial"/>
              </w:rPr>
            </w:pPr>
            <w:r w:rsidRPr="00882F14">
              <w:rPr>
                <w:rFonts w:eastAsia="Arial"/>
              </w:rPr>
              <w:t>Date: Nov-13,2018</w:t>
            </w:r>
          </w:p>
          <w:p w14:paraId="5025693B" w14:textId="77777777" w:rsidR="008552C9" w:rsidRPr="00882F14" w:rsidRDefault="008552C9" w:rsidP="00F87692">
            <w:pPr>
              <w:jc w:val="left"/>
              <w:rPr>
                <w:rFonts w:eastAsia="Arial"/>
              </w:rPr>
            </w:pPr>
          </w:p>
        </w:tc>
        <w:tc>
          <w:tcPr>
            <w:tcW w:w="3715" w:type="dxa"/>
            <w:shd w:val="clear" w:color="auto" w:fill="auto"/>
          </w:tcPr>
          <w:p w14:paraId="4642CC4F" w14:textId="77777777" w:rsidR="008552C9" w:rsidRPr="00882F14" w:rsidRDefault="008552C9" w:rsidP="00F87692">
            <w:pPr>
              <w:jc w:val="center"/>
              <w:rPr>
                <w:rFonts w:eastAsia="Arial"/>
              </w:rPr>
            </w:pPr>
            <w:r w:rsidRPr="00882F14">
              <w:rPr>
                <w:rFonts w:eastAsia="Arial"/>
              </w:rPr>
              <w:t>Team Leader</w:t>
            </w:r>
          </w:p>
          <w:p w14:paraId="0BA4BE4E" w14:textId="77777777" w:rsidR="008552C9" w:rsidRPr="00882F14" w:rsidRDefault="008552C9" w:rsidP="00F87692">
            <w:pPr>
              <w:jc w:val="left"/>
              <w:rPr>
                <w:rFonts w:eastAsia="Arial"/>
              </w:rPr>
            </w:pPr>
          </w:p>
          <w:p w14:paraId="4A257460" w14:textId="77777777" w:rsidR="008552C9" w:rsidRPr="00882F14" w:rsidRDefault="008552C9" w:rsidP="00F87692">
            <w:pPr>
              <w:jc w:val="left"/>
              <w:rPr>
                <w:rFonts w:eastAsia="Arial"/>
              </w:rPr>
            </w:pPr>
          </w:p>
          <w:p w14:paraId="19EE7001" w14:textId="77777777" w:rsidR="008552C9" w:rsidRPr="00882F14" w:rsidRDefault="008552C9" w:rsidP="00F87692">
            <w:pPr>
              <w:jc w:val="left"/>
              <w:rPr>
                <w:rFonts w:eastAsia="Arial"/>
              </w:rPr>
            </w:pPr>
          </w:p>
          <w:p w14:paraId="6B4B83C4" w14:textId="77777777" w:rsidR="008552C9" w:rsidRPr="00882F14" w:rsidRDefault="008552C9" w:rsidP="00F87692">
            <w:pPr>
              <w:jc w:val="left"/>
              <w:rPr>
                <w:rFonts w:eastAsia="Arial"/>
              </w:rPr>
            </w:pPr>
          </w:p>
          <w:p w14:paraId="4B0AF941" w14:textId="77777777" w:rsidR="008552C9" w:rsidRPr="00882F14" w:rsidRDefault="008552C9" w:rsidP="00F87692">
            <w:pPr>
              <w:jc w:val="left"/>
              <w:rPr>
                <w:rFonts w:eastAsia="Arial"/>
              </w:rPr>
            </w:pPr>
          </w:p>
          <w:p w14:paraId="7F09009C" w14:textId="349473EF" w:rsidR="008552C9" w:rsidRPr="00882F14" w:rsidRDefault="008552C9" w:rsidP="00F87692">
            <w:pPr>
              <w:jc w:val="center"/>
              <w:rPr>
                <w:rFonts w:eastAsia="Arial"/>
              </w:rPr>
            </w:pPr>
            <w:r w:rsidRPr="00882F14">
              <w:rPr>
                <w:rFonts w:eastAsia="Arial"/>
              </w:rPr>
              <w:t>Nguyen Huu Phuc</w:t>
            </w:r>
          </w:p>
        </w:tc>
        <w:tc>
          <w:tcPr>
            <w:tcW w:w="3589" w:type="dxa"/>
            <w:shd w:val="clear" w:color="auto" w:fill="auto"/>
          </w:tcPr>
          <w:p w14:paraId="17696440" w14:textId="77777777" w:rsidR="008552C9" w:rsidRPr="00882F14" w:rsidRDefault="008552C9" w:rsidP="00F87692">
            <w:pPr>
              <w:jc w:val="left"/>
              <w:rPr>
                <w:rFonts w:eastAsia="Arial"/>
              </w:rPr>
            </w:pPr>
          </w:p>
          <w:p w14:paraId="41379D3A" w14:textId="77777777" w:rsidR="008552C9" w:rsidRPr="00882F14" w:rsidRDefault="008552C9" w:rsidP="00F87692">
            <w:pPr>
              <w:jc w:val="left"/>
              <w:rPr>
                <w:rFonts w:eastAsia="Arial"/>
              </w:rPr>
            </w:pPr>
          </w:p>
          <w:p w14:paraId="0D9799D5" w14:textId="77777777" w:rsidR="008552C9" w:rsidRPr="00882F14" w:rsidRDefault="008552C9" w:rsidP="00F87692">
            <w:pPr>
              <w:jc w:val="left"/>
              <w:rPr>
                <w:rFonts w:eastAsia="Arial"/>
              </w:rPr>
            </w:pPr>
          </w:p>
          <w:p w14:paraId="0BF5391A" w14:textId="77777777" w:rsidR="008552C9" w:rsidRPr="00882F14" w:rsidRDefault="008552C9" w:rsidP="00F87692">
            <w:pPr>
              <w:jc w:val="left"/>
              <w:rPr>
                <w:rFonts w:eastAsia="Arial"/>
              </w:rPr>
            </w:pPr>
          </w:p>
          <w:p w14:paraId="599C612D" w14:textId="77777777" w:rsidR="008552C9" w:rsidRPr="00882F14" w:rsidRDefault="008552C9" w:rsidP="00F87692">
            <w:pPr>
              <w:jc w:val="left"/>
              <w:rPr>
                <w:rFonts w:eastAsia="Arial"/>
              </w:rPr>
            </w:pPr>
          </w:p>
          <w:p w14:paraId="5F48E72B" w14:textId="77777777" w:rsidR="008552C9" w:rsidRPr="00882F14" w:rsidRDefault="008552C9" w:rsidP="00F87692">
            <w:pPr>
              <w:jc w:val="left"/>
              <w:rPr>
                <w:rFonts w:eastAsia="Arial"/>
              </w:rPr>
            </w:pPr>
          </w:p>
          <w:p w14:paraId="0AD94513" w14:textId="51E8F2AE" w:rsidR="008552C9" w:rsidRPr="00882F14" w:rsidRDefault="008552C9" w:rsidP="008552C9">
            <w:pPr>
              <w:jc w:val="center"/>
              <w:rPr>
                <w:rFonts w:eastAsia="Arial"/>
              </w:rPr>
            </w:pPr>
            <w:r w:rsidRPr="00882F14">
              <w:rPr>
                <w:rFonts w:eastAsia="Arial"/>
              </w:rPr>
              <w:t>Mr. Hoang Duc Quang</w:t>
            </w:r>
          </w:p>
        </w:tc>
      </w:tr>
    </w:tbl>
    <w:p w14:paraId="27421634" w14:textId="77777777" w:rsidR="008552C9" w:rsidRPr="00882F14" w:rsidRDefault="008552C9" w:rsidP="008552C9">
      <w:pPr>
        <w:spacing w:line="240" w:lineRule="auto"/>
        <w:jc w:val="left"/>
        <w:rPr>
          <w:b/>
          <w:bCs/>
          <w:color w:val="0D0D0D"/>
          <w:sz w:val="24"/>
          <w:szCs w:val="24"/>
          <w:lang w:eastAsia="en-US"/>
        </w:rPr>
      </w:pPr>
    </w:p>
    <w:p w14:paraId="7AC41A4B" w14:textId="77777777" w:rsidR="00805BF2" w:rsidRPr="00882F14" w:rsidRDefault="00805BF2" w:rsidP="00367F0C">
      <w:pPr>
        <w:spacing w:line="240" w:lineRule="auto"/>
        <w:jc w:val="left"/>
        <w:rPr>
          <w:sz w:val="40"/>
          <w:szCs w:val="40"/>
          <w:lang w:val="en-US" w:eastAsia="en-US"/>
        </w:rPr>
      </w:pPr>
    </w:p>
    <w:sectPr w:rsidR="00805BF2" w:rsidRPr="00882F14" w:rsidSect="00D761FB">
      <w:headerReference w:type="even" r:id="rId75"/>
      <w:headerReference w:type="default" r:id="rId76"/>
      <w:footerReference w:type="default" r:id="rId77"/>
      <w:headerReference w:type="first" r:id="rId78"/>
      <w:footerReference w:type="first" r:id="rId79"/>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225E1EB" w14:textId="77777777" w:rsidR="002B1746" w:rsidRDefault="002B1746">
      <w:r>
        <w:separator/>
      </w:r>
    </w:p>
    <w:p w14:paraId="02589EC9" w14:textId="77777777" w:rsidR="002B1746" w:rsidRDefault="002B1746"/>
    <w:p w14:paraId="1CD03128" w14:textId="77777777" w:rsidR="002B1746" w:rsidRDefault="002B1746"/>
  </w:endnote>
  <w:endnote w:type="continuationSeparator" w:id="0">
    <w:p w14:paraId="1D456C99" w14:textId="77777777" w:rsidR="002B1746" w:rsidRDefault="002B1746">
      <w:r>
        <w:continuationSeparator/>
      </w:r>
    </w:p>
    <w:p w14:paraId="0B63E60D" w14:textId="77777777" w:rsidR="002B1746" w:rsidRDefault="002B1746"/>
    <w:p w14:paraId="127D4A9B" w14:textId="77777777" w:rsidR="002B1746" w:rsidRDefault="002B17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15CA29" w14:textId="13A75257" w:rsidR="00F87692" w:rsidRPr="00C224E7" w:rsidRDefault="00F87692" w:rsidP="005F39FE">
    <w:pPr>
      <w:tabs>
        <w:tab w:val="right" w:pos="9085"/>
      </w:tabs>
      <w:rPr>
        <w:rFonts w:ascii="Arial" w:hAnsi="Arial" w:cs="Arial"/>
      </w:rPr>
    </w:pPr>
    <w:r>
      <w:rPr>
        <w:rFonts w:ascii="Arial" w:hAnsi="Arial" w:cs="Arial"/>
        <w:noProof/>
      </w:rPr>
      <mc:AlternateContent>
        <mc:Choice Requires="wps">
          <w:drawing>
            <wp:anchor distT="0" distB="0" distL="114300" distR="114300" simplePos="0" relativeHeight="251657216" behindDoc="0" locked="0" layoutInCell="1" allowOverlap="1" wp14:anchorId="6EE62968" wp14:editId="4AB05090">
              <wp:simplePos x="0" y="0"/>
              <wp:positionH relativeFrom="column">
                <wp:posOffset>-800735</wp:posOffset>
              </wp:positionH>
              <wp:positionV relativeFrom="paragraph">
                <wp:posOffset>-224155</wp:posOffset>
              </wp:positionV>
              <wp:extent cx="7359650" cy="0"/>
              <wp:effectExtent l="0" t="0" r="0" b="0"/>
              <wp:wrapNone/>
              <wp:docPr id="141" name="Straight Connector 141"/>
              <wp:cNvGraphicFramePr/>
              <a:graphic xmlns:a="http://schemas.openxmlformats.org/drawingml/2006/main">
                <a:graphicData uri="http://schemas.microsoft.com/office/word/2010/wordprocessingShape">
                  <wps:wsp>
                    <wps:cNvCnPr/>
                    <wps:spPr>
                      <a:xfrm>
                        <a:off x="0" y="0"/>
                        <a:ext cx="735965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20D12C" id="Straight Connector 14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63.05pt,-17.65pt" to="516.4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" strokecolor="black [3200]" strokeweight=".25pt">
              <v:stroke joinstyle="miter"/>
            </v:line>
          </w:pict>
        </mc:Fallback>
      </mc:AlternateContent>
    </w:r>
    <w:r w:rsidRPr="00C224E7">
      <w:rPr>
        <w:rFonts w:ascii="Arial" w:hAnsi="Arial" w:cs="Arial"/>
      </w:rPr>
      <w:t>FPT-APTECH-T1.1</w:t>
    </w:r>
    <w:r>
      <w:rPr>
        <w:rFonts w:ascii="Arial" w:hAnsi="Arial" w:cs="Arial"/>
      </w:rPr>
      <w:t>807</w:t>
    </w:r>
    <w:r w:rsidRPr="00C224E7">
      <w:rPr>
        <w:rFonts w:ascii="Arial" w:hAnsi="Arial" w:cs="Arial"/>
      </w:rPr>
      <w:t>.</w:t>
    </w:r>
    <w:r>
      <w:rPr>
        <w:rFonts w:ascii="Arial" w:hAnsi="Arial" w:cs="Arial"/>
      </w:rPr>
      <w:t>M</w:t>
    </w:r>
    <w:r w:rsidRPr="00C224E7">
      <w:rPr>
        <w:rFonts w:ascii="Arial" w:hAnsi="Arial" w:cs="Arial"/>
      </w:rPr>
      <w:t xml:space="preserve">0-Group </w:t>
    </w:r>
    <w:r>
      <w:rPr>
        <w:rFonts w:ascii="Arial" w:hAnsi="Arial" w:cs="Arial"/>
      </w:rPr>
      <w:t>4</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007F6A54" w:rsidRPr="007F6A54">
      <w:rPr>
        <w:rFonts w:ascii="Arial" w:hAnsi="Arial" w:cs="Arial"/>
        <w:b/>
        <w:bCs/>
        <w:noProof/>
      </w:rPr>
      <w:t>55</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00F87692" w14:paraId="2A135406" w14:textId="77777777" w:rsidTr="39E937E4">
      <w:tc>
        <w:tcPr>
          <w:tcW w:w="3360" w:type="dxa"/>
        </w:tcPr>
        <w:p w14:paraId="1247AE05" w14:textId="66E0F8BD" w:rsidR="00F87692" w:rsidRDefault="00F87692" w:rsidP="39E937E4">
          <w:pPr>
            <w:pStyle w:val="Header"/>
            <w:ind w:left="-115"/>
            <w:jc w:val="left"/>
          </w:pPr>
        </w:p>
      </w:tc>
      <w:tc>
        <w:tcPr>
          <w:tcW w:w="3360" w:type="dxa"/>
        </w:tcPr>
        <w:p w14:paraId="712EC29B" w14:textId="7FA09CA9" w:rsidR="00F87692" w:rsidRDefault="00F87692" w:rsidP="39E937E4">
          <w:pPr>
            <w:pStyle w:val="Header"/>
            <w:jc w:val="center"/>
          </w:pPr>
        </w:p>
      </w:tc>
      <w:tc>
        <w:tcPr>
          <w:tcW w:w="3360" w:type="dxa"/>
        </w:tcPr>
        <w:p w14:paraId="53942FD2" w14:textId="7DBD6CD6" w:rsidR="00F87692" w:rsidRDefault="00F87692" w:rsidP="39E937E4">
          <w:pPr>
            <w:pStyle w:val="Header"/>
            <w:ind w:right="-115"/>
            <w:jc w:val="right"/>
          </w:pPr>
        </w:p>
      </w:tc>
    </w:tr>
  </w:tbl>
  <w:p w14:paraId="19202EA0" w14:textId="559C38D0" w:rsidR="00F87692" w:rsidRDefault="00F87692" w:rsidP="39E937E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86B10E" w14:textId="77777777" w:rsidR="002B1746" w:rsidRDefault="002B1746">
      <w:r>
        <w:separator/>
      </w:r>
    </w:p>
    <w:p w14:paraId="0F4320AF" w14:textId="77777777" w:rsidR="002B1746" w:rsidRDefault="002B1746"/>
    <w:p w14:paraId="1D498EB3" w14:textId="77777777" w:rsidR="002B1746" w:rsidRDefault="002B1746"/>
  </w:footnote>
  <w:footnote w:type="continuationSeparator" w:id="0">
    <w:p w14:paraId="1976FEAE" w14:textId="77777777" w:rsidR="002B1746" w:rsidRDefault="002B1746">
      <w:r>
        <w:continuationSeparator/>
      </w:r>
    </w:p>
    <w:p w14:paraId="05150952" w14:textId="77777777" w:rsidR="002B1746" w:rsidRDefault="002B1746"/>
    <w:p w14:paraId="1313336F" w14:textId="77777777" w:rsidR="002B1746" w:rsidRDefault="002B174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894AC1" w14:textId="77777777" w:rsidR="00F87692" w:rsidRDefault="00F87692"/>
  <w:p w14:paraId="6D05A840" w14:textId="77777777" w:rsidR="00F87692" w:rsidRDefault="00F87692"/>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6A372A" w14:textId="38218172" w:rsidR="00F87692" w:rsidRPr="00C224E7" w:rsidRDefault="00F87692" w:rsidP="005F39FE">
    <w:pPr>
      <w:pStyle w:val="Header"/>
      <w:tabs>
        <w:tab w:val="clear" w:pos="4513"/>
        <w:tab w:val="clear" w:pos="9026"/>
        <w:tab w:val="right" w:pos="9085"/>
      </w:tabs>
      <w:rPr>
        <w:rFonts w:ascii="Arial" w:hAnsi="Arial" w:cs="Arial"/>
        <w:lang w:val="en-US"/>
      </w:rPr>
    </w:pPr>
    <w:r>
      <w:rPr>
        <w:rFonts w:ascii="Arial" w:hAnsi="Arial" w:cs="Arial"/>
        <w:noProof/>
      </w:rPr>
      <mc:AlternateContent>
        <mc:Choice Requires="wps">
          <w:drawing>
            <wp:anchor distT="0" distB="0" distL="114300" distR="114300" simplePos="0" relativeHeight="251660288" behindDoc="0" locked="0" layoutInCell="1" allowOverlap="1" wp14:anchorId="1108728F" wp14:editId="3416FF67">
              <wp:simplePos x="0" y="0"/>
              <wp:positionH relativeFrom="margin">
                <wp:posOffset>-795020</wp:posOffset>
              </wp:positionH>
              <wp:positionV relativeFrom="paragraph">
                <wp:posOffset>354965</wp:posOffset>
              </wp:positionV>
              <wp:extent cx="7359650" cy="0"/>
              <wp:effectExtent l="0" t="0" r="0" b="0"/>
              <wp:wrapNone/>
              <wp:docPr id="142" name="Straight Connector 142"/>
              <wp:cNvGraphicFramePr/>
              <a:graphic xmlns:a="http://schemas.openxmlformats.org/drawingml/2006/main">
                <a:graphicData uri="http://schemas.microsoft.com/office/word/2010/wordprocessingShape">
                  <wps:wsp>
                    <wps:cNvCnPr/>
                    <wps:spPr>
                      <a:xfrm>
                        <a:off x="0" y="0"/>
                        <a:ext cx="735965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8507933" id="Straight Connector 142" o:spid="_x0000_s1026" style="position:absolute;z-index:251660288;visibility:visible;mso-wrap-style:square;mso-wrap-distance-left:9pt;mso-wrap-distance-top:0;mso-wrap-distance-right:9pt;mso-wrap-distance-bottom:0;mso-position-horizontal:absolute;mso-position-horizontal-relative:margin;mso-position-vertical:absolute;mso-position-vertical-relative:text" from="-62.6pt,27.95pt" to="516.9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" strokecolor="black [3200]" strokeweight=".25pt">
              <v:stroke joinstyle="miter"/>
              <w10:wrap anchorx="margin"/>
            </v:line>
          </w:pict>
        </mc:Fallback>
      </mc:AlternateContent>
    </w:r>
    <w:r>
      <w:rPr>
        <w:lang w:val="en-US"/>
      </w:rPr>
      <w:tab/>
    </w:r>
    <w:r w:rsidRPr="00C224E7">
      <w:rPr>
        <w:rFonts w:ascii="Arial" w:hAnsi="Arial" w:cs="Arial"/>
        <w:lang w:val="en-US"/>
      </w:rPr>
      <w:t>e</w:t>
    </w:r>
    <w:r>
      <w:rPr>
        <w:rFonts w:ascii="Arial" w:hAnsi="Arial" w:cs="Arial"/>
        <w:lang w:val="en-US"/>
      </w:rPr>
      <w:t xml:space="preserve">-Project: </w:t>
    </w:r>
    <w:r w:rsidRPr="00EB7F6C">
      <w:rPr>
        <w:rFonts w:ascii="Arial" w:hAnsi="Arial" w:cs="Arial"/>
        <w:color w:val="000000"/>
      </w:rPr>
      <w:t>SRC Travel Agencies</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360"/>
      <w:gridCol w:w="3360"/>
      <w:gridCol w:w="3360"/>
    </w:tblGrid>
    <w:tr w:rsidR="00F87692" w14:paraId="1CF30C67" w14:textId="77777777" w:rsidTr="39E937E4">
      <w:tc>
        <w:tcPr>
          <w:tcW w:w="3360" w:type="dxa"/>
        </w:tcPr>
        <w:p w14:paraId="6645013F" w14:textId="03266B0A" w:rsidR="00F87692" w:rsidRDefault="00F87692" w:rsidP="39E937E4">
          <w:pPr>
            <w:pStyle w:val="Header"/>
            <w:ind w:left="-115"/>
            <w:jc w:val="left"/>
          </w:pPr>
        </w:p>
      </w:tc>
      <w:tc>
        <w:tcPr>
          <w:tcW w:w="3360" w:type="dxa"/>
        </w:tcPr>
        <w:p w14:paraId="13DD75E9" w14:textId="09D643FE" w:rsidR="00F87692" w:rsidRDefault="00F87692" w:rsidP="39E937E4">
          <w:pPr>
            <w:pStyle w:val="Header"/>
            <w:jc w:val="center"/>
          </w:pPr>
        </w:p>
      </w:tc>
      <w:tc>
        <w:tcPr>
          <w:tcW w:w="3360" w:type="dxa"/>
        </w:tcPr>
        <w:p w14:paraId="6D1BA386" w14:textId="22F9AFD0" w:rsidR="00F87692" w:rsidRDefault="00F87692" w:rsidP="39E937E4">
          <w:pPr>
            <w:pStyle w:val="Header"/>
            <w:ind w:right="-115"/>
            <w:jc w:val="right"/>
          </w:pPr>
        </w:p>
      </w:tc>
    </w:tr>
  </w:tbl>
  <w:p w14:paraId="459701A0" w14:textId="12D912C1" w:rsidR="00F87692" w:rsidRDefault="00F87692" w:rsidP="39E937E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0770CF"/>
    <w:multiLevelType w:val="hybridMultilevel"/>
    <w:tmpl w:val="2EBC36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626BF5"/>
    <w:multiLevelType w:val="hybridMultilevel"/>
    <w:tmpl w:val="CE6EEB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4" w15:restartNumberingAfterBreak="0">
    <w:nsid w:val="1D0E4D6A"/>
    <w:multiLevelType w:val="multilevel"/>
    <w:tmpl w:val="6A7EF808"/>
    <w:lvl w:ilvl="0">
      <w:start w:val="1"/>
      <w:numFmt w:val="decimal"/>
      <w:lvlText w:val="%1."/>
      <w:lvlJc w:val="left"/>
      <w:pPr>
        <w:ind w:left="72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5"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F86BD0"/>
    <w:multiLevelType w:val="multilevel"/>
    <w:tmpl w:val="6BBEB912"/>
    <w:lvl w:ilvl="0">
      <w:start w:val="1"/>
      <w:numFmt w:val="decimal"/>
      <w:lvlText w:val="%1."/>
      <w:lvlJc w:val="left"/>
      <w:pPr>
        <w:ind w:left="720" w:hanging="360"/>
      </w:pPr>
      <w:rPr>
        <w:sz w:val="32"/>
        <w:szCs w:val="32"/>
      </w:rPr>
    </w:lvl>
    <w:lvl w:ilvl="1">
      <w:start w:val="1"/>
      <w:numFmt w:val="decimal"/>
      <w:lvlText w:val="%1.%2"/>
      <w:lvlJc w:val="left"/>
      <w:pPr>
        <w:ind w:left="1080" w:hanging="720"/>
      </w:p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7" w15:restartNumberingAfterBreak="0">
    <w:nsid w:val="292119B5"/>
    <w:multiLevelType w:val="multilevel"/>
    <w:tmpl w:val="10725296"/>
    <w:lvl w:ilvl="0">
      <w:start w:val="1"/>
      <w:numFmt w:val="decimal"/>
      <w:lvlText w:val="%1."/>
      <w:lvlJc w:val="left"/>
      <w:pPr>
        <w:ind w:left="1080" w:hanging="360"/>
      </w:pPr>
      <w:rPr>
        <w:rFonts w:hint="default"/>
      </w:rPr>
    </w:lvl>
    <w:lvl w:ilvl="1">
      <w:start w:val="1"/>
      <w:numFmt w:val="decimal"/>
      <w:lvlText w:val="%1.%2"/>
      <w:lvlJc w:val="left"/>
      <w:pPr>
        <w:ind w:left="1800" w:hanging="720"/>
      </w:p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8" w15:restartNumberingAfterBreak="0">
    <w:nsid w:val="294B5541"/>
    <w:multiLevelType w:val="multilevel"/>
    <w:tmpl w:val="A3940192"/>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9"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987E55"/>
    <w:multiLevelType w:val="hybridMultilevel"/>
    <w:tmpl w:val="E0E436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F36FB3"/>
    <w:multiLevelType w:val="multilevel"/>
    <w:tmpl w:val="422279C4"/>
    <w:lvl w:ilvl="0">
      <w:start w:val="1"/>
      <w:numFmt w:val="decimal"/>
      <w:pStyle w:val="Heading1"/>
      <w:lvlText w:val="%1"/>
      <w:lvlJc w:val="left"/>
      <w:pPr>
        <w:tabs>
          <w:tab w:val="num" w:pos="3762"/>
        </w:tabs>
        <w:ind w:left="376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12E7C5D"/>
    <w:multiLevelType w:val="hybridMultilevel"/>
    <w:tmpl w:val="93D6E9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1AF51B4"/>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7" w15:restartNumberingAfterBreak="0">
    <w:nsid w:val="3B2B0F36"/>
    <w:multiLevelType w:val="hybridMultilevel"/>
    <w:tmpl w:val="4CC6D4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9" w15:restartNumberingAfterBreak="0">
    <w:nsid w:val="48E35ECA"/>
    <w:multiLevelType w:val="hybridMultilevel"/>
    <w:tmpl w:val="0DC0CF8C"/>
    <w:lvl w:ilvl="0" w:tplc="B28E9A48">
      <w:start w:val="3"/>
      <w:numFmt w:val="bullet"/>
      <w:lvlText w:val="-"/>
      <w:lvlJc w:val="left"/>
      <w:pPr>
        <w:ind w:left="922" w:hanging="360"/>
      </w:pPr>
      <w:rPr>
        <w:rFonts w:ascii="Arial" w:eastAsia="Times New Roman" w:hAnsi="Arial" w:cs="Arial" w:hint="default"/>
        <w:b w:val="0"/>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0"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A01855"/>
    <w:multiLevelType w:val="multilevel"/>
    <w:tmpl w:val="A3940192"/>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2" w15:restartNumberingAfterBreak="0">
    <w:nsid w:val="56442423"/>
    <w:multiLevelType w:val="hybridMultilevel"/>
    <w:tmpl w:val="BFFE016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8859FF"/>
    <w:multiLevelType w:val="hybridMultilevel"/>
    <w:tmpl w:val="59ACA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1920B2"/>
    <w:multiLevelType w:val="multilevel"/>
    <w:tmpl w:val="3D88F54A"/>
    <w:lvl w:ilvl="0">
      <w:start w:val="1"/>
      <w:numFmt w:val="decimal"/>
      <w:pStyle w:val="Heading2forappendices"/>
      <w:lvlText w:val="%1."/>
      <w:lvlJc w:val="left"/>
      <w:pPr>
        <w:ind w:left="360" w:hanging="360"/>
      </w:pPr>
    </w:lvl>
    <w:lvl w:ilvl="1">
      <w:start w:val="3"/>
      <w:numFmt w:val="decimal"/>
      <w:isLgl/>
      <w:lvlText w:val="%1.%2"/>
      <w:lvlJc w:val="left"/>
      <w:pPr>
        <w:ind w:left="1282" w:hanging="720"/>
      </w:pPr>
      <w:rPr>
        <w:rFonts w:hint="default"/>
      </w:rPr>
    </w:lvl>
    <w:lvl w:ilvl="2">
      <w:start w:val="1"/>
      <w:numFmt w:val="decimal"/>
      <w:isLgl/>
      <w:lvlText w:val="%1.%2.%3"/>
      <w:lvlJc w:val="left"/>
      <w:pPr>
        <w:ind w:left="2204" w:hanging="1080"/>
      </w:pPr>
      <w:rPr>
        <w:rFonts w:hint="default"/>
      </w:rPr>
    </w:lvl>
    <w:lvl w:ilvl="3">
      <w:start w:val="1"/>
      <w:numFmt w:val="decimal"/>
      <w:isLgl/>
      <w:lvlText w:val="%1.%2.%3.%4"/>
      <w:lvlJc w:val="left"/>
      <w:pPr>
        <w:ind w:left="3126" w:hanging="1440"/>
      </w:pPr>
      <w:rPr>
        <w:rFonts w:hint="default"/>
      </w:rPr>
    </w:lvl>
    <w:lvl w:ilvl="4">
      <w:start w:val="1"/>
      <w:numFmt w:val="decimal"/>
      <w:isLgl/>
      <w:lvlText w:val="%1.%2.%3.%4.%5"/>
      <w:lvlJc w:val="left"/>
      <w:pPr>
        <w:ind w:left="3688" w:hanging="1440"/>
      </w:pPr>
      <w:rPr>
        <w:rFonts w:hint="default"/>
      </w:rPr>
    </w:lvl>
    <w:lvl w:ilvl="5">
      <w:start w:val="1"/>
      <w:numFmt w:val="decimal"/>
      <w:isLgl/>
      <w:lvlText w:val="%1.%2.%3.%4.%5.%6"/>
      <w:lvlJc w:val="left"/>
      <w:pPr>
        <w:ind w:left="4610" w:hanging="1800"/>
      </w:pPr>
      <w:rPr>
        <w:rFonts w:hint="default"/>
      </w:rPr>
    </w:lvl>
    <w:lvl w:ilvl="6">
      <w:start w:val="1"/>
      <w:numFmt w:val="decimal"/>
      <w:isLgl/>
      <w:lvlText w:val="%1.%2.%3.%4.%5.%6.%7"/>
      <w:lvlJc w:val="left"/>
      <w:pPr>
        <w:ind w:left="5532" w:hanging="2160"/>
      </w:pPr>
      <w:rPr>
        <w:rFonts w:hint="default"/>
      </w:rPr>
    </w:lvl>
    <w:lvl w:ilvl="7">
      <w:start w:val="1"/>
      <w:numFmt w:val="decimal"/>
      <w:isLgl/>
      <w:lvlText w:val="%1.%2.%3.%4.%5.%6.%7.%8"/>
      <w:lvlJc w:val="left"/>
      <w:pPr>
        <w:ind w:left="6454" w:hanging="2520"/>
      </w:pPr>
      <w:rPr>
        <w:rFonts w:hint="default"/>
      </w:rPr>
    </w:lvl>
    <w:lvl w:ilvl="8">
      <w:start w:val="1"/>
      <w:numFmt w:val="decimal"/>
      <w:isLgl/>
      <w:lvlText w:val="%1.%2.%3.%4.%5.%6.%7.%8.%9"/>
      <w:lvlJc w:val="left"/>
      <w:pPr>
        <w:ind w:left="7376" w:hanging="2880"/>
      </w:pPr>
      <w:rPr>
        <w:rFonts w:hint="default"/>
      </w:rPr>
    </w:lvl>
  </w:abstractNum>
  <w:abstractNum w:abstractNumId="28" w15:restartNumberingAfterBreak="0">
    <w:nsid w:val="6E661B45"/>
    <w:multiLevelType w:val="hybridMultilevel"/>
    <w:tmpl w:val="AFDE8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FF31A8"/>
    <w:multiLevelType w:val="hybridMultilevel"/>
    <w:tmpl w:val="ECE262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F8905AE"/>
    <w:multiLevelType w:val="hybridMultilevel"/>
    <w:tmpl w:val="302ED4E6"/>
    <w:lvl w:ilvl="0" w:tplc="F5369A70">
      <w:start w:val="3"/>
      <w:numFmt w:val="bullet"/>
      <w:lvlText w:val="-"/>
      <w:lvlJc w:val="left"/>
      <w:pPr>
        <w:ind w:left="1080" w:hanging="360"/>
      </w:pPr>
      <w:rPr>
        <w:rFonts w:ascii="Arial" w:eastAsia="Times New Roman" w:hAnsi="Arial" w:cs="Arial" w:hint="default"/>
        <w:b w:val="0"/>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abstractNumId w:val="3"/>
  </w:num>
  <w:num w:numId="2">
    <w:abstractNumId w:val="11"/>
  </w:num>
  <w:num w:numId="3">
    <w:abstractNumId w:val="27"/>
  </w:num>
  <w:num w:numId="4">
    <w:abstractNumId w:val="16"/>
  </w:num>
  <w:num w:numId="5">
    <w:abstractNumId w:val="6"/>
  </w:num>
  <w:num w:numId="6">
    <w:abstractNumId w:val="24"/>
  </w:num>
  <w:num w:numId="7">
    <w:abstractNumId w:val="23"/>
  </w:num>
  <w:num w:numId="8">
    <w:abstractNumId w:val="29"/>
  </w:num>
  <w:num w:numId="9">
    <w:abstractNumId w:val="14"/>
  </w:num>
  <w:num w:numId="10">
    <w:abstractNumId w:val="20"/>
  </w:num>
  <w:num w:numId="11">
    <w:abstractNumId w:val="9"/>
  </w:num>
  <w:num w:numId="12">
    <w:abstractNumId w:val="10"/>
  </w:num>
  <w:num w:numId="13">
    <w:abstractNumId w:val="18"/>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
  </w:num>
  <w:num w:numId="16">
    <w:abstractNumId w:val="5"/>
  </w:num>
  <w:num w:numId="17">
    <w:abstractNumId w:val="19"/>
  </w:num>
  <w:num w:numId="18">
    <w:abstractNumId w:val="31"/>
  </w:num>
  <w:num w:numId="19">
    <w:abstractNumId w:val="7"/>
  </w:num>
  <w:num w:numId="20">
    <w:abstractNumId w:val="17"/>
  </w:num>
  <w:num w:numId="2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18"/>
    <w:lvlOverride w:ilvl="0">
      <w:startOverride w:val="1"/>
    </w:lvlOverride>
  </w:num>
  <w:num w:numId="25">
    <w:abstractNumId w:val="8"/>
  </w:num>
  <w:num w:numId="26">
    <w:abstractNumId w:val="21"/>
  </w:num>
  <w:num w:numId="27">
    <w:abstractNumId w:val="30"/>
  </w:num>
  <w:num w:numId="28">
    <w:abstractNumId w:val="28"/>
  </w:num>
  <w:num w:numId="29">
    <w:abstractNumId w:val="0"/>
  </w:num>
  <w:num w:numId="30">
    <w:abstractNumId w:val="25"/>
  </w:num>
  <w:num w:numId="31">
    <w:abstractNumId w:val="4"/>
  </w:num>
  <w:num w:numId="32">
    <w:abstractNumId w:val="27"/>
    <w:lvlOverride w:ilvl="0">
      <w:startOverride w:val="1"/>
    </w:lvlOverride>
  </w:num>
  <w:num w:numId="33">
    <w:abstractNumId w:val="11"/>
    <w:lvlOverride w:ilvl="0">
      <w:startOverride w:val="1"/>
    </w:lvlOverride>
  </w:num>
  <w:num w:numId="34">
    <w:abstractNumId w:val="11"/>
    <w:lvlOverride w:ilvl="0">
      <w:startOverride w:val="1"/>
    </w:lvlOverride>
  </w:num>
  <w:num w:numId="35">
    <w:abstractNumId w:val="11"/>
    <w:lvlOverride w:ilvl="0">
      <w:startOverride w:val="1"/>
    </w:lvlOverride>
  </w:num>
  <w:num w:numId="36">
    <w:abstractNumId w:val="12"/>
  </w:num>
  <w:num w:numId="37">
    <w:abstractNumId w:val="2"/>
  </w:num>
  <w:num w:numId="38">
    <w:abstractNumId w:val="27"/>
    <w:lvlOverride w:ilvl="0">
      <w:startOverride w:val="1"/>
    </w:lvlOverride>
  </w:num>
  <w:num w:numId="39">
    <w:abstractNumId w:val="11"/>
    <w:lvlOverride w:ilvl="0">
      <w:startOverride w:val="1"/>
    </w:lvlOverride>
  </w:num>
  <w:num w:numId="40">
    <w:abstractNumId w:val="27"/>
    <w:lvlOverride w:ilvl="0">
      <w:startOverride w:val="1"/>
    </w:lvlOverride>
  </w:num>
  <w:num w:numId="41">
    <w:abstractNumId w:val="27"/>
    <w:lvlOverride w:ilvl="0">
      <w:startOverride w:val="1"/>
    </w:lvlOverride>
  </w:num>
  <w:num w:numId="42">
    <w:abstractNumId w:val="27"/>
    <w:lvlOverride w:ilvl="0">
      <w:startOverride w:val="1"/>
    </w:lvlOverride>
  </w:num>
  <w:num w:numId="43">
    <w:abstractNumId w:val="27"/>
    <w:lvlOverride w:ilvl="0">
      <w:startOverride w:val="1"/>
    </w:lvlOverride>
  </w:num>
  <w:num w:numId="44">
    <w:abstractNumId w:val="27"/>
    <w:lvlOverride w:ilvl="0">
      <w:startOverride w:val="1"/>
    </w:lvlOverride>
  </w:num>
  <w:num w:numId="45">
    <w:abstractNumId w:val="22"/>
  </w:num>
  <w:num w:numId="46">
    <w:abstractNumId w:val="27"/>
    <w:lvlOverride w:ilvl="0">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529A"/>
    <w:rsid w:val="00004A86"/>
    <w:rsid w:val="00007BFA"/>
    <w:rsid w:val="00011D40"/>
    <w:rsid w:val="00013873"/>
    <w:rsid w:val="000218FD"/>
    <w:rsid w:val="000228DA"/>
    <w:rsid w:val="00031684"/>
    <w:rsid w:val="00033B39"/>
    <w:rsid w:val="000341F6"/>
    <w:rsid w:val="00034C3F"/>
    <w:rsid w:val="0003791F"/>
    <w:rsid w:val="000379F7"/>
    <w:rsid w:val="00037B02"/>
    <w:rsid w:val="00040A92"/>
    <w:rsid w:val="0004111B"/>
    <w:rsid w:val="00045813"/>
    <w:rsid w:val="00054994"/>
    <w:rsid w:val="00056364"/>
    <w:rsid w:val="00062860"/>
    <w:rsid w:val="0006397C"/>
    <w:rsid w:val="00063EBE"/>
    <w:rsid w:val="00073AC7"/>
    <w:rsid w:val="0007587E"/>
    <w:rsid w:val="000A0982"/>
    <w:rsid w:val="000A2A37"/>
    <w:rsid w:val="000A6B78"/>
    <w:rsid w:val="000B0D97"/>
    <w:rsid w:val="000B1539"/>
    <w:rsid w:val="000B589B"/>
    <w:rsid w:val="000C3A63"/>
    <w:rsid w:val="000C64F1"/>
    <w:rsid w:val="000D1794"/>
    <w:rsid w:val="000E0217"/>
    <w:rsid w:val="000E230F"/>
    <w:rsid w:val="000E62DB"/>
    <w:rsid w:val="00101100"/>
    <w:rsid w:val="001019A6"/>
    <w:rsid w:val="00106D03"/>
    <w:rsid w:val="00110596"/>
    <w:rsid w:val="001126DD"/>
    <w:rsid w:val="001147AC"/>
    <w:rsid w:val="00126FCC"/>
    <w:rsid w:val="001306BA"/>
    <w:rsid w:val="001361FB"/>
    <w:rsid w:val="001456FA"/>
    <w:rsid w:val="0014728B"/>
    <w:rsid w:val="0015451B"/>
    <w:rsid w:val="00156707"/>
    <w:rsid w:val="00162E78"/>
    <w:rsid w:val="00166B4E"/>
    <w:rsid w:val="00173198"/>
    <w:rsid w:val="0018196F"/>
    <w:rsid w:val="001833CB"/>
    <w:rsid w:val="00186E4D"/>
    <w:rsid w:val="00187DDB"/>
    <w:rsid w:val="00193CB1"/>
    <w:rsid w:val="00193EB1"/>
    <w:rsid w:val="001A480E"/>
    <w:rsid w:val="001A5C96"/>
    <w:rsid w:val="001B0484"/>
    <w:rsid w:val="001B0BA0"/>
    <w:rsid w:val="001B4907"/>
    <w:rsid w:val="001E3175"/>
    <w:rsid w:val="001E31AB"/>
    <w:rsid w:val="001E35C5"/>
    <w:rsid w:val="001F145D"/>
    <w:rsid w:val="001F3F99"/>
    <w:rsid w:val="001F6CD2"/>
    <w:rsid w:val="002037E4"/>
    <w:rsid w:val="002073E7"/>
    <w:rsid w:val="00211EBD"/>
    <w:rsid w:val="002148F6"/>
    <w:rsid w:val="00222B24"/>
    <w:rsid w:val="00224355"/>
    <w:rsid w:val="00231899"/>
    <w:rsid w:val="00232A0D"/>
    <w:rsid w:val="00234F4B"/>
    <w:rsid w:val="0025526F"/>
    <w:rsid w:val="002673B2"/>
    <w:rsid w:val="00273C13"/>
    <w:rsid w:val="0027547A"/>
    <w:rsid w:val="00276867"/>
    <w:rsid w:val="002769BE"/>
    <w:rsid w:val="00283ED7"/>
    <w:rsid w:val="00284651"/>
    <w:rsid w:val="00284D1A"/>
    <w:rsid w:val="002966AF"/>
    <w:rsid w:val="002A29B8"/>
    <w:rsid w:val="002B1746"/>
    <w:rsid w:val="002B5882"/>
    <w:rsid w:val="002B72C6"/>
    <w:rsid w:val="002C0C2F"/>
    <w:rsid w:val="002C3658"/>
    <w:rsid w:val="002C386C"/>
    <w:rsid w:val="002C6353"/>
    <w:rsid w:val="002C64CC"/>
    <w:rsid w:val="002D10AB"/>
    <w:rsid w:val="002E4E11"/>
    <w:rsid w:val="002F09F1"/>
    <w:rsid w:val="002F11B2"/>
    <w:rsid w:val="002F455D"/>
    <w:rsid w:val="002F5496"/>
    <w:rsid w:val="00310FF5"/>
    <w:rsid w:val="00313437"/>
    <w:rsid w:val="00322240"/>
    <w:rsid w:val="00322CF6"/>
    <w:rsid w:val="00324266"/>
    <w:rsid w:val="00336EB4"/>
    <w:rsid w:val="003371E7"/>
    <w:rsid w:val="003374DB"/>
    <w:rsid w:val="00340033"/>
    <w:rsid w:val="00344F0D"/>
    <w:rsid w:val="00346111"/>
    <w:rsid w:val="003508A7"/>
    <w:rsid w:val="003523A8"/>
    <w:rsid w:val="003544DE"/>
    <w:rsid w:val="00360022"/>
    <w:rsid w:val="00363C39"/>
    <w:rsid w:val="00366C77"/>
    <w:rsid w:val="00367F0C"/>
    <w:rsid w:val="00371CA5"/>
    <w:rsid w:val="00371DF0"/>
    <w:rsid w:val="00375E00"/>
    <w:rsid w:val="00376D3C"/>
    <w:rsid w:val="00381810"/>
    <w:rsid w:val="0038725B"/>
    <w:rsid w:val="00394F2A"/>
    <w:rsid w:val="003A15AA"/>
    <w:rsid w:val="003A6FA1"/>
    <w:rsid w:val="003B1915"/>
    <w:rsid w:val="003D060E"/>
    <w:rsid w:val="003E2131"/>
    <w:rsid w:val="003E29BA"/>
    <w:rsid w:val="003E6DDB"/>
    <w:rsid w:val="003F0AC5"/>
    <w:rsid w:val="003F24F6"/>
    <w:rsid w:val="003F5CF3"/>
    <w:rsid w:val="003F6230"/>
    <w:rsid w:val="003F66C2"/>
    <w:rsid w:val="00402A71"/>
    <w:rsid w:val="00403538"/>
    <w:rsid w:val="00405B97"/>
    <w:rsid w:val="00411F94"/>
    <w:rsid w:val="004202E8"/>
    <w:rsid w:val="00422C02"/>
    <w:rsid w:val="00434CB3"/>
    <w:rsid w:val="0044184B"/>
    <w:rsid w:val="004441E8"/>
    <w:rsid w:val="0045084A"/>
    <w:rsid w:val="004536E3"/>
    <w:rsid w:val="00454EE6"/>
    <w:rsid w:val="00455F1F"/>
    <w:rsid w:val="00461B1C"/>
    <w:rsid w:val="00461D1F"/>
    <w:rsid w:val="00467FEB"/>
    <w:rsid w:val="00472F2F"/>
    <w:rsid w:val="00472F8B"/>
    <w:rsid w:val="00474519"/>
    <w:rsid w:val="00477398"/>
    <w:rsid w:val="00482192"/>
    <w:rsid w:val="0048439E"/>
    <w:rsid w:val="0048540D"/>
    <w:rsid w:val="004943DE"/>
    <w:rsid w:val="004A2681"/>
    <w:rsid w:val="004A5FF2"/>
    <w:rsid w:val="004A7EBD"/>
    <w:rsid w:val="004B13ED"/>
    <w:rsid w:val="004B50DD"/>
    <w:rsid w:val="004B6E52"/>
    <w:rsid w:val="004C4FC3"/>
    <w:rsid w:val="004D0C13"/>
    <w:rsid w:val="004E2EB2"/>
    <w:rsid w:val="004F1776"/>
    <w:rsid w:val="004F4246"/>
    <w:rsid w:val="00506728"/>
    <w:rsid w:val="00531926"/>
    <w:rsid w:val="0053568E"/>
    <w:rsid w:val="0053795E"/>
    <w:rsid w:val="005461E4"/>
    <w:rsid w:val="0055469D"/>
    <w:rsid w:val="00555797"/>
    <w:rsid w:val="0056329A"/>
    <w:rsid w:val="00565477"/>
    <w:rsid w:val="00565D8D"/>
    <w:rsid w:val="005741E4"/>
    <w:rsid w:val="005817C9"/>
    <w:rsid w:val="00585041"/>
    <w:rsid w:val="0058758B"/>
    <w:rsid w:val="00593227"/>
    <w:rsid w:val="00593EBE"/>
    <w:rsid w:val="005A0727"/>
    <w:rsid w:val="005A3BFA"/>
    <w:rsid w:val="005A454C"/>
    <w:rsid w:val="005A5923"/>
    <w:rsid w:val="005A5CFE"/>
    <w:rsid w:val="005A6B91"/>
    <w:rsid w:val="005B0CDA"/>
    <w:rsid w:val="005B0FA9"/>
    <w:rsid w:val="005B1145"/>
    <w:rsid w:val="005B45EE"/>
    <w:rsid w:val="005B494E"/>
    <w:rsid w:val="005B55C2"/>
    <w:rsid w:val="005C1FE5"/>
    <w:rsid w:val="005C3F95"/>
    <w:rsid w:val="005D3696"/>
    <w:rsid w:val="005D5FA4"/>
    <w:rsid w:val="005E04CB"/>
    <w:rsid w:val="005E4300"/>
    <w:rsid w:val="005E48BB"/>
    <w:rsid w:val="005E518A"/>
    <w:rsid w:val="005E5715"/>
    <w:rsid w:val="005F36AC"/>
    <w:rsid w:val="005F39FE"/>
    <w:rsid w:val="005F459C"/>
    <w:rsid w:val="005F7A68"/>
    <w:rsid w:val="00612E03"/>
    <w:rsid w:val="0061461E"/>
    <w:rsid w:val="00614F68"/>
    <w:rsid w:val="00615DDD"/>
    <w:rsid w:val="0062125B"/>
    <w:rsid w:val="006235C7"/>
    <w:rsid w:val="006249C1"/>
    <w:rsid w:val="00625282"/>
    <w:rsid w:val="0062542D"/>
    <w:rsid w:val="00632F2E"/>
    <w:rsid w:val="00633EED"/>
    <w:rsid w:val="0063574A"/>
    <w:rsid w:val="0063648B"/>
    <w:rsid w:val="00642DCD"/>
    <w:rsid w:val="00643A59"/>
    <w:rsid w:val="00646789"/>
    <w:rsid w:val="00657E13"/>
    <w:rsid w:val="0066108B"/>
    <w:rsid w:val="006661D2"/>
    <w:rsid w:val="006749D8"/>
    <w:rsid w:val="006814F4"/>
    <w:rsid w:val="006834A5"/>
    <w:rsid w:val="006863CD"/>
    <w:rsid w:val="006867FE"/>
    <w:rsid w:val="00687130"/>
    <w:rsid w:val="00697944"/>
    <w:rsid w:val="006B4450"/>
    <w:rsid w:val="006B540C"/>
    <w:rsid w:val="006B7C1B"/>
    <w:rsid w:val="006C48FA"/>
    <w:rsid w:val="006D79C5"/>
    <w:rsid w:val="006E09E3"/>
    <w:rsid w:val="006E2377"/>
    <w:rsid w:val="006E261E"/>
    <w:rsid w:val="006E4299"/>
    <w:rsid w:val="006E535A"/>
    <w:rsid w:val="006F5BFD"/>
    <w:rsid w:val="007055E5"/>
    <w:rsid w:val="00707C12"/>
    <w:rsid w:val="00714F35"/>
    <w:rsid w:val="00721C9B"/>
    <w:rsid w:val="00732714"/>
    <w:rsid w:val="007344FF"/>
    <w:rsid w:val="00734529"/>
    <w:rsid w:val="00737CF7"/>
    <w:rsid w:val="00745FEC"/>
    <w:rsid w:val="00754834"/>
    <w:rsid w:val="00764242"/>
    <w:rsid w:val="0076602A"/>
    <w:rsid w:val="00773E9A"/>
    <w:rsid w:val="00774CEA"/>
    <w:rsid w:val="0078396E"/>
    <w:rsid w:val="00787E04"/>
    <w:rsid w:val="007914CA"/>
    <w:rsid w:val="00791EC2"/>
    <w:rsid w:val="007947AB"/>
    <w:rsid w:val="00795109"/>
    <w:rsid w:val="007B2604"/>
    <w:rsid w:val="007B529A"/>
    <w:rsid w:val="007B6A5B"/>
    <w:rsid w:val="007D14EB"/>
    <w:rsid w:val="007E4D39"/>
    <w:rsid w:val="007E5AF5"/>
    <w:rsid w:val="007E6CC4"/>
    <w:rsid w:val="007F1486"/>
    <w:rsid w:val="007F6A54"/>
    <w:rsid w:val="00801035"/>
    <w:rsid w:val="00805BF2"/>
    <w:rsid w:val="0080656E"/>
    <w:rsid w:val="00811053"/>
    <w:rsid w:val="0081178B"/>
    <w:rsid w:val="008154AF"/>
    <w:rsid w:val="0081636F"/>
    <w:rsid w:val="008276BA"/>
    <w:rsid w:val="00830C76"/>
    <w:rsid w:val="0083270E"/>
    <w:rsid w:val="00840E66"/>
    <w:rsid w:val="008552C9"/>
    <w:rsid w:val="0085770B"/>
    <w:rsid w:val="008612B2"/>
    <w:rsid w:val="00873206"/>
    <w:rsid w:val="00873782"/>
    <w:rsid w:val="00882DF9"/>
    <w:rsid w:val="00882F14"/>
    <w:rsid w:val="00883BAC"/>
    <w:rsid w:val="00885740"/>
    <w:rsid w:val="008907CA"/>
    <w:rsid w:val="00891875"/>
    <w:rsid w:val="008951CE"/>
    <w:rsid w:val="008A01CD"/>
    <w:rsid w:val="008A08DF"/>
    <w:rsid w:val="008A3055"/>
    <w:rsid w:val="008B5F0F"/>
    <w:rsid w:val="008B710F"/>
    <w:rsid w:val="008C4683"/>
    <w:rsid w:val="008D4FFA"/>
    <w:rsid w:val="008E10C0"/>
    <w:rsid w:val="008E165B"/>
    <w:rsid w:val="00900DCE"/>
    <w:rsid w:val="00904003"/>
    <w:rsid w:val="009042F9"/>
    <w:rsid w:val="00906917"/>
    <w:rsid w:val="00907EDD"/>
    <w:rsid w:val="00911240"/>
    <w:rsid w:val="0091161B"/>
    <w:rsid w:val="0091623E"/>
    <w:rsid w:val="0093393A"/>
    <w:rsid w:val="00941855"/>
    <w:rsid w:val="00941F4F"/>
    <w:rsid w:val="0094306A"/>
    <w:rsid w:val="00943346"/>
    <w:rsid w:val="0094540E"/>
    <w:rsid w:val="0095324A"/>
    <w:rsid w:val="00953BD9"/>
    <w:rsid w:val="009637B5"/>
    <w:rsid w:val="0096393A"/>
    <w:rsid w:val="00964D46"/>
    <w:rsid w:val="00966D84"/>
    <w:rsid w:val="009701AE"/>
    <w:rsid w:val="00971F9B"/>
    <w:rsid w:val="009A316D"/>
    <w:rsid w:val="009A5583"/>
    <w:rsid w:val="009B3A7C"/>
    <w:rsid w:val="009C2966"/>
    <w:rsid w:val="009C4073"/>
    <w:rsid w:val="009C4D1B"/>
    <w:rsid w:val="009C5697"/>
    <w:rsid w:val="009D372A"/>
    <w:rsid w:val="009E14A7"/>
    <w:rsid w:val="009E2710"/>
    <w:rsid w:val="009E66B3"/>
    <w:rsid w:val="009F0379"/>
    <w:rsid w:val="009F3C37"/>
    <w:rsid w:val="009F4D66"/>
    <w:rsid w:val="009F769E"/>
    <w:rsid w:val="00A004D2"/>
    <w:rsid w:val="00A02458"/>
    <w:rsid w:val="00A032DB"/>
    <w:rsid w:val="00A04B90"/>
    <w:rsid w:val="00A057A0"/>
    <w:rsid w:val="00A11A2D"/>
    <w:rsid w:val="00A130E7"/>
    <w:rsid w:val="00A13BF6"/>
    <w:rsid w:val="00A25CE6"/>
    <w:rsid w:val="00A35299"/>
    <w:rsid w:val="00A4174E"/>
    <w:rsid w:val="00A45830"/>
    <w:rsid w:val="00A579F7"/>
    <w:rsid w:val="00A611B3"/>
    <w:rsid w:val="00A62F21"/>
    <w:rsid w:val="00A77DE1"/>
    <w:rsid w:val="00A8758C"/>
    <w:rsid w:val="00A91FA0"/>
    <w:rsid w:val="00A92E3D"/>
    <w:rsid w:val="00A94EB5"/>
    <w:rsid w:val="00A959E3"/>
    <w:rsid w:val="00AB635A"/>
    <w:rsid w:val="00AC0573"/>
    <w:rsid w:val="00AC23EA"/>
    <w:rsid w:val="00AC2914"/>
    <w:rsid w:val="00AC4E53"/>
    <w:rsid w:val="00AD0FB0"/>
    <w:rsid w:val="00AD5BC8"/>
    <w:rsid w:val="00AE724E"/>
    <w:rsid w:val="00AF373D"/>
    <w:rsid w:val="00AF3BD7"/>
    <w:rsid w:val="00B00E82"/>
    <w:rsid w:val="00B055F5"/>
    <w:rsid w:val="00B05B2F"/>
    <w:rsid w:val="00B10971"/>
    <w:rsid w:val="00B1762B"/>
    <w:rsid w:val="00B23A64"/>
    <w:rsid w:val="00B3368D"/>
    <w:rsid w:val="00B3501C"/>
    <w:rsid w:val="00B471B8"/>
    <w:rsid w:val="00B47649"/>
    <w:rsid w:val="00B52E5D"/>
    <w:rsid w:val="00B77E7D"/>
    <w:rsid w:val="00B92331"/>
    <w:rsid w:val="00B971B2"/>
    <w:rsid w:val="00B97EAB"/>
    <w:rsid w:val="00BA1180"/>
    <w:rsid w:val="00BA42A4"/>
    <w:rsid w:val="00BB1677"/>
    <w:rsid w:val="00BB79F9"/>
    <w:rsid w:val="00BC7FFE"/>
    <w:rsid w:val="00BD27DF"/>
    <w:rsid w:val="00BD326E"/>
    <w:rsid w:val="00BD35B8"/>
    <w:rsid w:val="00BD6340"/>
    <w:rsid w:val="00BD63AA"/>
    <w:rsid w:val="00BD7FF8"/>
    <w:rsid w:val="00BE2C07"/>
    <w:rsid w:val="00BE6349"/>
    <w:rsid w:val="00BF0594"/>
    <w:rsid w:val="00BF2919"/>
    <w:rsid w:val="00BF49A7"/>
    <w:rsid w:val="00BF6121"/>
    <w:rsid w:val="00C03E53"/>
    <w:rsid w:val="00C051E5"/>
    <w:rsid w:val="00C224E7"/>
    <w:rsid w:val="00C245D3"/>
    <w:rsid w:val="00C24638"/>
    <w:rsid w:val="00C302AA"/>
    <w:rsid w:val="00C33964"/>
    <w:rsid w:val="00C3456F"/>
    <w:rsid w:val="00C40686"/>
    <w:rsid w:val="00C40EE8"/>
    <w:rsid w:val="00C44EC7"/>
    <w:rsid w:val="00C53C13"/>
    <w:rsid w:val="00C55DB3"/>
    <w:rsid w:val="00C629C4"/>
    <w:rsid w:val="00C63221"/>
    <w:rsid w:val="00C64A73"/>
    <w:rsid w:val="00C66478"/>
    <w:rsid w:val="00C66A38"/>
    <w:rsid w:val="00C74446"/>
    <w:rsid w:val="00C74ED4"/>
    <w:rsid w:val="00C7670F"/>
    <w:rsid w:val="00C82842"/>
    <w:rsid w:val="00C83B2A"/>
    <w:rsid w:val="00C84681"/>
    <w:rsid w:val="00C9408D"/>
    <w:rsid w:val="00C95F5E"/>
    <w:rsid w:val="00C97781"/>
    <w:rsid w:val="00CA2620"/>
    <w:rsid w:val="00CA3DF7"/>
    <w:rsid w:val="00CA58B2"/>
    <w:rsid w:val="00CB4D95"/>
    <w:rsid w:val="00CB79CB"/>
    <w:rsid w:val="00CC0D8F"/>
    <w:rsid w:val="00CC68E5"/>
    <w:rsid w:val="00CD29CF"/>
    <w:rsid w:val="00CD4206"/>
    <w:rsid w:val="00CD6B7B"/>
    <w:rsid w:val="00CE003D"/>
    <w:rsid w:val="00CE1180"/>
    <w:rsid w:val="00CE64C9"/>
    <w:rsid w:val="00CE7A41"/>
    <w:rsid w:val="00CF433D"/>
    <w:rsid w:val="00CF7FCD"/>
    <w:rsid w:val="00D13977"/>
    <w:rsid w:val="00D15DF3"/>
    <w:rsid w:val="00D17F49"/>
    <w:rsid w:val="00D23C73"/>
    <w:rsid w:val="00D42BFF"/>
    <w:rsid w:val="00D51246"/>
    <w:rsid w:val="00D52205"/>
    <w:rsid w:val="00D5266D"/>
    <w:rsid w:val="00D53649"/>
    <w:rsid w:val="00D54368"/>
    <w:rsid w:val="00D55E89"/>
    <w:rsid w:val="00D63CF8"/>
    <w:rsid w:val="00D64217"/>
    <w:rsid w:val="00D761FB"/>
    <w:rsid w:val="00D76DE1"/>
    <w:rsid w:val="00D80C56"/>
    <w:rsid w:val="00D8156D"/>
    <w:rsid w:val="00D940B9"/>
    <w:rsid w:val="00DA2125"/>
    <w:rsid w:val="00DA3E32"/>
    <w:rsid w:val="00DB1DA8"/>
    <w:rsid w:val="00DB3F63"/>
    <w:rsid w:val="00DB6E24"/>
    <w:rsid w:val="00DC42F4"/>
    <w:rsid w:val="00DE2A00"/>
    <w:rsid w:val="00DE467F"/>
    <w:rsid w:val="00DE7928"/>
    <w:rsid w:val="00DF2228"/>
    <w:rsid w:val="00DF454C"/>
    <w:rsid w:val="00E41648"/>
    <w:rsid w:val="00E454F2"/>
    <w:rsid w:val="00E54611"/>
    <w:rsid w:val="00E66FD4"/>
    <w:rsid w:val="00E71340"/>
    <w:rsid w:val="00E73089"/>
    <w:rsid w:val="00E74DF7"/>
    <w:rsid w:val="00E76583"/>
    <w:rsid w:val="00E83844"/>
    <w:rsid w:val="00E864B4"/>
    <w:rsid w:val="00E8744B"/>
    <w:rsid w:val="00EA4C4C"/>
    <w:rsid w:val="00EB61F7"/>
    <w:rsid w:val="00EB7F6C"/>
    <w:rsid w:val="00EC1125"/>
    <w:rsid w:val="00EC1C6F"/>
    <w:rsid w:val="00EC1D54"/>
    <w:rsid w:val="00EC1F08"/>
    <w:rsid w:val="00EC474B"/>
    <w:rsid w:val="00EC64D9"/>
    <w:rsid w:val="00ED06A1"/>
    <w:rsid w:val="00ED18F4"/>
    <w:rsid w:val="00ED4D61"/>
    <w:rsid w:val="00EE1858"/>
    <w:rsid w:val="00EE22C6"/>
    <w:rsid w:val="00EE7D40"/>
    <w:rsid w:val="00EF4609"/>
    <w:rsid w:val="00EF6E55"/>
    <w:rsid w:val="00F1116F"/>
    <w:rsid w:val="00F16205"/>
    <w:rsid w:val="00F21057"/>
    <w:rsid w:val="00F21AC9"/>
    <w:rsid w:val="00F33B51"/>
    <w:rsid w:val="00F3735B"/>
    <w:rsid w:val="00F43232"/>
    <w:rsid w:val="00F6347B"/>
    <w:rsid w:val="00F643B7"/>
    <w:rsid w:val="00F64549"/>
    <w:rsid w:val="00F65E41"/>
    <w:rsid w:val="00F66D28"/>
    <w:rsid w:val="00F67D1A"/>
    <w:rsid w:val="00F67FC9"/>
    <w:rsid w:val="00F86BAA"/>
    <w:rsid w:val="00F87692"/>
    <w:rsid w:val="00F9064F"/>
    <w:rsid w:val="00F911F2"/>
    <w:rsid w:val="00F91321"/>
    <w:rsid w:val="00FA3C52"/>
    <w:rsid w:val="00FA5458"/>
    <w:rsid w:val="00FB7FDB"/>
    <w:rsid w:val="00FC0159"/>
    <w:rsid w:val="00FC34E7"/>
    <w:rsid w:val="00FC411D"/>
    <w:rsid w:val="00FD4FF0"/>
    <w:rsid w:val="00FE2418"/>
    <w:rsid w:val="39E937E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E8BD5A"/>
  <w15:docId w15:val="{EEFD64C4-F6DE-448C-B0BD-3EA151D9C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3"/>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3"/>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 w:type="paragraph" w:styleId="FootnoteText">
    <w:name w:val="footnote text"/>
    <w:basedOn w:val="Normal"/>
    <w:link w:val="FootnoteTextChar"/>
    <w:semiHidden/>
    <w:unhideWhenUsed/>
    <w:rsid w:val="00882F14"/>
    <w:pPr>
      <w:spacing w:line="240" w:lineRule="auto"/>
    </w:pPr>
    <w:rPr>
      <w:sz w:val="20"/>
      <w:szCs w:val="20"/>
    </w:rPr>
  </w:style>
  <w:style w:type="character" w:customStyle="1" w:styleId="FootnoteTextChar">
    <w:name w:val="Footnote Text Char"/>
    <w:basedOn w:val="DefaultParagraphFont"/>
    <w:link w:val="FootnoteText"/>
    <w:semiHidden/>
    <w:rsid w:val="00882F14"/>
    <w:rPr>
      <w:lang w:val="en-GB" w:eastAsia="en-GB"/>
    </w:rPr>
  </w:style>
  <w:style w:type="character" w:styleId="FootnoteReference">
    <w:name w:val="footnote reference"/>
    <w:basedOn w:val="DefaultParagraphFont"/>
    <w:semiHidden/>
    <w:unhideWhenUsed/>
    <w:rsid w:val="00882F1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097553047">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29076182">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598367224">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w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5FD312-51C5-4B0A-9F84-E7A92FBBD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Documentation.dot</Template>
  <TotalTime>23</TotalTime>
  <Pages>56</Pages>
  <Words>1944</Words>
  <Characters>11086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13004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nuhupu</cp:lastModifiedBy>
  <cp:revision>129</cp:revision>
  <dcterms:created xsi:type="dcterms:W3CDTF">2018-11-01T15:17:00Z</dcterms:created>
  <dcterms:modified xsi:type="dcterms:W3CDTF">2019-11-04T13:08:00Z</dcterms:modified>
</cp:coreProperties>
</file>